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513C8" w14:textId="77777777" w:rsidR="003B12E8" w:rsidRPr="003B12E8" w:rsidRDefault="00144C95" w:rsidP="003B12E8">
      <w:pPr>
        <w:pStyle w:val="Title"/>
      </w:pPr>
      <w:r>
        <w:t>Software Design Notes</w:t>
      </w:r>
    </w:p>
    <w:p w14:paraId="5AE49BBF" w14:textId="77777777" w:rsidR="00861226" w:rsidRPr="00F431D1" w:rsidRDefault="00861226" w:rsidP="00861226">
      <w:pPr>
        <w:pStyle w:val="Heading1"/>
      </w:pPr>
      <w:bookmarkStart w:id="0" w:name="_Toc36807713"/>
      <w:bookmarkStart w:id="1" w:name="_Toc36807699"/>
      <w:r>
        <w:t>Revision History</w:t>
      </w:r>
      <w:bookmarkEnd w:id="0"/>
    </w:p>
    <w:tbl>
      <w:tblPr>
        <w:tblStyle w:val="GridTable1Light-Accent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9E2F3" w:themeColor="accent1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7650"/>
        <w:gridCol w:w="1260"/>
        <w:gridCol w:w="1255"/>
      </w:tblGrid>
      <w:tr w:rsidR="00861226" w:rsidRPr="008918C2" w14:paraId="01503887" w14:textId="77777777" w:rsidTr="00721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bottom w:val="none" w:sz="0" w:space="0" w:color="auto"/>
            </w:tcBorders>
          </w:tcPr>
          <w:p w14:paraId="0F37E228" w14:textId="77777777" w:rsidR="00861226" w:rsidRPr="00F431D1" w:rsidRDefault="00861226" w:rsidP="003A4233">
            <w:pPr>
              <w:rPr>
                <w:color w:val="2F5496" w:themeColor="accent1" w:themeShade="BF"/>
              </w:rPr>
            </w:pPr>
            <w:r w:rsidRPr="00F431D1">
              <w:rPr>
                <w:color w:val="2F5496" w:themeColor="accent1" w:themeShade="BF"/>
              </w:rPr>
              <w:t>Rev.</w:t>
            </w:r>
          </w:p>
        </w:tc>
        <w:tc>
          <w:tcPr>
            <w:tcW w:w="7650" w:type="dxa"/>
            <w:tcBorders>
              <w:bottom w:val="none" w:sz="0" w:space="0" w:color="auto"/>
            </w:tcBorders>
          </w:tcPr>
          <w:p w14:paraId="6DEBCC61" w14:textId="77777777" w:rsidR="00861226" w:rsidRPr="00F431D1" w:rsidRDefault="00861226" w:rsidP="003A4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Revision </w:t>
            </w:r>
            <w:r w:rsidRPr="00F431D1">
              <w:rPr>
                <w:color w:val="2F5496" w:themeColor="accent1" w:themeShade="BF"/>
              </w:rPr>
              <w:t>Note</w:t>
            </w:r>
            <w:r>
              <w:rPr>
                <w:color w:val="2F5496" w:themeColor="accent1" w:themeShade="BF"/>
              </w:rPr>
              <w:t>s</w:t>
            </w:r>
          </w:p>
        </w:tc>
        <w:tc>
          <w:tcPr>
            <w:tcW w:w="1260" w:type="dxa"/>
            <w:tcBorders>
              <w:bottom w:val="none" w:sz="0" w:space="0" w:color="auto"/>
            </w:tcBorders>
          </w:tcPr>
          <w:p w14:paraId="0A0C99C1" w14:textId="4B086CDF" w:rsidR="00861226" w:rsidRPr="00F431D1" w:rsidRDefault="009B7305" w:rsidP="009B7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DCN</w:t>
            </w:r>
          </w:p>
        </w:tc>
        <w:tc>
          <w:tcPr>
            <w:tcW w:w="1255" w:type="dxa"/>
            <w:tcBorders>
              <w:bottom w:val="none" w:sz="0" w:space="0" w:color="auto"/>
            </w:tcBorders>
          </w:tcPr>
          <w:p w14:paraId="207345FA" w14:textId="77777777" w:rsidR="00861226" w:rsidRPr="00F431D1" w:rsidRDefault="00861226" w:rsidP="003A4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F431D1">
              <w:rPr>
                <w:color w:val="2F5496" w:themeColor="accent1" w:themeShade="BF"/>
              </w:rPr>
              <w:t>Date</w:t>
            </w:r>
          </w:p>
        </w:tc>
      </w:tr>
      <w:tr w:rsidR="00861226" w14:paraId="796AB1FC" w14:textId="77777777" w:rsidTr="0072118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7D954910" w14:textId="77777777" w:rsidR="00861226" w:rsidRPr="00F431D1" w:rsidRDefault="00861226" w:rsidP="003A4233">
            <w:pPr>
              <w:jc w:val="center"/>
              <w:rPr>
                <w:color w:val="2F5496" w:themeColor="accent1" w:themeShade="BF"/>
              </w:rPr>
            </w:pPr>
            <w:r w:rsidRPr="00F431D1">
              <w:rPr>
                <w:color w:val="2F5496" w:themeColor="accent1" w:themeShade="BF"/>
              </w:rPr>
              <w:t>1</w:t>
            </w:r>
          </w:p>
        </w:tc>
        <w:tc>
          <w:tcPr>
            <w:tcW w:w="7650" w:type="dxa"/>
            <w:vAlign w:val="center"/>
          </w:tcPr>
          <w:p w14:paraId="6320E997" w14:textId="77777777" w:rsidR="00861226" w:rsidRDefault="00861226" w:rsidP="003A4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Release</w:t>
            </w:r>
          </w:p>
        </w:tc>
        <w:tc>
          <w:tcPr>
            <w:tcW w:w="1260" w:type="dxa"/>
            <w:vAlign w:val="center"/>
          </w:tcPr>
          <w:p w14:paraId="00AE3820" w14:textId="77777777" w:rsidR="00861226" w:rsidRDefault="00861226" w:rsidP="003A4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55" w:type="dxa"/>
            <w:vAlign w:val="center"/>
          </w:tcPr>
          <w:p w14:paraId="36ABD72D" w14:textId="64E58892" w:rsidR="00861226" w:rsidRDefault="00D86CB6" w:rsidP="003A4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24SEP2021</w:t>
            </w:r>
          </w:p>
        </w:tc>
      </w:tr>
      <w:tr w:rsidR="00861226" w14:paraId="0E63F19A" w14:textId="77777777" w:rsidTr="0072118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0D3B17A5" w14:textId="77777777" w:rsidR="00861226" w:rsidRPr="00F431D1" w:rsidRDefault="00861226" w:rsidP="003A4233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2</w:t>
            </w:r>
          </w:p>
        </w:tc>
        <w:tc>
          <w:tcPr>
            <w:tcW w:w="7650" w:type="dxa"/>
            <w:vAlign w:val="center"/>
          </w:tcPr>
          <w:p w14:paraId="2F06DB9A" w14:textId="77777777" w:rsidR="00861226" w:rsidRDefault="00861226" w:rsidP="003A4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vAlign w:val="center"/>
          </w:tcPr>
          <w:p w14:paraId="35236170" w14:textId="77777777" w:rsidR="00861226" w:rsidRDefault="00861226" w:rsidP="003A4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  <w:vAlign w:val="center"/>
          </w:tcPr>
          <w:p w14:paraId="295DCBE6" w14:textId="77777777" w:rsidR="00861226" w:rsidRDefault="00861226" w:rsidP="003A4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385985" w14:textId="77777777" w:rsidR="00861226" w:rsidRDefault="00861226" w:rsidP="00861226"/>
    <w:p w14:paraId="2BCEFC1D" w14:textId="77777777" w:rsidR="00861226" w:rsidRDefault="0086122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AAB23C" w14:textId="77777777" w:rsidR="00CC1570" w:rsidRDefault="00CC1570" w:rsidP="00E8523F">
      <w:pPr>
        <w:pStyle w:val="Heading1"/>
      </w:pPr>
      <w:r w:rsidRPr="002C2AA7">
        <w:lastRenderedPageBreak/>
        <w:t>Introduction</w:t>
      </w:r>
    </w:p>
    <w:p w14:paraId="35848F80" w14:textId="77777777" w:rsidR="00CC1570" w:rsidRDefault="00CC1570" w:rsidP="00CC1570">
      <w:pPr>
        <w:pStyle w:val="Heading2"/>
      </w:pPr>
      <w:r>
        <w:t>Purpose</w:t>
      </w:r>
    </w:p>
    <w:p w14:paraId="3981E3F6" w14:textId="77777777" w:rsidR="00861226" w:rsidRDefault="00BA1EC1" w:rsidP="0072482D">
      <w:r>
        <w:t>This document presents</w:t>
      </w:r>
      <w:r w:rsidR="004C78A1">
        <w:t xml:space="preserve"> </w:t>
      </w:r>
      <w:r w:rsidR="008701B2">
        <w:t>software design notes</w:t>
      </w:r>
      <w:r w:rsidR="00144C95">
        <w:t xml:space="preserve"> for </w:t>
      </w:r>
      <w:r w:rsidR="00057F49">
        <w:t xml:space="preserve">a VBA subroutine that </w:t>
      </w:r>
      <w:r w:rsidR="00DB7AC2">
        <w:t>logs a form and saves the form as a PDF</w:t>
      </w:r>
      <w:r w:rsidR="00861226">
        <w:t>.</w:t>
      </w:r>
    </w:p>
    <w:p w14:paraId="471332A0" w14:textId="73A25235" w:rsidR="0072482D" w:rsidRDefault="00057F49" w:rsidP="0072482D">
      <w:r>
        <w:t xml:space="preserve">This </w:t>
      </w:r>
      <w:r w:rsidR="005F0076">
        <w:t>software</w:t>
      </w:r>
      <w:r>
        <w:t xml:space="preserve"> is intended to </w:t>
      </w:r>
      <w:r w:rsidR="00DB7AC2">
        <w:t>automatically log and file the Obser</w:t>
      </w:r>
      <w:r w:rsidR="00DB46BD">
        <w:t>v</w:t>
      </w:r>
      <w:r w:rsidR="00DB7AC2">
        <w:t xml:space="preserve">ation Form, </w:t>
      </w:r>
      <w:r w:rsidR="00A941C1">
        <w:t>100-001</w:t>
      </w:r>
      <w:r>
        <w:t>.</w:t>
      </w:r>
    </w:p>
    <w:p w14:paraId="468A114C" w14:textId="77777777" w:rsidR="00870C4A" w:rsidRDefault="00870C4A" w:rsidP="0072482D">
      <w:r>
        <w:t>Minimal risk is associated with th</w:t>
      </w:r>
      <w:r w:rsidR="003B12E8">
        <w:t xml:space="preserve">is </w:t>
      </w:r>
      <w:r w:rsidR="00057F49">
        <w:t>software</w:t>
      </w:r>
      <w:r>
        <w:t>.</w:t>
      </w:r>
    </w:p>
    <w:p w14:paraId="39C65D09" w14:textId="77777777" w:rsidR="00CC1570" w:rsidRDefault="00CC1570" w:rsidP="00CC1570">
      <w:pPr>
        <w:pStyle w:val="Heading2"/>
      </w:pPr>
      <w:r>
        <w:t>Scope</w:t>
      </w:r>
    </w:p>
    <w:p w14:paraId="09EC069A" w14:textId="427C2409" w:rsidR="00CC1570" w:rsidRDefault="00E8523F" w:rsidP="00CC1570">
      <w:r>
        <w:t xml:space="preserve">This document applies to the </w:t>
      </w:r>
      <w:r w:rsidR="005F0076">
        <w:t>VBA subroutine</w:t>
      </w:r>
      <w:r w:rsidR="00096D6F">
        <w:t>(</w:t>
      </w:r>
      <w:r w:rsidR="005F0076">
        <w:t>s</w:t>
      </w:r>
      <w:r w:rsidR="00096D6F">
        <w:t>)</w:t>
      </w:r>
      <w:r>
        <w:t xml:space="preserve"> listed in </w:t>
      </w:r>
      <w:r w:rsidRPr="00E8523F">
        <w:rPr>
          <w:u w:val="single"/>
        </w:rPr>
        <w:fldChar w:fldCharType="begin"/>
      </w:r>
      <w:r w:rsidRPr="00E8523F">
        <w:rPr>
          <w:u w:val="single"/>
        </w:rPr>
        <w:instrText xml:space="preserve"> REF _Ref37052551 \h </w:instrText>
      </w:r>
      <w:r w:rsidRPr="00E8523F">
        <w:rPr>
          <w:u w:val="single"/>
        </w:rPr>
      </w:r>
      <w:r w:rsidRPr="00E8523F">
        <w:rPr>
          <w:u w:val="single"/>
        </w:rPr>
        <w:fldChar w:fldCharType="separate"/>
      </w:r>
      <w:r w:rsidR="00D77198">
        <w:t xml:space="preserve">Table </w:t>
      </w:r>
      <w:r w:rsidR="00D77198">
        <w:rPr>
          <w:noProof/>
        </w:rPr>
        <w:t>1</w:t>
      </w:r>
      <w:r w:rsidR="00D77198">
        <w:t xml:space="preserve"> – VBA Form Submission Subroutine</w:t>
      </w:r>
      <w:r w:rsidRPr="00E8523F">
        <w:rPr>
          <w:u w:val="single"/>
        </w:rPr>
        <w:fldChar w:fldCharType="end"/>
      </w:r>
      <w:r>
        <w:t>.</w:t>
      </w:r>
    </w:p>
    <w:p w14:paraId="3EC5FDBD" w14:textId="6C35A8B0" w:rsidR="00E8523F" w:rsidRDefault="00E8523F" w:rsidP="00E8523F">
      <w:pPr>
        <w:pStyle w:val="Caption"/>
        <w:keepNext/>
      </w:pPr>
      <w:bookmarkStart w:id="2" w:name="_Ref37052551"/>
      <w:r>
        <w:t xml:space="preserve">Table </w:t>
      </w:r>
      <w:r w:rsidR="00BC4122">
        <w:fldChar w:fldCharType="begin"/>
      </w:r>
      <w:r w:rsidR="00BC4122">
        <w:instrText xml:space="preserve"> SEQ Table \* ARABIC </w:instrText>
      </w:r>
      <w:r w:rsidR="00BC4122">
        <w:fldChar w:fldCharType="separate"/>
      </w:r>
      <w:r w:rsidR="00D77198">
        <w:rPr>
          <w:noProof/>
        </w:rPr>
        <w:t>1</w:t>
      </w:r>
      <w:r w:rsidR="00BC4122">
        <w:rPr>
          <w:noProof/>
        </w:rPr>
        <w:fldChar w:fldCharType="end"/>
      </w:r>
      <w:r>
        <w:t xml:space="preserve"> </w:t>
      </w:r>
      <w:r w:rsidR="009809CC">
        <w:t>–</w:t>
      </w:r>
      <w:r>
        <w:t xml:space="preserve"> </w:t>
      </w:r>
      <w:r w:rsidR="005F0076">
        <w:t xml:space="preserve">VBA </w:t>
      </w:r>
      <w:r w:rsidR="00DB7AC2">
        <w:t>Form Submission</w:t>
      </w:r>
      <w:r w:rsidR="005F0076">
        <w:t xml:space="preserve"> Subroutine</w:t>
      </w:r>
      <w:bookmarkEnd w:id="2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3060"/>
        <w:gridCol w:w="7740"/>
      </w:tblGrid>
      <w:tr w:rsidR="005F0076" w14:paraId="7DE22D37" w14:textId="77777777" w:rsidTr="005F0076">
        <w:trPr>
          <w:jc w:val="center"/>
        </w:trPr>
        <w:tc>
          <w:tcPr>
            <w:tcW w:w="3060" w:type="dxa"/>
            <w:vAlign w:val="center"/>
          </w:tcPr>
          <w:p w14:paraId="4CA4138D" w14:textId="77777777" w:rsidR="005F0076" w:rsidRPr="00D34E9C" w:rsidRDefault="005F0076" w:rsidP="00872B71">
            <w:pPr>
              <w:jc w:val="center"/>
              <w:rPr>
                <w:b/>
              </w:rPr>
            </w:pPr>
            <w:r>
              <w:rPr>
                <w:b/>
              </w:rPr>
              <w:t>Subroutine</w:t>
            </w:r>
          </w:p>
        </w:tc>
        <w:tc>
          <w:tcPr>
            <w:tcW w:w="7740" w:type="dxa"/>
            <w:vAlign w:val="center"/>
          </w:tcPr>
          <w:p w14:paraId="4D8EE489" w14:textId="77777777" w:rsidR="005F0076" w:rsidRPr="00D34E9C" w:rsidRDefault="005F0076" w:rsidP="00E8523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F0076" w14:paraId="7D3F75B3" w14:textId="77777777" w:rsidTr="00D0553B">
        <w:trPr>
          <w:trHeight w:val="2160"/>
          <w:jc w:val="center"/>
        </w:trPr>
        <w:tc>
          <w:tcPr>
            <w:tcW w:w="3060" w:type="dxa"/>
            <w:vAlign w:val="center"/>
          </w:tcPr>
          <w:p w14:paraId="68ED81D3" w14:textId="77777777" w:rsidR="005F0076" w:rsidRDefault="00351A5E" w:rsidP="00DB7AC2">
            <w:proofErr w:type="spellStart"/>
            <w:r>
              <w:t>submitButton_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740" w:type="dxa"/>
            <w:vAlign w:val="center"/>
          </w:tcPr>
          <w:p w14:paraId="7A9A7CC0" w14:textId="77777777" w:rsidR="005F0076" w:rsidRDefault="00872B71" w:rsidP="00DB7AC2">
            <w:pPr>
              <w:pStyle w:val="ListParagraph"/>
              <w:numPr>
                <w:ilvl w:val="0"/>
                <w:numId w:val="32"/>
              </w:numPr>
            </w:pPr>
            <w:r>
              <w:t>Add</w:t>
            </w:r>
            <w:r w:rsidR="00EF2644">
              <w:t>s a row to a</w:t>
            </w:r>
            <w:r w:rsidR="00DB7AC2">
              <w:t>n</w:t>
            </w:r>
            <w:r w:rsidR="00EF2644">
              <w:t xml:space="preserve"> </w:t>
            </w:r>
            <w:r w:rsidR="00DB7AC2">
              <w:t>Excel</w:t>
            </w:r>
            <w:r w:rsidR="00EF2644">
              <w:t xml:space="preserve"> file located in</w:t>
            </w:r>
            <w:r>
              <w:t xml:space="preserve"> </w:t>
            </w:r>
            <w:r w:rsidR="00DB7AC2" w:rsidRPr="00DB7AC2">
              <w:t>OBSERVATION_LOG_FILEPATHNAME</w:t>
            </w:r>
            <w:r w:rsidR="00DB7AC2">
              <w:t>.</w:t>
            </w:r>
          </w:p>
          <w:p w14:paraId="13B0D0AE" w14:textId="77777777" w:rsidR="00DB7AC2" w:rsidRDefault="00DB7AC2" w:rsidP="00DB7AC2">
            <w:pPr>
              <w:pStyle w:val="ListParagraph"/>
              <w:numPr>
                <w:ilvl w:val="0"/>
                <w:numId w:val="32"/>
              </w:numPr>
            </w:pPr>
            <w:r>
              <w:t xml:space="preserve">Unprotects/Protects the Excel file with </w:t>
            </w:r>
            <w:r w:rsidRPr="00DB7AC2">
              <w:t>OBSERVATION_LOG_PASSWORD</w:t>
            </w:r>
            <w:r>
              <w:t>.</w:t>
            </w:r>
          </w:p>
          <w:p w14:paraId="014271AA" w14:textId="77777777" w:rsidR="00DB7AC2" w:rsidRDefault="00DB7AC2" w:rsidP="00DB7AC2">
            <w:pPr>
              <w:pStyle w:val="ListParagraph"/>
              <w:numPr>
                <w:ilvl w:val="0"/>
                <w:numId w:val="32"/>
              </w:numPr>
            </w:pPr>
            <w:r>
              <w:t xml:space="preserve">Saves a PDF in </w:t>
            </w:r>
            <w:r w:rsidRPr="00DB7AC2">
              <w:t>PDF_FILEPATH</w:t>
            </w:r>
            <w:r>
              <w:t>.</w:t>
            </w:r>
          </w:p>
          <w:p w14:paraId="6D0F410D" w14:textId="77777777" w:rsidR="009A26ED" w:rsidRDefault="00EF2644" w:rsidP="00283BBB">
            <w:pPr>
              <w:pStyle w:val="ListParagraph"/>
              <w:numPr>
                <w:ilvl w:val="0"/>
                <w:numId w:val="32"/>
              </w:numPr>
            </w:pPr>
            <w:r>
              <w:t xml:space="preserve">The subroutine must </w:t>
            </w:r>
            <w:proofErr w:type="gramStart"/>
            <w:r>
              <w:t xml:space="preserve">be </w:t>
            </w:r>
            <w:r w:rsidR="00DB7AC2">
              <w:t>located in</w:t>
            </w:r>
            <w:proofErr w:type="gramEnd"/>
            <w:r w:rsidR="00DB7AC2">
              <w:t xml:space="preserve"> the </w:t>
            </w:r>
            <w:proofErr w:type="spellStart"/>
            <w:r w:rsidR="00DB7AC2">
              <w:t>ThisDocument.cls</w:t>
            </w:r>
            <w:proofErr w:type="spellEnd"/>
            <w:r w:rsidR="00DB7AC2">
              <w:t xml:space="preserve"> file.</w:t>
            </w:r>
          </w:p>
        </w:tc>
      </w:tr>
    </w:tbl>
    <w:p w14:paraId="069341A7" w14:textId="77777777" w:rsidR="00E8523F" w:rsidRDefault="00E8523F" w:rsidP="00CC1570"/>
    <w:p w14:paraId="5A4A4D40" w14:textId="77777777" w:rsidR="00CC1570" w:rsidRDefault="00CC1570" w:rsidP="00CC1570">
      <w:pPr>
        <w:pStyle w:val="Heading2"/>
      </w:pPr>
      <w:r>
        <w:t>References</w:t>
      </w:r>
    </w:p>
    <w:p w14:paraId="6F82892F" w14:textId="77777777" w:rsidR="00430760" w:rsidRDefault="00430760" w:rsidP="00430760">
      <w:pPr>
        <w:pStyle w:val="Heading3"/>
      </w:pPr>
      <w:r>
        <w:t>File Locations</w:t>
      </w:r>
    </w:p>
    <w:p w14:paraId="7DD5B05B" w14:textId="77777777" w:rsidR="003A5D5B" w:rsidRDefault="003A5D5B" w:rsidP="00134B07">
      <w:pPr>
        <w:pStyle w:val="Heading4"/>
      </w:pPr>
      <w:r w:rsidRPr="00134B07">
        <w:t>Published</w:t>
      </w:r>
      <w:r>
        <w:t xml:space="preserve"> Files</w:t>
      </w:r>
    </w:p>
    <w:p w14:paraId="09DB7CA3" w14:textId="0E51653B" w:rsidR="003A5D5B" w:rsidRDefault="00A941C1" w:rsidP="003A5D5B">
      <w:r>
        <w:t xml:space="preserve">A </w:t>
      </w:r>
      <w:r w:rsidR="003A5D5B">
        <w:t xml:space="preserve">controlled Observation Form is available </w:t>
      </w:r>
      <w:r>
        <w:t>in the</w:t>
      </w:r>
      <w:r w:rsidR="003A5D5B">
        <w:t xml:space="preserve"> </w:t>
      </w:r>
      <w:r>
        <w:t>GitHub repository</w:t>
      </w:r>
      <w:r w:rsidR="003A5D5B">
        <w:t>.</w:t>
      </w:r>
    </w:p>
    <w:p w14:paraId="44492A25" w14:textId="28689687" w:rsidR="003A5D5B" w:rsidRPr="003A5D5B" w:rsidRDefault="00A941C1" w:rsidP="003A5D5B">
      <w:pPr>
        <w:pStyle w:val="ListParagraph"/>
        <w:numPr>
          <w:ilvl w:val="0"/>
          <w:numId w:val="28"/>
        </w:numPr>
      </w:pPr>
      <w:r w:rsidRPr="00A941C1">
        <w:t>https://github.com/nolan210/BexarVBA.git</w:t>
      </w:r>
    </w:p>
    <w:p w14:paraId="45E2985F" w14:textId="77777777" w:rsidR="00A63961" w:rsidRDefault="00A63961" w:rsidP="00430760">
      <w:pPr>
        <w:pStyle w:val="Heading4"/>
      </w:pPr>
      <w:r>
        <w:t>VBA Source Code</w:t>
      </w:r>
    </w:p>
    <w:p w14:paraId="20FC4091" w14:textId="5B38428F" w:rsidR="005E133E" w:rsidRPr="005E133E" w:rsidRDefault="005E133E" w:rsidP="005E133E">
      <w:r>
        <w:t xml:space="preserve">A text file of the </w:t>
      </w:r>
      <w:proofErr w:type="spellStart"/>
      <w:r>
        <w:t>ThisDocument.cls</w:t>
      </w:r>
      <w:proofErr w:type="spellEnd"/>
      <w:r>
        <w:t xml:space="preserve"> source code is available </w:t>
      </w:r>
      <w:r w:rsidR="00A941C1">
        <w:t>in the GitHub repository.</w:t>
      </w:r>
    </w:p>
    <w:p w14:paraId="29425C39" w14:textId="77777777" w:rsidR="00A941C1" w:rsidRPr="003A5D5B" w:rsidRDefault="00A941C1" w:rsidP="00A941C1">
      <w:pPr>
        <w:pStyle w:val="ListParagraph"/>
        <w:numPr>
          <w:ilvl w:val="0"/>
          <w:numId w:val="28"/>
        </w:numPr>
      </w:pPr>
      <w:r w:rsidRPr="00A941C1">
        <w:t>https://github.com/nolan210/BexarVBA.git</w:t>
      </w:r>
    </w:p>
    <w:p w14:paraId="765067A7" w14:textId="77777777" w:rsidR="00430760" w:rsidRDefault="00430760" w:rsidP="00430760">
      <w:pPr>
        <w:pStyle w:val="Heading4"/>
      </w:pPr>
      <w:r>
        <w:t>Engineering Files</w:t>
      </w:r>
    </w:p>
    <w:p w14:paraId="05A56E0E" w14:textId="7F57AAC6" w:rsidR="00430760" w:rsidRPr="00C268FE" w:rsidRDefault="005E133E" w:rsidP="00430760">
      <w:r>
        <w:t>A</w:t>
      </w:r>
      <w:r w:rsidR="00430760">
        <w:t xml:space="preserve"> copy of </w:t>
      </w:r>
      <w:r>
        <w:t>the</w:t>
      </w:r>
      <w:r w:rsidR="00430760">
        <w:t xml:space="preserve"> </w:t>
      </w:r>
      <w:r w:rsidR="00B12804">
        <w:t>Word</w:t>
      </w:r>
      <w:r>
        <w:t xml:space="preserve"> Macro Enabled Template</w:t>
      </w:r>
      <w:r w:rsidR="00B12804">
        <w:t>, Excel</w:t>
      </w:r>
      <w:r>
        <w:t xml:space="preserve"> file</w:t>
      </w:r>
      <w:r w:rsidR="00B12804">
        <w:t xml:space="preserve"> and </w:t>
      </w:r>
      <w:r w:rsidR="00560F03">
        <w:t>VBA Source Code</w:t>
      </w:r>
      <w:r w:rsidR="00430760">
        <w:t xml:space="preserve"> </w:t>
      </w:r>
      <w:r>
        <w:t xml:space="preserve">is </w:t>
      </w:r>
      <w:r w:rsidR="00430760">
        <w:t xml:space="preserve">in the </w:t>
      </w:r>
      <w:r w:rsidR="00A941C1">
        <w:t>GitHub repository.</w:t>
      </w:r>
    </w:p>
    <w:p w14:paraId="613F78B2" w14:textId="77777777" w:rsidR="00A941C1" w:rsidRPr="003A5D5B" w:rsidRDefault="00A941C1" w:rsidP="00A941C1">
      <w:pPr>
        <w:pStyle w:val="ListParagraph"/>
        <w:numPr>
          <w:ilvl w:val="0"/>
          <w:numId w:val="28"/>
        </w:numPr>
      </w:pPr>
      <w:r w:rsidRPr="00A941C1">
        <w:t>https://github.com/nolan210/BexarVBA.git</w:t>
      </w:r>
    </w:p>
    <w:p w14:paraId="42267F8A" w14:textId="77777777" w:rsidR="00B673E0" w:rsidRDefault="00B673E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F7B29D" w14:textId="77777777" w:rsidR="00CC1570" w:rsidRDefault="007D2591" w:rsidP="00CC1570">
      <w:pPr>
        <w:pStyle w:val="Heading1"/>
      </w:pPr>
      <w:r>
        <w:lastRenderedPageBreak/>
        <w:t xml:space="preserve">Software </w:t>
      </w:r>
      <w:r w:rsidR="00EA5941">
        <w:t xml:space="preserve">Specification </w:t>
      </w:r>
      <w:r w:rsidR="00CC1570">
        <w:t>Requirements</w:t>
      </w:r>
    </w:p>
    <w:bookmarkEnd w:id="1"/>
    <w:p w14:paraId="0E8C16F1" w14:textId="77777777" w:rsidR="00771EC4" w:rsidRDefault="007D2591" w:rsidP="00F21CCF">
      <w:pPr>
        <w:pStyle w:val="Heading4"/>
      </w:pPr>
      <w:r>
        <w:t>S</w:t>
      </w:r>
      <w:r w:rsidR="00F21CCF">
        <w:t>SR</w:t>
      </w:r>
      <w:r w:rsidR="007754D6">
        <w:t>1</w:t>
      </w:r>
      <w:r w:rsidR="007127DD">
        <w:t xml:space="preserve"> – Usability</w:t>
      </w:r>
    </w:p>
    <w:p w14:paraId="2F58D03A" w14:textId="77777777" w:rsidR="00965694" w:rsidRDefault="00965694" w:rsidP="00F21CCF">
      <w:r>
        <w:t>No text (title)</w:t>
      </w:r>
    </w:p>
    <w:p w14:paraId="7D390F24" w14:textId="77777777" w:rsidR="00965694" w:rsidRDefault="007D2591" w:rsidP="00965694">
      <w:pPr>
        <w:pStyle w:val="Heading4"/>
      </w:pPr>
      <w:bookmarkStart w:id="3" w:name="_SSR1.1"/>
      <w:bookmarkStart w:id="4" w:name="_Ref37060591"/>
      <w:bookmarkEnd w:id="3"/>
      <w:r>
        <w:t>S</w:t>
      </w:r>
      <w:r w:rsidR="007754D6">
        <w:t>SR1.</w:t>
      </w:r>
      <w:r w:rsidR="00965694">
        <w:t>1</w:t>
      </w:r>
      <w:bookmarkEnd w:id="4"/>
    </w:p>
    <w:p w14:paraId="1106E2A0" w14:textId="77777777" w:rsidR="00F21CCF" w:rsidRDefault="000C0FE5" w:rsidP="00F21CCF">
      <w:r>
        <w:t>Embedded in a Word Macro Enabled Template.</w:t>
      </w:r>
    </w:p>
    <w:p w14:paraId="5030C20E" w14:textId="77777777" w:rsidR="00310427" w:rsidRDefault="00310427" w:rsidP="00310427">
      <w:pPr>
        <w:pStyle w:val="Heading4"/>
      </w:pPr>
      <w:r>
        <w:t>SSR1.2</w:t>
      </w:r>
    </w:p>
    <w:p w14:paraId="79917A2F" w14:textId="66E90C9D" w:rsidR="00310427" w:rsidRDefault="000C0FE5" w:rsidP="00310427">
      <w:r>
        <w:t>Accesses and saves files on</w:t>
      </w:r>
      <w:r w:rsidR="00A941C1">
        <w:t xml:space="preserve"> a local file server</w:t>
      </w:r>
      <w:r>
        <w:t>.</w:t>
      </w:r>
    </w:p>
    <w:p w14:paraId="5D095AE1" w14:textId="77777777" w:rsidR="009840A5" w:rsidRDefault="009840A5" w:rsidP="009840A5">
      <w:pPr>
        <w:pStyle w:val="Heading4"/>
      </w:pPr>
      <w:r>
        <w:t>SSR1.3</w:t>
      </w:r>
    </w:p>
    <w:p w14:paraId="4AF042AE" w14:textId="1595C27F" w:rsidR="009840A5" w:rsidRDefault="0015541B" w:rsidP="009840A5">
      <w:r>
        <w:t>Does not r</w:t>
      </w:r>
      <w:r w:rsidR="008F7701">
        <w:t xml:space="preserve">equire </w:t>
      </w:r>
      <w:r w:rsidR="000C0FE5">
        <w:t>the document user to locate files or navigate folders.</w:t>
      </w:r>
    </w:p>
    <w:p w14:paraId="7E3AD7FC" w14:textId="77777777" w:rsidR="000C0FE5" w:rsidRDefault="000C0FE5" w:rsidP="000C0FE5">
      <w:pPr>
        <w:pStyle w:val="Heading4"/>
      </w:pPr>
      <w:r>
        <w:t>SSR1.4</w:t>
      </w:r>
    </w:p>
    <w:p w14:paraId="327CE964" w14:textId="5499C2E1" w:rsidR="000C0FE5" w:rsidRDefault="00556953" w:rsidP="000C0FE5">
      <w:r>
        <w:t>A</w:t>
      </w:r>
      <w:r w:rsidR="000C0FE5">
        <w:t xml:space="preserve"> single “Submit”</w:t>
      </w:r>
      <w:r>
        <w:t xml:space="preserve"> button accomplishes all logging and file saving functionality.</w:t>
      </w:r>
    </w:p>
    <w:p w14:paraId="7D126B21" w14:textId="77777777" w:rsidR="000C0FE5" w:rsidRDefault="000C0FE5" w:rsidP="00310427"/>
    <w:p w14:paraId="46A4CDF8" w14:textId="77777777" w:rsidR="00D6448C" w:rsidRDefault="007D2591" w:rsidP="00D6448C">
      <w:pPr>
        <w:pStyle w:val="Heading4"/>
      </w:pPr>
      <w:r>
        <w:t>S</w:t>
      </w:r>
      <w:r w:rsidR="00D6448C">
        <w:t>SR</w:t>
      </w:r>
      <w:r w:rsidR="00E015F2">
        <w:t>2</w:t>
      </w:r>
      <w:r w:rsidR="007127DD">
        <w:t xml:space="preserve"> – Functionality</w:t>
      </w:r>
    </w:p>
    <w:p w14:paraId="3B7E7C09" w14:textId="77777777" w:rsidR="00D6448C" w:rsidRDefault="00D6448C" w:rsidP="00D6448C">
      <w:r>
        <w:t>No text (title)</w:t>
      </w:r>
    </w:p>
    <w:p w14:paraId="7E69300B" w14:textId="77777777" w:rsidR="004650B6" w:rsidRDefault="004650B6" w:rsidP="004650B6">
      <w:pPr>
        <w:pStyle w:val="Heading4"/>
      </w:pPr>
      <w:r>
        <w:t>SSR2.1</w:t>
      </w:r>
    </w:p>
    <w:p w14:paraId="246520D7" w14:textId="77777777" w:rsidR="004650B6" w:rsidRDefault="004650B6" w:rsidP="004650B6">
      <w:r>
        <w:t xml:space="preserve">Log date and time </w:t>
      </w:r>
      <w:r w:rsidR="00556953">
        <w:t>at</w:t>
      </w:r>
      <w:r>
        <w:t xml:space="preserve"> </w:t>
      </w:r>
      <w:r w:rsidR="00556953">
        <w:t>button click</w:t>
      </w:r>
      <w:r>
        <w:t>.</w:t>
      </w:r>
    </w:p>
    <w:p w14:paraId="56A9A1E9" w14:textId="77777777" w:rsidR="004650B6" w:rsidRDefault="004650B6" w:rsidP="004650B6">
      <w:pPr>
        <w:pStyle w:val="Heading4"/>
      </w:pPr>
      <w:r>
        <w:t>SSR2.2</w:t>
      </w:r>
    </w:p>
    <w:p w14:paraId="44B53E43" w14:textId="77777777" w:rsidR="004650B6" w:rsidRDefault="004650B6" w:rsidP="004650B6">
      <w:r>
        <w:t xml:space="preserve">Log username </w:t>
      </w:r>
      <w:r w:rsidR="00556953">
        <w:t>of account logged into computer at button click</w:t>
      </w:r>
      <w:r>
        <w:t>.</w:t>
      </w:r>
    </w:p>
    <w:p w14:paraId="78226947" w14:textId="77777777" w:rsidR="004650B6" w:rsidRDefault="004650B6" w:rsidP="004650B6">
      <w:pPr>
        <w:pStyle w:val="Heading4"/>
      </w:pPr>
      <w:r>
        <w:t>SSR2.3</w:t>
      </w:r>
    </w:p>
    <w:p w14:paraId="5B2DB9EF" w14:textId="77777777" w:rsidR="004650B6" w:rsidRDefault="004650B6" w:rsidP="004650B6">
      <w:r>
        <w:t xml:space="preserve">Log computer ID </w:t>
      </w:r>
      <w:r w:rsidR="00556953">
        <w:t>at button click</w:t>
      </w:r>
      <w:r>
        <w:t>.</w:t>
      </w:r>
    </w:p>
    <w:p w14:paraId="0442EA75" w14:textId="77777777" w:rsidR="004650B6" w:rsidRDefault="004650B6" w:rsidP="004650B6">
      <w:pPr>
        <w:pStyle w:val="Heading4"/>
      </w:pPr>
      <w:r>
        <w:t>SSR2.4</w:t>
      </w:r>
    </w:p>
    <w:p w14:paraId="16293BCF" w14:textId="77777777" w:rsidR="004650B6" w:rsidRDefault="004650B6" w:rsidP="004650B6">
      <w:r>
        <w:t xml:space="preserve">Log </w:t>
      </w:r>
      <w:r w:rsidR="00556953">
        <w:t>a primary key at button click, which is equal to the row index of the form’s Excel entry.</w:t>
      </w:r>
    </w:p>
    <w:p w14:paraId="46E83B9B" w14:textId="77777777" w:rsidR="00D6448C" w:rsidRDefault="007D2591" w:rsidP="00D6448C">
      <w:pPr>
        <w:pStyle w:val="Heading4"/>
      </w:pPr>
      <w:r>
        <w:t>S</w:t>
      </w:r>
      <w:r w:rsidR="00D6448C">
        <w:t>SR</w:t>
      </w:r>
      <w:r w:rsidR="00E015F2">
        <w:t>2</w:t>
      </w:r>
      <w:r w:rsidR="00D6448C">
        <w:t>.</w:t>
      </w:r>
      <w:r w:rsidR="004650B6">
        <w:t>5</w:t>
      </w:r>
    </w:p>
    <w:p w14:paraId="5643871E" w14:textId="77777777" w:rsidR="00D6448C" w:rsidRDefault="00556953" w:rsidP="00D6448C">
      <w:r>
        <w:t xml:space="preserve">Log the </w:t>
      </w:r>
      <w:proofErr w:type="spellStart"/>
      <w:r>
        <w:t>Obseration</w:t>
      </w:r>
      <w:proofErr w:type="spellEnd"/>
      <w:r>
        <w:t xml:space="preserve"> Form’s text form fields in the Excel file.</w:t>
      </w:r>
    </w:p>
    <w:p w14:paraId="77A3739F" w14:textId="77777777" w:rsidR="00556953" w:rsidRDefault="00556953" w:rsidP="00556953">
      <w:pPr>
        <w:pStyle w:val="Heading4"/>
      </w:pPr>
      <w:r>
        <w:t>SSR2.6</w:t>
      </w:r>
    </w:p>
    <w:p w14:paraId="54977FEA" w14:textId="77777777" w:rsidR="00556953" w:rsidRDefault="00556953" w:rsidP="00556953">
      <w:r>
        <w:t xml:space="preserve">Save the </w:t>
      </w:r>
      <w:proofErr w:type="spellStart"/>
      <w:r>
        <w:t>Obseration</w:t>
      </w:r>
      <w:proofErr w:type="spellEnd"/>
      <w:r>
        <w:t xml:space="preserve"> Form as a PDF </w:t>
      </w:r>
      <w:r w:rsidR="00351A5E">
        <w:t>document</w:t>
      </w:r>
      <w:r>
        <w:t>.</w:t>
      </w:r>
    </w:p>
    <w:p w14:paraId="5313163D" w14:textId="77777777" w:rsidR="00CE7240" w:rsidRDefault="00CE7240" w:rsidP="00CE7240">
      <w:pPr>
        <w:pStyle w:val="Heading4"/>
      </w:pPr>
      <w:r>
        <w:t>SSR2.</w:t>
      </w:r>
      <w:r w:rsidR="00556953">
        <w:t>7</w:t>
      </w:r>
    </w:p>
    <w:p w14:paraId="1E490106" w14:textId="77777777" w:rsidR="00CE7240" w:rsidRDefault="00CE7240" w:rsidP="00CE7240">
      <w:r>
        <w:t>Unprotect the sheet immediately prior to logging.</w:t>
      </w:r>
    </w:p>
    <w:p w14:paraId="71B8F501" w14:textId="77777777" w:rsidR="00CE7240" w:rsidRDefault="00CE7240" w:rsidP="00CE7240">
      <w:pPr>
        <w:pStyle w:val="Heading4"/>
      </w:pPr>
      <w:r>
        <w:t>SSR2.</w:t>
      </w:r>
      <w:r w:rsidR="00556953">
        <w:t>8</w:t>
      </w:r>
    </w:p>
    <w:p w14:paraId="5F9C1F8C" w14:textId="77777777" w:rsidR="00CE7240" w:rsidRDefault="00CE7240" w:rsidP="00D6448C">
      <w:r>
        <w:t>Protect the sheet immediately after logging.</w:t>
      </w:r>
    </w:p>
    <w:p w14:paraId="03732531" w14:textId="77777777" w:rsidR="00C24264" w:rsidRDefault="00C24264">
      <w:pPr>
        <w:spacing w:line="259" w:lineRule="auto"/>
      </w:pPr>
      <w:r>
        <w:br w:type="page"/>
      </w:r>
    </w:p>
    <w:p w14:paraId="7366686B" w14:textId="77777777" w:rsidR="00F604F7" w:rsidRDefault="00F604F7" w:rsidP="00F604F7">
      <w:pPr>
        <w:pStyle w:val="Heading1"/>
      </w:pPr>
      <w:bookmarkStart w:id="5" w:name="_Ref37060643"/>
      <w:r>
        <w:lastRenderedPageBreak/>
        <w:t>Flowchart</w:t>
      </w:r>
    </w:p>
    <w:p w14:paraId="3AC0C3BD" w14:textId="4439FC21" w:rsidR="00F604F7" w:rsidRPr="00F604F7" w:rsidRDefault="004F089A" w:rsidP="002260D8">
      <w:pPr>
        <w:jc w:val="center"/>
      </w:pPr>
      <w:r>
        <w:object w:dxaOrig="7203" w:dyaOrig="5393" w14:anchorId="3DD577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in;height:269.55pt" o:ole="">
            <v:imagedata r:id="rId8" o:title=""/>
          </v:shape>
          <o:OLEObject Type="Link" ProgID="PowerPoint.Show.12" ShapeID="_x0000_i1029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14:paraId="1021EEAC" w14:textId="77777777" w:rsidR="00F604F7" w:rsidRDefault="00F604F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CDFB21" w14:textId="77777777" w:rsidR="007E08D4" w:rsidRDefault="007E08D4" w:rsidP="007E08D4">
      <w:pPr>
        <w:pStyle w:val="Heading1"/>
      </w:pPr>
      <w:r>
        <w:lastRenderedPageBreak/>
        <w:t>Source Code</w:t>
      </w:r>
    </w:p>
    <w:p w14:paraId="7927CEC4" w14:textId="519D9B7D" w:rsidR="000B50B3" w:rsidRDefault="000B50B3" w:rsidP="000B50B3">
      <w:pPr>
        <w:pStyle w:val="Caption"/>
        <w:keepNext/>
      </w:pPr>
      <w:r>
        <w:t xml:space="preserve">Table </w:t>
      </w:r>
      <w:r w:rsidR="00BC4122">
        <w:fldChar w:fldCharType="begin"/>
      </w:r>
      <w:r w:rsidR="00BC4122">
        <w:instrText xml:space="preserve"> SEQ Table \* ARABIC </w:instrText>
      </w:r>
      <w:r w:rsidR="00BC4122">
        <w:fldChar w:fldCharType="separate"/>
      </w:r>
      <w:r w:rsidR="00D77198">
        <w:rPr>
          <w:noProof/>
        </w:rPr>
        <w:t>2</w:t>
      </w:r>
      <w:r w:rsidR="00BC4122">
        <w:rPr>
          <w:noProof/>
        </w:rPr>
        <w:fldChar w:fldCharType="end"/>
      </w:r>
      <w:r>
        <w:t xml:space="preserve"> </w:t>
      </w:r>
      <w:r w:rsidR="00064139">
        <w:t>–</w:t>
      </w:r>
      <w:r>
        <w:t xml:space="preserve"> </w:t>
      </w:r>
      <w:r w:rsidRPr="00730916">
        <w:t>VBA Source Code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438BA" w:rsidRPr="00EA7920" w14:paraId="7BA37CE3" w14:textId="77777777" w:rsidTr="00C438BA">
        <w:tc>
          <w:tcPr>
            <w:tcW w:w="11016" w:type="dxa"/>
          </w:tcPr>
          <w:p w14:paraId="61F0B349" w14:textId="77777777" w:rsidR="009B7305" w:rsidRPr="002120A0" w:rsidRDefault="009B7305" w:rsidP="002120A0">
            <w:pPr>
              <w:pStyle w:val="Code"/>
            </w:pPr>
            <w:r w:rsidRPr="002120A0">
              <w:t>VERSION 1.0 CLASS</w:t>
            </w:r>
          </w:p>
          <w:p w14:paraId="6A1AE1C4" w14:textId="77777777" w:rsidR="009B7305" w:rsidRPr="002120A0" w:rsidRDefault="009B7305" w:rsidP="002120A0">
            <w:pPr>
              <w:pStyle w:val="Code"/>
            </w:pPr>
            <w:r w:rsidRPr="002120A0">
              <w:t>BEGIN</w:t>
            </w:r>
          </w:p>
          <w:p w14:paraId="24540BC6" w14:textId="77777777" w:rsidR="009B7305" w:rsidRPr="002120A0" w:rsidRDefault="009B7305" w:rsidP="002120A0">
            <w:pPr>
              <w:pStyle w:val="Code"/>
            </w:pPr>
            <w:r w:rsidRPr="002120A0">
              <w:t xml:space="preserve">  </w:t>
            </w:r>
            <w:proofErr w:type="spellStart"/>
            <w:r w:rsidRPr="002120A0">
              <w:t>MultiUse</w:t>
            </w:r>
            <w:proofErr w:type="spellEnd"/>
            <w:r w:rsidRPr="002120A0">
              <w:t xml:space="preserve"> = -</w:t>
            </w:r>
            <w:proofErr w:type="gramStart"/>
            <w:r w:rsidRPr="002120A0">
              <w:t>1  '</w:t>
            </w:r>
            <w:proofErr w:type="gramEnd"/>
            <w:r w:rsidRPr="002120A0">
              <w:t>True</w:t>
            </w:r>
          </w:p>
          <w:p w14:paraId="4754702A" w14:textId="77777777" w:rsidR="009B7305" w:rsidRPr="002120A0" w:rsidRDefault="009B7305" w:rsidP="002120A0">
            <w:pPr>
              <w:pStyle w:val="Code"/>
            </w:pPr>
            <w:r w:rsidRPr="002120A0">
              <w:t>END</w:t>
            </w:r>
          </w:p>
          <w:p w14:paraId="0D5FCECE" w14:textId="77777777" w:rsidR="009B7305" w:rsidRPr="002120A0" w:rsidRDefault="009B7305" w:rsidP="002120A0">
            <w:pPr>
              <w:pStyle w:val="Code"/>
            </w:pPr>
            <w:r w:rsidRPr="002120A0">
              <w:t xml:space="preserve">Attribute </w:t>
            </w:r>
            <w:proofErr w:type="spellStart"/>
            <w:r w:rsidRPr="002120A0">
              <w:t>VB_Name</w:t>
            </w:r>
            <w:proofErr w:type="spellEnd"/>
            <w:r w:rsidRPr="002120A0">
              <w:t xml:space="preserve"> = "</w:t>
            </w:r>
            <w:proofErr w:type="spellStart"/>
            <w:r w:rsidRPr="002120A0">
              <w:t>ThisDocument</w:t>
            </w:r>
            <w:proofErr w:type="spellEnd"/>
            <w:r w:rsidRPr="002120A0">
              <w:t>"</w:t>
            </w:r>
          </w:p>
          <w:p w14:paraId="2F8D7C9E" w14:textId="77777777" w:rsidR="009B7305" w:rsidRPr="002120A0" w:rsidRDefault="009B7305" w:rsidP="002120A0">
            <w:pPr>
              <w:pStyle w:val="Code"/>
            </w:pPr>
            <w:r w:rsidRPr="002120A0">
              <w:t xml:space="preserve">Attribute </w:t>
            </w:r>
            <w:proofErr w:type="spellStart"/>
            <w:r w:rsidRPr="002120A0">
              <w:t>VB_GlobalNameSpace</w:t>
            </w:r>
            <w:proofErr w:type="spellEnd"/>
            <w:r w:rsidRPr="002120A0">
              <w:t xml:space="preserve"> = False</w:t>
            </w:r>
          </w:p>
          <w:p w14:paraId="61F293AF" w14:textId="77777777" w:rsidR="009B7305" w:rsidRPr="002120A0" w:rsidRDefault="009B7305" w:rsidP="002120A0">
            <w:pPr>
              <w:pStyle w:val="Code"/>
            </w:pPr>
            <w:r w:rsidRPr="002120A0">
              <w:t xml:space="preserve">Attribute </w:t>
            </w:r>
            <w:proofErr w:type="spellStart"/>
            <w:r w:rsidRPr="002120A0">
              <w:t>VB_Creatable</w:t>
            </w:r>
            <w:proofErr w:type="spellEnd"/>
            <w:r w:rsidRPr="002120A0">
              <w:t xml:space="preserve"> = False</w:t>
            </w:r>
          </w:p>
          <w:p w14:paraId="32189C0F" w14:textId="77777777" w:rsidR="009B7305" w:rsidRPr="002120A0" w:rsidRDefault="009B7305" w:rsidP="002120A0">
            <w:pPr>
              <w:pStyle w:val="Code"/>
            </w:pPr>
            <w:r w:rsidRPr="002120A0">
              <w:t xml:space="preserve">Attribute </w:t>
            </w:r>
            <w:proofErr w:type="spellStart"/>
            <w:r w:rsidRPr="002120A0">
              <w:t>VB_PredeclaredId</w:t>
            </w:r>
            <w:proofErr w:type="spellEnd"/>
            <w:r w:rsidRPr="002120A0">
              <w:t xml:space="preserve"> = True</w:t>
            </w:r>
          </w:p>
          <w:p w14:paraId="7527AC1C" w14:textId="77777777" w:rsidR="009B7305" w:rsidRPr="002120A0" w:rsidRDefault="009B7305" w:rsidP="002120A0">
            <w:pPr>
              <w:pStyle w:val="Code"/>
            </w:pPr>
            <w:r w:rsidRPr="002120A0">
              <w:t xml:space="preserve">Attribute </w:t>
            </w:r>
            <w:proofErr w:type="spellStart"/>
            <w:r w:rsidRPr="002120A0">
              <w:t>VB_Exposed</w:t>
            </w:r>
            <w:proofErr w:type="spellEnd"/>
            <w:r w:rsidRPr="002120A0">
              <w:t xml:space="preserve"> = True</w:t>
            </w:r>
          </w:p>
          <w:p w14:paraId="0E02A503" w14:textId="77777777" w:rsidR="009B7305" w:rsidRPr="002120A0" w:rsidRDefault="009B7305" w:rsidP="002120A0">
            <w:pPr>
              <w:pStyle w:val="Code"/>
            </w:pPr>
            <w:r w:rsidRPr="002120A0">
              <w:t>'Used to move documents</w:t>
            </w:r>
          </w:p>
          <w:p w14:paraId="16811ADE" w14:textId="77777777" w:rsidR="009B7305" w:rsidRPr="002120A0" w:rsidRDefault="009B7305" w:rsidP="002120A0">
            <w:pPr>
              <w:pStyle w:val="Code"/>
            </w:pPr>
            <w:r w:rsidRPr="002120A0">
              <w:t>Private Const PDF_FILEPATH As String = "C:\Repos\Software\Bexar VBA\</w:t>
            </w:r>
            <w:proofErr w:type="spellStart"/>
            <w:r w:rsidRPr="002120A0">
              <w:t>BexarVBA</w:t>
            </w:r>
            <w:proofErr w:type="spellEnd"/>
            <w:r w:rsidRPr="002120A0">
              <w:t>\100\001 Observation Form\Observation Log\PDFs\"</w:t>
            </w:r>
          </w:p>
          <w:p w14:paraId="71F061A8" w14:textId="77777777" w:rsidR="009B7305" w:rsidRPr="002120A0" w:rsidRDefault="009B7305" w:rsidP="002120A0">
            <w:pPr>
              <w:pStyle w:val="Code"/>
            </w:pPr>
            <w:r w:rsidRPr="002120A0">
              <w:t>Private Const OBSERVATION_LOG_FILEPATHNAME As String = "C:\Repos\Software\Bexar VBA\</w:t>
            </w:r>
            <w:proofErr w:type="spellStart"/>
            <w:r w:rsidRPr="002120A0">
              <w:t>BexarVBA</w:t>
            </w:r>
            <w:proofErr w:type="spellEnd"/>
            <w:r w:rsidRPr="002120A0">
              <w:t>\100\001 Observation Form\Observation Log\Observation Log.xlsx"</w:t>
            </w:r>
          </w:p>
          <w:p w14:paraId="2DDF4DE9" w14:textId="77777777" w:rsidR="009B7305" w:rsidRPr="002120A0" w:rsidRDefault="009B7305" w:rsidP="002120A0">
            <w:pPr>
              <w:pStyle w:val="Code"/>
            </w:pPr>
            <w:r w:rsidRPr="002120A0">
              <w:t>Private Const OBSERVATION_LOG_PASSWORD As String = "Z45KUWkf37Drdy*2"</w:t>
            </w:r>
          </w:p>
          <w:p w14:paraId="6ABCC26D" w14:textId="77777777" w:rsidR="009B7305" w:rsidRPr="002120A0" w:rsidRDefault="009B7305" w:rsidP="002120A0">
            <w:pPr>
              <w:pStyle w:val="Code"/>
            </w:pPr>
          </w:p>
          <w:p w14:paraId="667BC72E" w14:textId="77777777" w:rsidR="009B7305" w:rsidRPr="002120A0" w:rsidRDefault="009B7305" w:rsidP="002120A0">
            <w:pPr>
              <w:pStyle w:val="Code"/>
            </w:pPr>
            <w:r w:rsidRPr="002120A0">
              <w:t>'Used to access Content Controls</w:t>
            </w:r>
          </w:p>
          <w:p w14:paraId="35952C05" w14:textId="77777777" w:rsidR="009B7305" w:rsidRPr="002120A0" w:rsidRDefault="009B7305" w:rsidP="002120A0">
            <w:pPr>
              <w:pStyle w:val="Code"/>
            </w:pPr>
            <w:r w:rsidRPr="002120A0">
              <w:t xml:space="preserve">Private Const </w:t>
            </w:r>
            <w:proofErr w:type="spellStart"/>
            <w:r w:rsidRPr="002120A0">
              <w:t>oTitle</w:t>
            </w:r>
            <w:proofErr w:type="spellEnd"/>
            <w:r w:rsidRPr="002120A0">
              <w:t xml:space="preserve"> = "</w:t>
            </w:r>
            <w:proofErr w:type="spellStart"/>
            <w:r w:rsidRPr="002120A0">
              <w:t>observationTitle</w:t>
            </w:r>
            <w:proofErr w:type="spellEnd"/>
            <w:r w:rsidRPr="002120A0">
              <w:t>"</w:t>
            </w:r>
          </w:p>
          <w:p w14:paraId="36C67C68" w14:textId="77777777" w:rsidR="009B7305" w:rsidRPr="002120A0" w:rsidRDefault="009B7305" w:rsidP="002120A0">
            <w:pPr>
              <w:pStyle w:val="Code"/>
            </w:pPr>
            <w:r w:rsidRPr="002120A0">
              <w:t xml:space="preserve">Private Const </w:t>
            </w:r>
            <w:proofErr w:type="spellStart"/>
            <w:r w:rsidRPr="002120A0">
              <w:t>oType</w:t>
            </w:r>
            <w:proofErr w:type="spellEnd"/>
            <w:r w:rsidRPr="002120A0">
              <w:t xml:space="preserve"> = "</w:t>
            </w:r>
            <w:proofErr w:type="spellStart"/>
            <w:r w:rsidRPr="002120A0">
              <w:t>observationType</w:t>
            </w:r>
            <w:proofErr w:type="spellEnd"/>
            <w:r w:rsidRPr="002120A0">
              <w:t>"</w:t>
            </w:r>
          </w:p>
          <w:p w14:paraId="779F6B48" w14:textId="77777777" w:rsidR="009B7305" w:rsidRPr="002120A0" w:rsidRDefault="009B7305" w:rsidP="002120A0">
            <w:pPr>
              <w:pStyle w:val="Code"/>
            </w:pPr>
            <w:r w:rsidRPr="002120A0">
              <w:t xml:space="preserve">Private Const </w:t>
            </w:r>
            <w:proofErr w:type="spellStart"/>
            <w:r w:rsidRPr="002120A0">
              <w:t>oObservation</w:t>
            </w:r>
            <w:proofErr w:type="spellEnd"/>
            <w:r w:rsidRPr="002120A0">
              <w:t xml:space="preserve"> = "observation"</w:t>
            </w:r>
          </w:p>
          <w:p w14:paraId="39E3B0A1" w14:textId="77777777" w:rsidR="009B7305" w:rsidRPr="002120A0" w:rsidRDefault="009B7305" w:rsidP="002120A0">
            <w:pPr>
              <w:pStyle w:val="Code"/>
            </w:pPr>
            <w:r w:rsidRPr="002120A0">
              <w:t>Private Const oCaption1 = "caption1"</w:t>
            </w:r>
          </w:p>
          <w:p w14:paraId="6EFBD38C" w14:textId="77777777" w:rsidR="009B7305" w:rsidRPr="002120A0" w:rsidRDefault="009B7305" w:rsidP="002120A0">
            <w:pPr>
              <w:pStyle w:val="Code"/>
            </w:pPr>
            <w:r w:rsidRPr="002120A0">
              <w:t>Private Const oCaption2 = "caption2"</w:t>
            </w:r>
          </w:p>
          <w:p w14:paraId="4DEF9181" w14:textId="77777777" w:rsidR="009B7305" w:rsidRPr="002120A0" w:rsidRDefault="009B7305" w:rsidP="002120A0">
            <w:pPr>
              <w:pStyle w:val="Code"/>
            </w:pPr>
          </w:p>
          <w:p w14:paraId="7AADCE36" w14:textId="77777777" w:rsidR="009B7305" w:rsidRPr="002120A0" w:rsidRDefault="009B7305" w:rsidP="002120A0">
            <w:pPr>
              <w:pStyle w:val="Code"/>
            </w:pPr>
            <w:r w:rsidRPr="002120A0">
              <w:t>'Used to access data array</w:t>
            </w:r>
          </w:p>
          <w:p w14:paraId="78CCF157" w14:textId="77777777" w:rsidR="009B7305" w:rsidRPr="002120A0" w:rsidRDefault="009B7305" w:rsidP="002120A0">
            <w:pPr>
              <w:pStyle w:val="Code"/>
            </w:pPr>
            <w:r w:rsidRPr="002120A0">
              <w:t xml:space="preserve">Enum </w:t>
            </w:r>
            <w:proofErr w:type="spellStart"/>
            <w:r w:rsidRPr="002120A0">
              <w:t>formInputEnums</w:t>
            </w:r>
            <w:proofErr w:type="spellEnd"/>
          </w:p>
          <w:p w14:paraId="69537D08" w14:textId="77777777" w:rsidR="009B7305" w:rsidRPr="002120A0" w:rsidRDefault="009B7305" w:rsidP="002120A0">
            <w:pPr>
              <w:pStyle w:val="Code"/>
            </w:pPr>
            <w:r w:rsidRPr="002120A0">
              <w:t xml:space="preserve">    </w:t>
            </w:r>
            <w:proofErr w:type="spellStart"/>
            <w:r w:rsidRPr="002120A0">
              <w:t>iUser</w:t>
            </w:r>
            <w:proofErr w:type="spellEnd"/>
          </w:p>
          <w:p w14:paraId="42F0816F" w14:textId="77777777" w:rsidR="009B7305" w:rsidRPr="002120A0" w:rsidRDefault="009B7305" w:rsidP="002120A0">
            <w:pPr>
              <w:pStyle w:val="Code"/>
            </w:pPr>
            <w:r w:rsidRPr="002120A0">
              <w:t xml:space="preserve">    </w:t>
            </w:r>
            <w:proofErr w:type="spellStart"/>
            <w:r w:rsidRPr="002120A0">
              <w:t>iComputer</w:t>
            </w:r>
            <w:proofErr w:type="spellEnd"/>
          </w:p>
          <w:p w14:paraId="1FA25DE3" w14:textId="77777777" w:rsidR="009B7305" w:rsidRPr="002120A0" w:rsidRDefault="009B7305" w:rsidP="002120A0">
            <w:pPr>
              <w:pStyle w:val="Code"/>
            </w:pPr>
            <w:r w:rsidRPr="002120A0">
              <w:t xml:space="preserve">    </w:t>
            </w:r>
            <w:proofErr w:type="spellStart"/>
            <w:r w:rsidRPr="002120A0">
              <w:t>iDatetime</w:t>
            </w:r>
            <w:proofErr w:type="spellEnd"/>
          </w:p>
          <w:p w14:paraId="32F889C9" w14:textId="77777777" w:rsidR="009B7305" w:rsidRPr="002120A0" w:rsidRDefault="009B7305" w:rsidP="002120A0">
            <w:pPr>
              <w:pStyle w:val="Code"/>
            </w:pPr>
            <w:r w:rsidRPr="002120A0">
              <w:t xml:space="preserve">    </w:t>
            </w:r>
            <w:proofErr w:type="spellStart"/>
            <w:r w:rsidRPr="002120A0">
              <w:t>iTitle</w:t>
            </w:r>
            <w:proofErr w:type="spellEnd"/>
          </w:p>
          <w:p w14:paraId="03CA9FF7" w14:textId="77777777" w:rsidR="009B7305" w:rsidRPr="002120A0" w:rsidRDefault="009B7305" w:rsidP="002120A0">
            <w:pPr>
              <w:pStyle w:val="Code"/>
            </w:pPr>
            <w:r w:rsidRPr="002120A0">
              <w:t xml:space="preserve">    </w:t>
            </w:r>
            <w:proofErr w:type="spellStart"/>
            <w:r w:rsidRPr="002120A0">
              <w:t>iType</w:t>
            </w:r>
            <w:proofErr w:type="spellEnd"/>
          </w:p>
          <w:p w14:paraId="0F678633" w14:textId="77777777" w:rsidR="009B7305" w:rsidRPr="002120A0" w:rsidRDefault="009B7305" w:rsidP="002120A0">
            <w:pPr>
              <w:pStyle w:val="Code"/>
            </w:pPr>
            <w:r w:rsidRPr="002120A0">
              <w:t xml:space="preserve">    iObservation</w:t>
            </w:r>
          </w:p>
          <w:p w14:paraId="1194003D" w14:textId="77777777" w:rsidR="009B7305" w:rsidRPr="002120A0" w:rsidRDefault="009B7305" w:rsidP="002120A0">
            <w:pPr>
              <w:pStyle w:val="Code"/>
            </w:pPr>
            <w:r w:rsidRPr="002120A0">
              <w:t xml:space="preserve">    iCaption1</w:t>
            </w:r>
          </w:p>
          <w:p w14:paraId="75D9CFFE" w14:textId="77777777" w:rsidR="009B7305" w:rsidRPr="002120A0" w:rsidRDefault="009B7305" w:rsidP="002120A0">
            <w:pPr>
              <w:pStyle w:val="Code"/>
            </w:pPr>
            <w:r w:rsidRPr="002120A0">
              <w:t xml:space="preserve">    iCaption2</w:t>
            </w:r>
          </w:p>
          <w:p w14:paraId="400D2714" w14:textId="77777777" w:rsidR="009B7305" w:rsidRPr="002120A0" w:rsidRDefault="009B7305" w:rsidP="002120A0">
            <w:pPr>
              <w:pStyle w:val="Code"/>
            </w:pPr>
            <w:r w:rsidRPr="002120A0">
              <w:t xml:space="preserve">    </w:t>
            </w:r>
            <w:proofErr w:type="spellStart"/>
            <w:r w:rsidRPr="002120A0">
              <w:t>iPDF</w:t>
            </w:r>
            <w:proofErr w:type="spellEnd"/>
          </w:p>
          <w:p w14:paraId="53A10201" w14:textId="77777777" w:rsidR="009B7305" w:rsidRPr="002120A0" w:rsidRDefault="009B7305" w:rsidP="002120A0">
            <w:pPr>
              <w:pStyle w:val="Code"/>
            </w:pPr>
            <w:r w:rsidRPr="002120A0">
              <w:t>End Enum</w:t>
            </w:r>
          </w:p>
          <w:p w14:paraId="62D6D51A" w14:textId="77777777" w:rsidR="009B7305" w:rsidRPr="002120A0" w:rsidRDefault="009B7305" w:rsidP="002120A0">
            <w:pPr>
              <w:pStyle w:val="Code"/>
            </w:pPr>
          </w:p>
          <w:p w14:paraId="66BA2022" w14:textId="77777777" w:rsidR="009B7305" w:rsidRPr="002120A0" w:rsidRDefault="009B7305" w:rsidP="002120A0">
            <w:pPr>
              <w:pStyle w:val="Code"/>
            </w:pPr>
            <w:r w:rsidRPr="002120A0">
              <w:t xml:space="preserve">Private Sub </w:t>
            </w:r>
            <w:proofErr w:type="spellStart"/>
            <w:r w:rsidRPr="002120A0">
              <w:t>submitButton_</w:t>
            </w:r>
            <w:proofErr w:type="gramStart"/>
            <w:r w:rsidRPr="002120A0">
              <w:t>Click</w:t>
            </w:r>
            <w:proofErr w:type="spellEnd"/>
            <w:r w:rsidRPr="002120A0">
              <w:t>(</w:t>
            </w:r>
            <w:proofErr w:type="gramEnd"/>
            <w:r w:rsidRPr="002120A0">
              <w:t>)</w:t>
            </w:r>
          </w:p>
          <w:p w14:paraId="0D6FA274" w14:textId="77777777" w:rsidR="009B7305" w:rsidRPr="002120A0" w:rsidRDefault="009B7305" w:rsidP="002120A0">
            <w:pPr>
              <w:pStyle w:val="Code"/>
            </w:pPr>
            <w:r w:rsidRPr="002120A0">
              <w:t>'Nolan Manteufel</w:t>
            </w:r>
          </w:p>
          <w:p w14:paraId="0EB7F76A" w14:textId="77777777" w:rsidR="009B7305" w:rsidRPr="002120A0" w:rsidRDefault="009B7305" w:rsidP="002120A0">
            <w:pPr>
              <w:pStyle w:val="Code"/>
            </w:pPr>
            <w:r w:rsidRPr="002120A0">
              <w:t>'10JUL2020</w:t>
            </w:r>
          </w:p>
          <w:p w14:paraId="429B449F" w14:textId="77777777" w:rsidR="009B7305" w:rsidRPr="002120A0" w:rsidRDefault="009B7305" w:rsidP="002120A0">
            <w:pPr>
              <w:pStyle w:val="Code"/>
            </w:pPr>
          </w:p>
          <w:p w14:paraId="59A45A8E" w14:textId="77777777" w:rsidR="009B7305" w:rsidRPr="002120A0" w:rsidRDefault="009B7305" w:rsidP="002120A0">
            <w:pPr>
              <w:pStyle w:val="Code"/>
            </w:pPr>
            <w:r w:rsidRPr="002120A0">
              <w:t>'Logs form in OBSERVATION_LOG_FILEPATHNAME excel file.</w:t>
            </w:r>
          </w:p>
          <w:p w14:paraId="1132EEC7" w14:textId="77777777" w:rsidR="009B7305" w:rsidRPr="002120A0" w:rsidRDefault="009B7305" w:rsidP="002120A0">
            <w:pPr>
              <w:pStyle w:val="Code"/>
            </w:pPr>
            <w:r w:rsidRPr="002120A0">
              <w:t>'Protects the OBSERVATION_LOG_FILEPATHNAME excel file with OBSERVATION_LOG_PASSWORD.</w:t>
            </w:r>
          </w:p>
          <w:p w14:paraId="69FEFF10" w14:textId="77777777" w:rsidR="009B7305" w:rsidRPr="002120A0" w:rsidRDefault="009B7305" w:rsidP="002120A0">
            <w:pPr>
              <w:pStyle w:val="Code"/>
            </w:pPr>
            <w:r w:rsidRPr="002120A0">
              <w:t>'Saves pdf of form in PDF_FILEPATH folder.</w:t>
            </w:r>
          </w:p>
          <w:p w14:paraId="768C008B" w14:textId="77777777" w:rsidR="009B7305" w:rsidRPr="002120A0" w:rsidRDefault="009B7305" w:rsidP="002120A0">
            <w:pPr>
              <w:pStyle w:val="Code"/>
            </w:pPr>
          </w:p>
          <w:p w14:paraId="73FDDEBC" w14:textId="77777777" w:rsidR="009B7305" w:rsidRPr="002120A0" w:rsidRDefault="009B7305" w:rsidP="002120A0">
            <w:pPr>
              <w:pStyle w:val="Code"/>
            </w:pPr>
            <w:r w:rsidRPr="002120A0">
              <w:t>'Variables</w:t>
            </w:r>
          </w:p>
          <w:p w14:paraId="6D56D771" w14:textId="77777777" w:rsidR="009B7305" w:rsidRPr="002120A0" w:rsidRDefault="009B7305" w:rsidP="002120A0">
            <w:pPr>
              <w:pStyle w:val="Code"/>
            </w:pPr>
            <w:r w:rsidRPr="002120A0">
              <w:t xml:space="preserve">Dim </w:t>
            </w:r>
            <w:proofErr w:type="spellStart"/>
            <w:r w:rsidRPr="002120A0">
              <w:t>formDoc</w:t>
            </w:r>
            <w:proofErr w:type="spellEnd"/>
            <w:r w:rsidRPr="002120A0">
              <w:t xml:space="preserve"> As Document</w:t>
            </w:r>
          </w:p>
          <w:p w14:paraId="379401B6" w14:textId="77777777" w:rsidR="009B7305" w:rsidRPr="002120A0" w:rsidRDefault="009B7305" w:rsidP="002120A0">
            <w:pPr>
              <w:pStyle w:val="Code"/>
            </w:pPr>
            <w:r w:rsidRPr="002120A0">
              <w:t xml:space="preserve">Set </w:t>
            </w:r>
            <w:proofErr w:type="spellStart"/>
            <w:r w:rsidRPr="002120A0">
              <w:t>formDoc</w:t>
            </w:r>
            <w:proofErr w:type="spellEnd"/>
            <w:r w:rsidRPr="002120A0">
              <w:t xml:space="preserve"> = </w:t>
            </w:r>
            <w:proofErr w:type="spellStart"/>
            <w:r w:rsidRPr="002120A0">
              <w:t>ActiveDocument</w:t>
            </w:r>
            <w:proofErr w:type="spellEnd"/>
          </w:p>
          <w:p w14:paraId="4412801A" w14:textId="77777777" w:rsidR="009B7305" w:rsidRPr="002120A0" w:rsidRDefault="009B7305" w:rsidP="002120A0">
            <w:pPr>
              <w:pStyle w:val="Code"/>
            </w:pPr>
            <w:r w:rsidRPr="002120A0">
              <w:t xml:space="preserve">Dim cc As </w:t>
            </w:r>
            <w:proofErr w:type="spellStart"/>
            <w:r w:rsidRPr="002120A0">
              <w:t>ContentControls</w:t>
            </w:r>
            <w:proofErr w:type="spellEnd"/>
          </w:p>
          <w:p w14:paraId="14C94F3F" w14:textId="77777777" w:rsidR="009B7305" w:rsidRPr="002120A0" w:rsidRDefault="009B7305" w:rsidP="002120A0">
            <w:pPr>
              <w:pStyle w:val="Code"/>
            </w:pPr>
          </w:p>
          <w:p w14:paraId="09F1E9A6" w14:textId="77777777" w:rsidR="009B7305" w:rsidRPr="002120A0" w:rsidRDefault="009B7305" w:rsidP="002120A0">
            <w:pPr>
              <w:pStyle w:val="Code"/>
            </w:pPr>
            <w:r w:rsidRPr="002120A0">
              <w:t xml:space="preserve">Dim </w:t>
            </w:r>
            <w:proofErr w:type="spellStart"/>
            <w:r w:rsidRPr="002120A0">
              <w:t>excelApp</w:t>
            </w:r>
            <w:proofErr w:type="spellEnd"/>
            <w:r w:rsidRPr="002120A0">
              <w:t xml:space="preserve"> As </w:t>
            </w:r>
            <w:proofErr w:type="spellStart"/>
            <w:r w:rsidRPr="002120A0">
              <w:t>Excel.Application</w:t>
            </w:r>
            <w:proofErr w:type="spellEnd"/>
          </w:p>
          <w:p w14:paraId="209D3CE7" w14:textId="77777777" w:rsidR="009B7305" w:rsidRPr="002120A0" w:rsidRDefault="009B7305" w:rsidP="002120A0">
            <w:pPr>
              <w:pStyle w:val="Code"/>
            </w:pPr>
            <w:r w:rsidRPr="002120A0">
              <w:t xml:space="preserve">Dim </w:t>
            </w:r>
            <w:proofErr w:type="spellStart"/>
            <w:r w:rsidRPr="002120A0">
              <w:t>logWB</w:t>
            </w:r>
            <w:proofErr w:type="spellEnd"/>
            <w:r w:rsidRPr="002120A0">
              <w:t xml:space="preserve"> As </w:t>
            </w:r>
            <w:proofErr w:type="spellStart"/>
            <w:r w:rsidRPr="002120A0">
              <w:t>Excel.Workbook</w:t>
            </w:r>
            <w:proofErr w:type="spellEnd"/>
          </w:p>
          <w:p w14:paraId="4B363B37" w14:textId="77777777" w:rsidR="009B7305" w:rsidRPr="002120A0" w:rsidRDefault="009B7305" w:rsidP="002120A0">
            <w:pPr>
              <w:pStyle w:val="Code"/>
            </w:pPr>
            <w:r w:rsidRPr="002120A0">
              <w:t xml:space="preserve">Dim </w:t>
            </w:r>
            <w:proofErr w:type="spellStart"/>
            <w:r w:rsidRPr="002120A0">
              <w:t>logSheet</w:t>
            </w:r>
            <w:proofErr w:type="spellEnd"/>
            <w:r w:rsidRPr="002120A0">
              <w:t xml:space="preserve"> As </w:t>
            </w:r>
            <w:proofErr w:type="spellStart"/>
            <w:r w:rsidRPr="002120A0">
              <w:t>Excel.WOrksheet</w:t>
            </w:r>
            <w:proofErr w:type="spellEnd"/>
          </w:p>
          <w:p w14:paraId="7A8A89E3" w14:textId="77777777" w:rsidR="009B7305" w:rsidRPr="002120A0" w:rsidRDefault="009B7305" w:rsidP="002120A0">
            <w:pPr>
              <w:pStyle w:val="Code"/>
            </w:pPr>
          </w:p>
          <w:p w14:paraId="2FD8D2A9" w14:textId="77777777" w:rsidR="009B7305" w:rsidRPr="002120A0" w:rsidRDefault="009B7305" w:rsidP="002120A0">
            <w:pPr>
              <w:pStyle w:val="Code"/>
            </w:pPr>
            <w:r w:rsidRPr="002120A0">
              <w:t>'User</w:t>
            </w:r>
          </w:p>
          <w:p w14:paraId="2C16675A" w14:textId="77777777" w:rsidR="009B7305" w:rsidRPr="002120A0" w:rsidRDefault="009B7305" w:rsidP="002120A0">
            <w:pPr>
              <w:pStyle w:val="Code"/>
            </w:pPr>
            <w:r w:rsidRPr="002120A0">
              <w:t xml:space="preserve">Dim </w:t>
            </w:r>
            <w:proofErr w:type="spellStart"/>
            <w:r w:rsidRPr="002120A0">
              <w:t>formUser</w:t>
            </w:r>
            <w:proofErr w:type="spellEnd"/>
            <w:r w:rsidRPr="002120A0">
              <w:t xml:space="preserve"> As String</w:t>
            </w:r>
          </w:p>
          <w:p w14:paraId="7287A5E2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t>formUser</w:t>
            </w:r>
            <w:proofErr w:type="spellEnd"/>
            <w:r w:rsidRPr="002120A0">
              <w:t xml:space="preserve"> = Environ$("username")</w:t>
            </w:r>
          </w:p>
          <w:p w14:paraId="58F3C629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t>formUser</w:t>
            </w:r>
            <w:proofErr w:type="spellEnd"/>
            <w:r w:rsidRPr="002120A0">
              <w:t xml:space="preserve"> = </w:t>
            </w:r>
            <w:proofErr w:type="spellStart"/>
            <w:r w:rsidRPr="002120A0">
              <w:t>LCase</w:t>
            </w:r>
            <w:proofErr w:type="spellEnd"/>
            <w:r w:rsidRPr="002120A0">
              <w:t>(</w:t>
            </w:r>
            <w:proofErr w:type="spellStart"/>
            <w:r w:rsidRPr="002120A0">
              <w:t>formUser</w:t>
            </w:r>
            <w:proofErr w:type="spellEnd"/>
            <w:r w:rsidRPr="002120A0">
              <w:t>)</w:t>
            </w:r>
          </w:p>
          <w:p w14:paraId="1B0604DD" w14:textId="77777777" w:rsidR="009B7305" w:rsidRPr="002120A0" w:rsidRDefault="009B7305" w:rsidP="002120A0">
            <w:pPr>
              <w:pStyle w:val="Code"/>
            </w:pPr>
          </w:p>
          <w:p w14:paraId="50F55053" w14:textId="77777777" w:rsidR="009B7305" w:rsidRPr="002120A0" w:rsidRDefault="009B7305" w:rsidP="002120A0">
            <w:pPr>
              <w:pStyle w:val="Code"/>
            </w:pPr>
            <w:r w:rsidRPr="002120A0">
              <w:t>'Computer</w:t>
            </w:r>
          </w:p>
          <w:p w14:paraId="6E176946" w14:textId="77777777" w:rsidR="009B7305" w:rsidRPr="002120A0" w:rsidRDefault="009B7305" w:rsidP="002120A0">
            <w:pPr>
              <w:pStyle w:val="Code"/>
            </w:pPr>
            <w:r w:rsidRPr="002120A0">
              <w:t xml:space="preserve">Dim </w:t>
            </w:r>
            <w:proofErr w:type="spellStart"/>
            <w:r w:rsidRPr="002120A0">
              <w:t>formComputer</w:t>
            </w:r>
            <w:proofErr w:type="spellEnd"/>
            <w:r w:rsidRPr="002120A0">
              <w:t xml:space="preserve"> As String</w:t>
            </w:r>
          </w:p>
          <w:p w14:paraId="132E9C91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t>formComputer</w:t>
            </w:r>
            <w:proofErr w:type="spellEnd"/>
            <w:r w:rsidRPr="002120A0">
              <w:t xml:space="preserve"> = Environ$("</w:t>
            </w:r>
            <w:proofErr w:type="spellStart"/>
            <w:r w:rsidRPr="002120A0">
              <w:t>computername</w:t>
            </w:r>
            <w:proofErr w:type="spellEnd"/>
            <w:r w:rsidRPr="002120A0">
              <w:t>")</w:t>
            </w:r>
          </w:p>
          <w:p w14:paraId="7E391D25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t>formComputer</w:t>
            </w:r>
            <w:proofErr w:type="spellEnd"/>
            <w:r w:rsidRPr="002120A0">
              <w:t xml:space="preserve"> = </w:t>
            </w:r>
            <w:proofErr w:type="spellStart"/>
            <w:r w:rsidRPr="002120A0">
              <w:t>LCase</w:t>
            </w:r>
            <w:proofErr w:type="spellEnd"/>
            <w:r w:rsidRPr="002120A0">
              <w:t>(</w:t>
            </w:r>
            <w:proofErr w:type="spellStart"/>
            <w:r w:rsidRPr="002120A0">
              <w:t>formComputer</w:t>
            </w:r>
            <w:proofErr w:type="spellEnd"/>
            <w:r w:rsidRPr="002120A0">
              <w:t>)</w:t>
            </w:r>
          </w:p>
          <w:p w14:paraId="702016AA" w14:textId="77777777" w:rsidR="009B7305" w:rsidRPr="002120A0" w:rsidRDefault="009B7305" w:rsidP="002120A0">
            <w:pPr>
              <w:pStyle w:val="Code"/>
            </w:pPr>
          </w:p>
          <w:p w14:paraId="1A126C46" w14:textId="77777777" w:rsidR="009B7305" w:rsidRPr="002120A0" w:rsidRDefault="009B7305" w:rsidP="002120A0">
            <w:pPr>
              <w:pStyle w:val="Code"/>
            </w:pPr>
            <w:r w:rsidRPr="002120A0">
              <w:t>'Datetime</w:t>
            </w:r>
          </w:p>
          <w:p w14:paraId="4FD07E4A" w14:textId="77777777" w:rsidR="009B7305" w:rsidRPr="002120A0" w:rsidRDefault="009B7305" w:rsidP="002120A0">
            <w:pPr>
              <w:pStyle w:val="Code"/>
            </w:pPr>
            <w:r w:rsidRPr="002120A0">
              <w:t xml:space="preserve">Dim </w:t>
            </w:r>
            <w:proofErr w:type="spellStart"/>
            <w:r w:rsidRPr="002120A0">
              <w:t>dateTime</w:t>
            </w:r>
            <w:proofErr w:type="spellEnd"/>
            <w:r w:rsidRPr="002120A0">
              <w:t xml:space="preserve"> As String</w:t>
            </w:r>
          </w:p>
          <w:p w14:paraId="0C89B3F4" w14:textId="77777777" w:rsidR="009B7305" w:rsidRPr="002120A0" w:rsidRDefault="009B7305" w:rsidP="002120A0">
            <w:pPr>
              <w:pStyle w:val="Code"/>
            </w:pPr>
            <w:r w:rsidRPr="002120A0">
              <w:lastRenderedPageBreak/>
              <w:t xml:space="preserve">Dim </w:t>
            </w:r>
            <w:proofErr w:type="spellStart"/>
            <w:r w:rsidRPr="002120A0">
              <w:t>timeOnly</w:t>
            </w:r>
            <w:proofErr w:type="spellEnd"/>
            <w:r w:rsidRPr="002120A0">
              <w:t xml:space="preserve"> As String</w:t>
            </w:r>
          </w:p>
          <w:p w14:paraId="19C94DAB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t>timeOnly</w:t>
            </w:r>
            <w:proofErr w:type="spellEnd"/>
            <w:r w:rsidRPr="002120A0">
              <w:t xml:space="preserve"> = </w:t>
            </w:r>
            <w:proofErr w:type="gramStart"/>
            <w:r w:rsidRPr="002120A0">
              <w:t>Format(</w:t>
            </w:r>
            <w:proofErr w:type="gramEnd"/>
            <w:r w:rsidRPr="002120A0">
              <w:t>Time, "</w:t>
            </w:r>
            <w:proofErr w:type="spellStart"/>
            <w:r w:rsidRPr="002120A0">
              <w:t>hhmmss</w:t>
            </w:r>
            <w:proofErr w:type="spellEnd"/>
            <w:r w:rsidRPr="002120A0">
              <w:t>")</w:t>
            </w:r>
          </w:p>
          <w:p w14:paraId="5AB54B2C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t>dateTime</w:t>
            </w:r>
            <w:proofErr w:type="spellEnd"/>
            <w:r w:rsidRPr="002120A0">
              <w:t xml:space="preserve"> = </w:t>
            </w:r>
            <w:proofErr w:type="gramStart"/>
            <w:r w:rsidRPr="002120A0">
              <w:t>Format(</w:t>
            </w:r>
            <w:proofErr w:type="gramEnd"/>
            <w:r w:rsidRPr="002120A0">
              <w:t>Date, "</w:t>
            </w:r>
            <w:proofErr w:type="spellStart"/>
            <w:r w:rsidRPr="002120A0">
              <w:t>yyyymmdd</w:t>
            </w:r>
            <w:proofErr w:type="spellEnd"/>
            <w:r w:rsidRPr="002120A0">
              <w:t>")</w:t>
            </w:r>
          </w:p>
          <w:p w14:paraId="7811BDB5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t>dateTime</w:t>
            </w:r>
            <w:proofErr w:type="spellEnd"/>
            <w:r w:rsidRPr="002120A0">
              <w:t xml:space="preserve"> = </w:t>
            </w:r>
            <w:proofErr w:type="spellStart"/>
            <w:r w:rsidRPr="002120A0">
              <w:t>dateTime</w:t>
            </w:r>
            <w:proofErr w:type="spellEnd"/>
            <w:r w:rsidRPr="002120A0">
              <w:t xml:space="preserve"> &amp; </w:t>
            </w:r>
            <w:proofErr w:type="spellStart"/>
            <w:r w:rsidRPr="002120A0">
              <w:t>timeOnly</w:t>
            </w:r>
            <w:proofErr w:type="spellEnd"/>
          </w:p>
          <w:p w14:paraId="5BA7CA14" w14:textId="77777777" w:rsidR="009B7305" w:rsidRPr="002120A0" w:rsidRDefault="009B7305" w:rsidP="002120A0">
            <w:pPr>
              <w:pStyle w:val="Code"/>
            </w:pPr>
          </w:p>
          <w:p w14:paraId="4F004EE3" w14:textId="77777777" w:rsidR="009B7305" w:rsidRPr="002120A0" w:rsidRDefault="009B7305" w:rsidP="002120A0">
            <w:pPr>
              <w:pStyle w:val="Code"/>
            </w:pPr>
            <w:r w:rsidRPr="002120A0">
              <w:t>'Inputs array</w:t>
            </w:r>
          </w:p>
          <w:p w14:paraId="59DF2A56" w14:textId="77777777" w:rsidR="009B7305" w:rsidRPr="002120A0" w:rsidRDefault="009B7305" w:rsidP="002120A0">
            <w:pPr>
              <w:pStyle w:val="Code"/>
            </w:pPr>
            <w:r w:rsidRPr="002120A0">
              <w:t xml:space="preserve">Dim </w:t>
            </w:r>
            <w:proofErr w:type="spellStart"/>
            <w:proofErr w:type="gramStart"/>
            <w:r w:rsidRPr="002120A0">
              <w:t>formInputs</w:t>
            </w:r>
            <w:proofErr w:type="spellEnd"/>
            <w:r w:rsidRPr="002120A0">
              <w:t>(</w:t>
            </w:r>
            <w:proofErr w:type="gramEnd"/>
            <w:r w:rsidRPr="002120A0">
              <w:t>8) As String</w:t>
            </w:r>
          </w:p>
          <w:p w14:paraId="61681735" w14:textId="77777777" w:rsidR="009B7305" w:rsidRPr="002120A0" w:rsidRDefault="009B7305" w:rsidP="002120A0">
            <w:pPr>
              <w:pStyle w:val="Code"/>
            </w:pPr>
          </w:p>
          <w:p w14:paraId="714F30A8" w14:textId="77777777" w:rsidR="009B7305" w:rsidRPr="002120A0" w:rsidRDefault="009B7305" w:rsidP="002120A0">
            <w:pPr>
              <w:pStyle w:val="Code"/>
            </w:pPr>
            <w:r w:rsidRPr="002120A0">
              <w:t>'Populate metadata</w:t>
            </w:r>
          </w:p>
          <w:p w14:paraId="060A8629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t>formInputs</w:t>
            </w:r>
            <w:proofErr w:type="spellEnd"/>
            <w:r w:rsidRPr="002120A0">
              <w:t>(</w:t>
            </w:r>
            <w:proofErr w:type="spellStart"/>
            <w:r w:rsidRPr="002120A0">
              <w:t>iUser</w:t>
            </w:r>
            <w:proofErr w:type="spellEnd"/>
            <w:r w:rsidRPr="002120A0">
              <w:t xml:space="preserve">) = </w:t>
            </w:r>
            <w:proofErr w:type="spellStart"/>
            <w:r w:rsidRPr="002120A0">
              <w:t>formUser</w:t>
            </w:r>
            <w:proofErr w:type="spellEnd"/>
          </w:p>
          <w:p w14:paraId="5CC98060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t>formInputs</w:t>
            </w:r>
            <w:proofErr w:type="spellEnd"/>
            <w:r w:rsidRPr="002120A0">
              <w:t>(</w:t>
            </w:r>
            <w:proofErr w:type="spellStart"/>
            <w:r w:rsidRPr="002120A0">
              <w:t>iComputer</w:t>
            </w:r>
            <w:proofErr w:type="spellEnd"/>
            <w:r w:rsidRPr="002120A0">
              <w:t xml:space="preserve">) = </w:t>
            </w:r>
            <w:proofErr w:type="spellStart"/>
            <w:r w:rsidRPr="002120A0">
              <w:t>formComputer</w:t>
            </w:r>
            <w:proofErr w:type="spellEnd"/>
          </w:p>
          <w:p w14:paraId="394EC688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t>formInputs</w:t>
            </w:r>
            <w:proofErr w:type="spellEnd"/>
            <w:r w:rsidRPr="002120A0">
              <w:t>(</w:t>
            </w:r>
            <w:proofErr w:type="spellStart"/>
            <w:r w:rsidRPr="002120A0">
              <w:t>iDatetime</w:t>
            </w:r>
            <w:proofErr w:type="spellEnd"/>
            <w:r w:rsidRPr="002120A0">
              <w:t xml:space="preserve">) = </w:t>
            </w:r>
            <w:proofErr w:type="spellStart"/>
            <w:r w:rsidRPr="002120A0">
              <w:t>dateTime</w:t>
            </w:r>
            <w:proofErr w:type="spellEnd"/>
          </w:p>
          <w:p w14:paraId="1E231937" w14:textId="77777777" w:rsidR="009B7305" w:rsidRPr="002120A0" w:rsidRDefault="009B7305" w:rsidP="002120A0">
            <w:pPr>
              <w:pStyle w:val="Code"/>
            </w:pPr>
          </w:p>
          <w:p w14:paraId="438B033C" w14:textId="77777777" w:rsidR="009B7305" w:rsidRPr="002120A0" w:rsidRDefault="009B7305" w:rsidP="002120A0">
            <w:pPr>
              <w:pStyle w:val="Code"/>
            </w:pPr>
            <w:r w:rsidRPr="002120A0">
              <w:t>'Populate data</w:t>
            </w:r>
          </w:p>
          <w:p w14:paraId="4707EDBD" w14:textId="77777777" w:rsidR="009B7305" w:rsidRPr="002120A0" w:rsidRDefault="009B7305" w:rsidP="002120A0">
            <w:pPr>
              <w:pStyle w:val="Code"/>
            </w:pPr>
            <w:r w:rsidRPr="002120A0">
              <w:t xml:space="preserve">Set cc = </w:t>
            </w:r>
            <w:proofErr w:type="spellStart"/>
            <w:r w:rsidRPr="002120A0">
              <w:t>formDoc.SelectContentControlsByTag</w:t>
            </w:r>
            <w:proofErr w:type="spellEnd"/>
            <w:r w:rsidRPr="002120A0">
              <w:t>(</w:t>
            </w:r>
            <w:proofErr w:type="spellStart"/>
            <w:r w:rsidRPr="002120A0">
              <w:t>oTitle</w:t>
            </w:r>
            <w:proofErr w:type="spellEnd"/>
            <w:r w:rsidRPr="002120A0">
              <w:t>)</w:t>
            </w:r>
          </w:p>
          <w:p w14:paraId="16383671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t>formInputs</w:t>
            </w:r>
            <w:proofErr w:type="spellEnd"/>
            <w:r w:rsidRPr="002120A0">
              <w:t>(</w:t>
            </w:r>
            <w:proofErr w:type="spellStart"/>
            <w:r w:rsidRPr="002120A0">
              <w:t>iTitle</w:t>
            </w:r>
            <w:proofErr w:type="spellEnd"/>
            <w:r w:rsidRPr="002120A0">
              <w:t xml:space="preserve">) = </w:t>
            </w:r>
            <w:proofErr w:type="gramStart"/>
            <w:r w:rsidRPr="002120A0">
              <w:t>cc(</w:t>
            </w:r>
            <w:proofErr w:type="gramEnd"/>
            <w:r w:rsidRPr="002120A0">
              <w:t>1).</w:t>
            </w:r>
            <w:proofErr w:type="spellStart"/>
            <w:r w:rsidRPr="002120A0">
              <w:t>Range.Text</w:t>
            </w:r>
            <w:proofErr w:type="spellEnd"/>
          </w:p>
          <w:p w14:paraId="058D4B2C" w14:textId="77777777" w:rsidR="009B7305" w:rsidRPr="002120A0" w:rsidRDefault="009B7305" w:rsidP="002120A0">
            <w:pPr>
              <w:pStyle w:val="Code"/>
            </w:pPr>
          </w:p>
          <w:p w14:paraId="18897A5A" w14:textId="77777777" w:rsidR="009B7305" w:rsidRPr="002120A0" w:rsidRDefault="009B7305" w:rsidP="002120A0">
            <w:pPr>
              <w:pStyle w:val="Code"/>
            </w:pPr>
            <w:r w:rsidRPr="002120A0">
              <w:t xml:space="preserve">Set cc = </w:t>
            </w:r>
            <w:proofErr w:type="spellStart"/>
            <w:r w:rsidRPr="002120A0">
              <w:t>formDoc.SelectContentControlsByTag</w:t>
            </w:r>
            <w:proofErr w:type="spellEnd"/>
            <w:r w:rsidRPr="002120A0">
              <w:t>(</w:t>
            </w:r>
            <w:proofErr w:type="spellStart"/>
            <w:r w:rsidRPr="002120A0">
              <w:t>oType</w:t>
            </w:r>
            <w:proofErr w:type="spellEnd"/>
            <w:r w:rsidRPr="002120A0">
              <w:t>)</w:t>
            </w:r>
          </w:p>
          <w:p w14:paraId="6D279E57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t>formInputs</w:t>
            </w:r>
            <w:proofErr w:type="spellEnd"/>
            <w:r w:rsidRPr="002120A0">
              <w:t>(</w:t>
            </w:r>
            <w:proofErr w:type="spellStart"/>
            <w:r w:rsidRPr="002120A0">
              <w:t>iType</w:t>
            </w:r>
            <w:proofErr w:type="spellEnd"/>
            <w:r w:rsidRPr="002120A0">
              <w:t xml:space="preserve">) = </w:t>
            </w:r>
            <w:proofErr w:type="gramStart"/>
            <w:r w:rsidRPr="002120A0">
              <w:t>cc(</w:t>
            </w:r>
            <w:proofErr w:type="gramEnd"/>
            <w:r w:rsidRPr="002120A0">
              <w:t>1).</w:t>
            </w:r>
            <w:proofErr w:type="spellStart"/>
            <w:r w:rsidRPr="002120A0">
              <w:t>Range.Text</w:t>
            </w:r>
            <w:proofErr w:type="spellEnd"/>
          </w:p>
          <w:p w14:paraId="23F27308" w14:textId="77777777" w:rsidR="009B7305" w:rsidRPr="002120A0" w:rsidRDefault="009B7305" w:rsidP="002120A0">
            <w:pPr>
              <w:pStyle w:val="Code"/>
            </w:pPr>
          </w:p>
          <w:p w14:paraId="2733C476" w14:textId="77777777" w:rsidR="009B7305" w:rsidRPr="002120A0" w:rsidRDefault="009B7305" w:rsidP="002120A0">
            <w:pPr>
              <w:pStyle w:val="Code"/>
            </w:pPr>
            <w:r w:rsidRPr="002120A0">
              <w:t xml:space="preserve">Set cc = </w:t>
            </w:r>
            <w:proofErr w:type="spellStart"/>
            <w:r w:rsidRPr="002120A0">
              <w:t>formDoc.SelectContentControlsByTag</w:t>
            </w:r>
            <w:proofErr w:type="spellEnd"/>
            <w:r w:rsidRPr="002120A0">
              <w:t>(</w:t>
            </w:r>
            <w:proofErr w:type="spellStart"/>
            <w:r w:rsidRPr="002120A0">
              <w:t>oObservation</w:t>
            </w:r>
            <w:proofErr w:type="spellEnd"/>
            <w:r w:rsidRPr="002120A0">
              <w:t>)</w:t>
            </w:r>
          </w:p>
          <w:p w14:paraId="0804B272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t>formInputs</w:t>
            </w:r>
            <w:proofErr w:type="spellEnd"/>
            <w:r w:rsidRPr="002120A0">
              <w:t xml:space="preserve">(iObservation) = </w:t>
            </w:r>
            <w:proofErr w:type="gramStart"/>
            <w:r w:rsidRPr="002120A0">
              <w:t>cc(</w:t>
            </w:r>
            <w:proofErr w:type="gramEnd"/>
            <w:r w:rsidRPr="002120A0">
              <w:t>1).</w:t>
            </w:r>
            <w:proofErr w:type="spellStart"/>
            <w:r w:rsidRPr="002120A0">
              <w:t>Range.Text</w:t>
            </w:r>
            <w:proofErr w:type="spellEnd"/>
          </w:p>
          <w:p w14:paraId="373E6F25" w14:textId="77777777" w:rsidR="009B7305" w:rsidRPr="002120A0" w:rsidRDefault="009B7305" w:rsidP="002120A0">
            <w:pPr>
              <w:pStyle w:val="Code"/>
            </w:pPr>
          </w:p>
          <w:p w14:paraId="713AACF7" w14:textId="77777777" w:rsidR="009B7305" w:rsidRPr="002120A0" w:rsidRDefault="009B7305" w:rsidP="002120A0">
            <w:pPr>
              <w:pStyle w:val="Code"/>
            </w:pPr>
            <w:r w:rsidRPr="002120A0">
              <w:t xml:space="preserve">Set cc = </w:t>
            </w:r>
            <w:proofErr w:type="spellStart"/>
            <w:r w:rsidRPr="002120A0">
              <w:t>formDoc.SelectContentControlsByTag</w:t>
            </w:r>
            <w:proofErr w:type="spellEnd"/>
            <w:r w:rsidRPr="002120A0">
              <w:t>(oCaption1)</w:t>
            </w:r>
          </w:p>
          <w:p w14:paraId="730A675A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t>formInputs</w:t>
            </w:r>
            <w:proofErr w:type="spellEnd"/>
            <w:r w:rsidRPr="002120A0">
              <w:t xml:space="preserve">(iCaption1) = </w:t>
            </w:r>
            <w:proofErr w:type="gramStart"/>
            <w:r w:rsidRPr="002120A0">
              <w:t>cc(</w:t>
            </w:r>
            <w:proofErr w:type="gramEnd"/>
            <w:r w:rsidRPr="002120A0">
              <w:t>1).</w:t>
            </w:r>
            <w:proofErr w:type="spellStart"/>
            <w:r w:rsidRPr="002120A0">
              <w:t>Range.Text</w:t>
            </w:r>
            <w:proofErr w:type="spellEnd"/>
          </w:p>
          <w:p w14:paraId="712BEFFD" w14:textId="77777777" w:rsidR="009B7305" w:rsidRPr="002120A0" w:rsidRDefault="009B7305" w:rsidP="002120A0">
            <w:pPr>
              <w:pStyle w:val="Code"/>
            </w:pPr>
          </w:p>
          <w:p w14:paraId="3DA2A656" w14:textId="77777777" w:rsidR="009B7305" w:rsidRPr="002120A0" w:rsidRDefault="009B7305" w:rsidP="002120A0">
            <w:pPr>
              <w:pStyle w:val="Code"/>
            </w:pPr>
            <w:r w:rsidRPr="002120A0">
              <w:t xml:space="preserve">Set cc = </w:t>
            </w:r>
            <w:proofErr w:type="spellStart"/>
            <w:r w:rsidRPr="002120A0">
              <w:t>formDoc.SelectContentControlsByTag</w:t>
            </w:r>
            <w:proofErr w:type="spellEnd"/>
            <w:r w:rsidRPr="002120A0">
              <w:t>(oCaption2)</w:t>
            </w:r>
          </w:p>
          <w:p w14:paraId="23D3FA99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t>formInputs</w:t>
            </w:r>
            <w:proofErr w:type="spellEnd"/>
            <w:r w:rsidRPr="002120A0">
              <w:t xml:space="preserve">(iCaption2) = </w:t>
            </w:r>
            <w:proofErr w:type="gramStart"/>
            <w:r w:rsidRPr="002120A0">
              <w:t>cc(</w:t>
            </w:r>
            <w:proofErr w:type="gramEnd"/>
            <w:r w:rsidRPr="002120A0">
              <w:t>1).</w:t>
            </w:r>
            <w:proofErr w:type="spellStart"/>
            <w:r w:rsidRPr="002120A0">
              <w:t>Range.Text</w:t>
            </w:r>
            <w:proofErr w:type="spellEnd"/>
          </w:p>
          <w:p w14:paraId="164192C1" w14:textId="77777777" w:rsidR="009B7305" w:rsidRPr="002120A0" w:rsidRDefault="009B7305" w:rsidP="002120A0">
            <w:pPr>
              <w:pStyle w:val="Code"/>
            </w:pPr>
          </w:p>
          <w:p w14:paraId="6CA7C16A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t>formInputs</w:t>
            </w:r>
            <w:proofErr w:type="spellEnd"/>
            <w:r w:rsidRPr="002120A0">
              <w:t>(</w:t>
            </w:r>
            <w:proofErr w:type="spellStart"/>
            <w:r w:rsidRPr="002120A0">
              <w:t>iPDF</w:t>
            </w:r>
            <w:proofErr w:type="spellEnd"/>
            <w:r w:rsidRPr="002120A0">
              <w:t xml:space="preserve">) = PDF_FILEPATH &amp; </w:t>
            </w:r>
            <w:proofErr w:type="spellStart"/>
            <w:r w:rsidRPr="002120A0">
              <w:t>dateTime</w:t>
            </w:r>
            <w:proofErr w:type="spellEnd"/>
            <w:r w:rsidRPr="002120A0">
              <w:t xml:space="preserve"> &amp; "_" &amp; </w:t>
            </w:r>
            <w:proofErr w:type="spellStart"/>
            <w:r w:rsidRPr="002120A0">
              <w:t>formUser</w:t>
            </w:r>
            <w:proofErr w:type="spellEnd"/>
            <w:r w:rsidRPr="002120A0">
              <w:t xml:space="preserve"> &amp; ".pdf"</w:t>
            </w:r>
          </w:p>
          <w:p w14:paraId="7AB3EE66" w14:textId="77777777" w:rsidR="009B7305" w:rsidRPr="002120A0" w:rsidRDefault="009B7305" w:rsidP="002120A0">
            <w:pPr>
              <w:pStyle w:val="Code"/>
            </w:pPr>
          </w:p>
          <w:p w14:paraId="63CDB8A9" w14:textId="77777777" w:rsidR="009B7305" w:rsidRPr="002120A0" w:rsidRDefault="009B7305" w:rsidP="002120A0">
            <w:pPr>
              <w:pStyle w:val="Code"/>
            </w:pPr>
            <w:r w:rsidRPr="002120A0">
              <w:t xml:space="preserve">'Launch </w:t>
            </w:r>
            <w:proofErr w:type="gramStart"/>
            <w:r w:rsidRPr="002120A0">
              <w:t>excel</w:t>
            </w:r>
            <w:proofErr w:type="gramEnd"/>
          </w:p>
          <w:p w14:paraId="6632241A" w14:textId="77777777" w:rsidR="009B7305" w:rsidRPr="002120A0" w:rsidRDefault="009B7305" w:rsidP="002120A0">
            <w:pPr>
              <w:pStyle w:val="Code"/>
            </w:pPr>
            <w:r w:rsidRPr="002120A0">
              <w:t xml:space="preserve">Set </w:t>
            </w:r>
            <w:proofErr w:type="spellStart"/>
            <w:r w:rsidRPr="002120A0">
              <w:t>excelApp</w:t>
            </w:r>
            <w:proofErr w:type="spellEnd"/>
            <w:r w:rsidRPr="002120A0">
              <w:t xml:space="preserve"> = New </w:t>
            </w:r>
            <w:proofErr w:type="spellStart"/>
            <w:r w:rsidRPr="002120A0">
              <w:t>Excel.Application</w:t>
            </w:r>
            <w:proofErr w:type="spellEnd"/>
          </w:p>
          <w:p w14:paraId="2C9FEB30" w14:textId="77777777" w:rsidR="009B7305" w:rsidRPr="002120A0" w:rsidRDefault="009B7305" w:rsidP="002120A0">
            <w:pPr>
              <w:pStyle w:val="Code"/>
            </w:pPr>
          </w:p>
          <w:p w14:paraId="0E0E5FF1" w14:textId="77777777" w:rsidR="009B7305" w:rsidRPr="002120A0" w:rsidRDefault="009B7305" w:rsidP="002120A0">
            <w:pPr>
              <w:pStyle w:val="Code"/>
            </w:pPr>
            <w:r w:rsidRPr="002120A0">
              <w:t>'The workbook</w:t>
            </w:r>
          </w:p>
          <w:p w14:paraId="58834950" w14:textId="77777777" w:rsidR="009B7305" w:rsidRPr="002120A0" w:rsidRDefault="009B7305" w:rsidP="002120A0">
            <w:pPr>
              <w:pStyle w:val="Code"/>
            </w:pPr>
            <w:r w:rsidRPr="002120A0">
              <w:t xml:space="preserve">Set </w:t>
            </w:r>
            <w:proofErr w:type="spellStart"/>
            <w:r w:rsidRPr="002120A0">
              <w:t>logWB</w:t>
            </w:r>
            <w:proofErr w:type="spellEnd"/>
            <w:r w:rsidRPr="002120A0">
              <w:t xml:space="preserve"> = </w:t>
            </w:r>
            <w:proofErr w:type="spellStart"/>
            <w:proofErr w:type="gramStart"/>
            <w:r w:rsidRPr="002120A0">
              <w:t>excelApp.Workbooks.Open</w:t>
            </w:r>
            <w:proofErr w:type="spellEnd"/>
            <w:proofErr w:type="gramEnd"/>
            <w:r w:rsidRPr="002120A0">
              <w:t>(</w:t>
            </w:r>
            <w:proofErr w:type="spellStart"/>
            <w:r w:rsidRPr="002120A0">
              <w:t>FileName</w:t>
            </w:r>
            <w:proofErr w:type="spellEnd"/>
            <w:r w:rsidRPr="002120A0">
              <w:t>:=OBSERVATION_LOG_FILEPATHNAME)</w:t>
            </w:r>
          </w:p>
          <w:p w14:paraId="3FA054B5" w14:textId="77777777" w:rsidR="009B7305" w:rsidRPr="002120A0" w:rsidRDefault="009B7305" w:rsidP="002120A0">
            <w:pPr>
              <w:pStyle w:val="Code"/>
            </w:pPr>
          </w:p>
          <w:p w14:paraId="04DE8B02" w14:textId="77777777" w:rsidR="009B7305" w:rsidRPr="002120A0" w:rsidRDefault="009B7305" w:rsidP="002120A0">
            <w:pPr>
              <w:pStyle w:val="Code"/>
            </w:pPr>
            <w:r w:rsidRPr="002120A0">
              <w:t>'The worksheet</w:t>
            </w:r>
          </w:p>
          <w:p w14:paraId="68878ABD" w14:textId="77777777" w:rsidR="009B7305" w:rsidRPr="002120A0" w:rsidRDefault="009B7305" w:rsidP="002120A0">
            <w:pPr>
              <w:pStyle w:val="Code"/>
            </w:pPr>
            <w:r w:rsidRPr="002120A0">
              <w:t xml:space="preserve">Set </w:t>
            </w:r>
            <w:proofErr w:type="spellStart"/>
            <w:r w:rsidRPr="002120A0">
              <w:t>logSheet</w:t>
            </w:r>
            <w:proofErr w:type="spellEnd"/>
            <w:r w:rsidRPr="002120A0">
              <w:t xml:space="preserve"> = </w:t>
            </w:r>
            <w:proofErr w:type="spellStart"/>
            <w:r w:rsidRPr="002120A0">
              <w:t>logWB.Worksheets</w:t>
            </w:r>
            <w:proofErr w:type="spellEnd"/>
            <w:r w:rsidRPr="002120A0">
              <w:t>("Observations")</w:t>
            </w:r>
          </w:p>
          <w:p w14:paraId="32E26BA6" w14:textId="77777777" w:rsidR="009B7305" w:rsidRPr="002120A0" w:rsidRDefault="009B7305" w:rsidP="002120A0">
            <w:pPr>
              <w:pStyle w:val="Code"/>
            </w:pPr>
          </w:p>
          <w:p w14:paraId="334883DD" w14:textId="77777777" w:rsidR="009B7305" w:rsidRPr="002120A0" w:rsidRDefault="009B7305" w:rsidP="002120A0">
            <w:pPr>
              <w:pStyle w:val="Code"/>
            </w:pPr>
            <w:r w:rsidRPr="002120A0">
              <w:t>'Unprotect the log</w:t>
            </w:r>
          </w:p>
          <w:p w14:paraId="7FF796D7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t>logSheet.Unprotect</w:t>
            </w:r>
            <w:proofErr w:type="spellEnd"/>
            <w:r w:rsidRPr="002120A0">
              <w:t xml:space="preserve"> (OBSERVATION_LOG_PASSWORD)</w:t>
            </w:r>
          </w:p>
          <w:p w14:paraId="5862A2FA" w14:textId="77777777" w:rsidR="009B7305" w:rsidRPr="002120A0" w:rsidRDefault="009B7305" w:rsidP="002120A0">
            <w:pPr>
              <w:pStyle w:val="Code"/>
            </w:pPr>
          </w:p>
          <w:p w14:paraId="5B1327D0" w14:textId="77777777" w:rsidR="009B7305" w:rsidRPr="002120A0" w:rsidRDefault="009B7305" w:rsidP="002120A0">
            <w:pPr>
              <w:pStyle w:val="Code"/>
            </w:pPr>
            <w:r w:rsidRPr="002120A0">
              <w:t>'Log the entry</w:t>
            </w:r>
          </w:p>
          <w:p w14:paraId="08EB2BFC" w14:textId="77777777" w:rsidR="009B7305" w:rsidRPr="002120A0" w:rsidRDefault="009B7305" w:rsidP="002120A0">
            <w:pPr>
              <w:pStyle w:val="Code"/>
            </w:pPr>
            <w:r w:rsidRPr="002120A0">
              <w:t xml:space="preserve">Dim </w:t>
            </w:r>
            <w:proofErr w:type="spellStart"/>
            <w:r w:rsidRPr="002120A0">
              <w:t>observationPKey</w:t>
            </w:r>
            <w:proofErr w:type="spellEnd"/>
            <w:r w:rsidRPr="002120A0">
              <w:t xml:space="preserve"> As Long</w:t>
            </w:r>
          </w:p>
          <w:p w14:paraId="410318B8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t>observationPKey</w:t>
            </w:r>
            <w:proofErr w:type="spellEnd"/>
            <w:r w:rsidRPr="002120A0">
              <w:t xml:space="preserve"> = </w:t>
            </w:r>
            <w:proofErr w:type="spellStart"/>
            <w:proofErr w:type="gramStart"/>
            <w:r w:rsidRPr="002120A0">
              <w:t>logSheet.UsedRange.Rows.Count</w:t>
            </w:r>
            <w:proofErr w:type="spellEnd"/>
            <w:proofErr w:type="gramEnd"/>
            <w:r w:rsidRPr="002120A0">
              <w:t xml:space="preserve"> + 1</w:t>
            </w:r>
          </w:p>
          <w:p w14:paraId="2ED83132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t>logSheet.Cells</w:t>
            </w:r>
            <w:proofErr w:type="spellEnd"/>
            <w:r w:rsidRPr="002120A0">
              <w:t>(</w:t>
            </w:r>
            <w:proofErr w:type="spellStart"/>
            <w:r w:rsidRPr="002120A0">
              <w:t>observationPKey</w:t>
            </w:r>
            <w:proofErr w:type="spellEnd"/>
            <w:r w:rsidRPr="002120A0">
              <w:t>, 1</w:t>
            </w:r>
            <w:proofErr w:type="gramStart"/>
            <w:r w:rsidRPr="002120A0">
              <w:t>).Value</w:t>
            </w:r>
            <w:proofErr w:type="gramEnd"/>
            <w:r w:rsidRPr="002120A0">
              <w:t xml:space="preserve"> = </w:t>
            </w:r>
            <w:proofErr w:type="spellStart"/>
            <w:r w:rsidRPr="002120A0">
              <w:t>observationPKey</w:t>
            </w:r>
            <w:proofErr w:type="spellEnd"/>
          </w:p>
          <w:p w14:paraId="36E429A6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t>logSheet.Cells</w:t>
            </w:r>
            <w:proofErr w:type="spellEnd"/>
            <w:r w:rsidRPr="002120A0">
              <w:t>(</w:t>
            </w:r>
            <w:proofErr w:type="spellStart"/>
            <w:r w:rsidRPr="002120A0">
              <w:t>observationPKey</w:t>
            </w:r>
            <w:proofErr w:type="spellEnd"/>
            <w:r w:rsidRPr="002120A0">
              <w:t>, 2</w:t>
            </w:r>
            <w:proofErr w:type="gramStart"/>
            <w:r w:rsidRPr="002120A0">
              <w:t>).Value</w:t>
            </w:r>
            <w:proofErr w:type="gramEnd"/>
            <w:r w:rsidRPr="002120A0">
              <w:t xml:space="preserve"> = </w:t>
            </w:r>
            <w:proofErr w:type="spellStart"/>
            <w:r w:rsidRPr="002120A0">
              <w:t>formInputs</w:t>
            </w:r>
            <w:proofErr w:type="spellEnd"/>
            <w:r w:rsidRPr="002120A0">
              <w:t>(</w:t>
            </w:r>
            <w:proofErr w:type="spellStart"/>
            <w:r w:rsidRPr="002120A0">
              <w:t>iDatetime</w:t>
            </w:r>
            <w:proofErr w:type="spellEnd"/>
            <w:r w:rsidRPr="002120A0">
              <w:t>)</w:t>
            </w:r>
          </w:p>
          <w:p w14:paraId="6A1EA104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t>logSheet.Cells</w:t>
            </w:r>
            <w:proofErr w:type="spellEnd"/>
            <w:r w:rsidRPr="002120A0">
              <w:t>(</w:t>
            </w:r>
            <w:proofErr w:type="spellStart"/>
            <w:r w:rsidRPr="002120A0">
              <w:t>observationPKey</w:t>
            </w:r>
            <w:proofErr w:type="spellEnd"/>
            <w:r w:rsidRPr="002120A0">
              <w:t>, 3</w:t>
            </w:r>
            <w:proofErr w:type="gramStart"/>
            <w:r w:rsidRPr="002120A0">
              <w:t>).Value</w:t>
            </w:r>
            <w:proofErr w:type="gramEnd"/>
            <w:r w:rsidRPr="002120A0">
              <w:t xml:space="preserve"> = </w:t>
            </w:r>
            <w:proofErr w:type="spellStart"/>
            <w:r w:rsidRPr="002120A0">
              <w:t>formInputs</w:t>
            </w:r>
            <w:proofErr w:type="spellEnd"/>
            <w:r w:rsidRPr="002120A0">
              <w:t>(</w:t>
            </w:r>
            <w:proofErr w:type="spellStart"/>
            <w:r w:rsidRPr="002120A0">
              <w:t>iUser</w:t>
            </w:r>
            <w:proofErr w:type="spellEnd"/>
            <w:r w:rsidRPr="002120A0">
              <w:t>)</w:t>
            </w:r>
          </w:p>
          <w:p w14:paraId="3413FCE2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t>logSheet.Cells</w:t>
            </w:r>
            <w:proofErr w:type="spellEnd"/>
            <w:r w:rsidRPr="002120A0">
              <w:t>(</w:t>
            </w:r>
            <w:proofErr w:type="spellStart"/>
            <w:r w:rsidRPr="002120A0">
              <w:t>observationPKey</w:t>
            </w:r>
            <w:proofErr w:type="spellEnd"/>
            <w:r w:rsidRPr="002120A0">
              <w:t>, 4</w:t>
            </w:r>
            <w:proofErr w:type="gramStart"/>
            <w:r w:rsidRPr="002120A0">
              <w:t>).Value</w:t>
            </w:r>
            <w:proofErr w:type="gramEnd"/>
            <w:r w:rsidRPr="002120A0">
              <w:t xml:space="preserve"> = </w:t>
            </w:r>
            <w:proofErr w:type="spellStart"/>
            <w:r w:rsidRPr="002120A0">
              <w:t>formInputs</w:t>
            </w:r>
            <w:proofErr w:type="spellEnd"/>
            <w:r w:rsidRPr="002120A0">
              <w:t>(</w:t>
            </w:r>
            <w:proofErr w:type="spellStart"/>
            <w:r w:rsidRPr="002120A0">
              <w:t>iComputer</w:t>
            </w:r>
            <w:proofErr w:type="spellEnd"/>
            <w:r w:rsidRPr="002120A0">
              <w:t>)</w:t>
            </w:r>
          </w:p>
          <w:p w14:paraId="7DD92930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t>logSheet.Cells</w:t>
            </w:r>
            <w:proofErr w:type="spellEnd"/>
            <w:r w:rsidRPr="002120A0">
              <w:t>(</w:t>
            </w:r>
            <w:proofErr w:type="spellStart"/>
            <w:r w:rsidRPr="002120A0">
              <w:t>observationPKey</w:t>
            </w:r>
            <w:proofErr w:type="spellEnd"/>
            <w:r w:rsidRPr="002120A0">
              <w:t>, 5</w:t>
            </w:r>
            <w:proofErr w:type="gramStart"/>
            <w:r w:rsidRPr="002120A0">
              <w:t>).Value</w:t>
            </w:r>
            <w:proofErr w:type="gramEnd"/>
            <w:r w:rsidRPr="002120A0">
              <w:t xml:space="preserve"> = </w:t>
            </w:r>
            <w:proofErr w:type="spellStart"/>
            <w:r w:rsidRPr="002120A0">
              <w:t>formInputs</w:t>
            </w:r>
            <w:proofErr w:type="spellEnd"/>
            <w:r w:rsidRPr="002120A0">
              <w:t>(</w:t>
            </w:r>
            <w:proofErr w:type="spellStart"/>
            <w:r w:rsidRPr="002120A0">
              <w:t>iType</w:t>
            </w:r>
            <w:proofErr w:type="spellEnd"/>
            <w:r w:rsidRPr="002120A0">
              <w:t>)</w:t>
            </w:r>
          </w:p>
          <w:p w14:paraId="0F0E1465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t>logSheet.Cells</w:t>
            </w:r>
            <w:proofErr w:type="spellEnd"/>
            <w:r w:rsidRPr="002120A0">
              <w:t>(</w:t>
            </w:r>
            <w:proofErr w:type="spellStart"/>
            <w:r w:rsidRPr="002120A0">
              <w:t>observationPKey</w:t>
            </w:r>
            <w:proofErr w:type="spellEnd"/>
            <w:r w:rsidRPr="002120A0">
              <w:t>, 6</w:t>
            </w:r>
            <w:proofErr w:type="gramStart"/>
            <w:r w:rsidRPr="002120A0">
              <w:t>).Value</w:t>
            </w:r>
            <w:proofErr w:type="gramEnd"/>
            <w:r w:rsidRPr="002120A0">
              <w:t xml:space="preserve"> = </w:t>
            </w:r>
            <w:proofErr w:type="spellStart"/>
            <w:r w:rsidRPr="002120A0">
              <w:t>formInputs</w:t>
            </w:r>
            <w:proofErr w:type="spellEnd"/>
            <w:r w:rsidRPr="002120A0">
              <w:t>(</w:t>
            </w:r>
            <w:proofErr w:type="spellStart"/>
            <w:r w:rsidRPr="002120A0">
              <w:t>iTitle</w:t>
            </w:r>
            <w:proofErr w:type="spellEnd"/>
            <w:r w:rsidRPr="002120A0">
              <w:t>)</w:t>
            </w:r>
          </w:p>
          <w:p w14:paraId="2A312735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t>logSheet.Cells</w:t>
            </w:r>
            <w:proofErr w:type="spellEnd"/>
            <w:r w:rsidRPr="002120A0">
              <w:t>(</w:t>
            </w:r>
            <w:proofErr w:type="spellStart"/>
            <w:r w:rsidRPr="002120A0">
              <w:t>observationPKey</w:t>
            </w:r>
            <w:proofErr w:type="spellEnd"/>
            <w:r w:rsidRPr="002120A0">
              <w:t>, 7</w:t>
            </w:r>
            <w:proofErr w:type="gramStart"/>
            <w:r w:rsidRPr="002120A0">
              <w:t>).Value</w:t>
            </w:r>
            <w:proofErr w:type="gramEnd"/>
            <w:r w:rsidRPr="002120A0">
              <w:t xml:space="preserve"> = </w:t>
            </w:r>
            <w:proofErr w:type="spellStart"/>
            <w:r w:rsidRPr="002120A0">
              <w:t>formInputs</w:t>
            </w:r>
            <w:proofErr w:type="spellEnd"/>
            <w:r w:rsidRPr="002120A0">
              <w:t>(iObservation)</w:t>
            </w:r>
          </w:p>
          <w:p w14:paraId="3AB9DECA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t>logSheet.Cells</w:t>
            </w:r>
            <w:proofErr w:type="spellEnd"/>
            <w:r w:rsidRPr="002120A0">
              <w:t>(</w:t>
            </w:r>
            <w:proofErr w:type="spellStart"/>
            <w:r w:rsidRPr="002120A0">
              <w:t>observationPKey</w:t>
            </w:r>
            <w:proofErr w:type="spellEnd"/>
            <w:r w:rsidRPr="002120A0">
              <w:t>, 8</w:t>
            </w:r>
            <w:proofErr w:type="gramStart"/>
            <w:r w:rsidRPr="002120A0">
              <w:t>).Value</w:t>
            </w:r>
            <w:proofErr w:type="gramEnd"/>
            <w:r w:rsidRPr="002120A0">
              <w:t xml:space="preserve"> = </w:t>
            </w:r>
            <w:proofErr w:type="spellStart"/>
            <w:r w:rsidRPr="002120A0">
              <w:t>formInputs</w:t>
            </w:r>
            <w:proofErr w:type="spellEnd"/>
            <w:r w:rsidRPr="002120A0">
              <w:t>(iCaption1)</w:t>
            </w:r>
          </w:p>
          <w:p w14:paraId="07A4D09D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t>logSheet.Cells</w:t>
            </w:r>
            <w:proofErr w:type="spellEnd"/>
            <w:r w:rsidRPr="002120A0">
              <w:t>(</w:t>
            </w:r>
            <w:proofErr w:type="spellStart"/>
            <w:r w:rsidRPr="002120A0">
              <w:t>observationPKey</w:t>
            </w:r>
            <w:proofErr w:type="spellEnd"/>
            <w:r w:rsidRPr="002120A0">
              <w:t>, 9</w:t>
            </w:r>
            <w:proofErr w:type="gramStart"/>
            <w:r w:rsidRPr="002120A0">
              <w:t>).Value</w:t>
            </w:r>
            <w:proofErr w:type="gramEnd"/>
            <w:r w:rsidRPr="002120A0">
              <w:t xml:space="preserve"> = </w:t>
            </w:r>
            <w:proofErr w:type="spellStart"/>
            <w:r w:rsidRPr="002120A0">
              <w:t>formInputs</w:t>
            </w:r>
            <w:proofErr w:type="spellEnd"/>
            <w:r w:rsidRPr="002120A0">
              <w:t>(iCaption2)</w:t>
            </w:r>
          </w:p>
          <w:p w14:paraId="58E3D9B8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t>logSheet.Cells</w:t>
            </w:r>
            <w:proofErr w:type="spellEnd"/>
            <w:r w:rsidRPr="002120A0">
              <w:t>(</w:t>
            </w:r>
            <w:proofErr w:type="spellStart"/>
            <w:r w:rsidRPr="002120A0">
              <w:t>observationPKey</w:t>
            </w:r>
            <w:proofErr w:type="spellEnd"/>
            <w:r w:rsidRPr="002120A0">
              <w:t>, 10</w:t>
            </w:r>
            <w:proofErr w:type="gramStart"/>
            <w:r w:rsidRPr="002120A0">
              <w:t>).Value</w:t>
            </w:r>
            <w:proofErr w:type="gramEnd"/>
            <w:r w:rsidRPr="002120A0">
              <w:t xml:space="preserve"> = </w:t>
            </w:r>
            <w:proofErr w:type="spellStart"/>
            <w:r w:rsidRPr="002120A0">
              <w:t>formInputs</w:t>
            </w:r>
            <w:proofErr w:type="spellEnd"/>
            <w:r w:rsidRPr="002120A0">
              <w:t>(</w:t>
            </w:r>
            <w:proofErr w:type="spellStart"/>
            <w:r w:rsidRPr="002120A0">
              <w:t>iPDF</w:t>
            </w:r>
            <w:proofErr w:type="spellEnd"/>
            <w:r w:rsidRPr="002120A0">
              <w:t>)</w:t>
            </w:r>
          </w:p>
          <w:p w14:paraId="38245B02" w14:textId="77777777" w:rsidR="009B7305" w:rsidRPr="002120A0" w:rsidRDefault="009B7305" w:rsidP="002120A0">
            <w:pPr>
              <w:pStyle w:val="Code"/>
            </w:pPr>
          </w:p>
          <w:p w14:paraId="65C43C88" w14:textId="77777777" w:rsidR="009B7305" w:rsidRPr="002120A0" w:rsidRDefault="009B7305" w:rsidP="002120A0">
            <w:pPr>
              <w:pStyle w:val="Code"/>
            </w:pPr>
            <w:r w:rsidRPr="002120A0">
              <w:t>'Protect the log</w:t>
            </w:r>
          </w:p>
          <w:p w14:paraId="34532152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t>logSheet.Protect</w:t>
            </w:r>
            <w:proofErr w:type="spellEnd"/>
            <w:r w:rsidRPr="002120A0">
              <w:t xml:space="preserve"> (OBSERVATION_LOG_PASSWORD)</w:t>
            </w:r>
          </w:p>
          <w:p w14:paraId="7432208D" w14:textId="77777777" w:rsidR="009B7305" w:rsidRPr="002120A0" w:rsidRDefault="009B7305" w:rsidP="002120A0">
            <w:pPr>
              <w:pStyle w:val="Code"/>
            </w:pPr>
          </w:p>
          <w:p w14:paraId="4217B24A" w14:textId="77777777" w:rsidR="009B7305" w:rsidRPr="002120A0" w:rsidRDefault="009B7305" w:rsidP="002120A0">
            <w:pPr>
              <w:pStyle w:val="Code"/>
            </w:pPr>
            <w:r w:rsidRPr="002120A0">
              <w:t>'Close log</w:t>
            </w:r>
          </w:p>
          <w:p w14:paraId="221F9E78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t>logWB.Close</w:t>
            </w:r>
            <w:proofErr w:type="spellEnd"/>
            <w:r w:rsidRPr="002120A0">
              <w:t xml:space="preserve"> </w:t>
            </w:r>
            <w:proofErr w:type="spellStart"/>
            <w:proofErr w:type="gramStart"/>
            <w:r w:rsidRPr="002120A0">
              <w:t>savechanges</w:t>
            </w:r>
            <w:proofErr w:type="spellEnd"/>
            <w:r w:rsidRPr="002120A0">
              <w:t>:=</w:t>
            </w:r>
            <w:proofErr w:type="gramEnd"/>
            <w:r w:rsidRPr="002120A0">
              <w:t>True</w:t>
            </w:r>
          </w:p>
          <w:p w14:paraId="320F366A" w14:textId="77777777" w:rsidR="009B7305" w:rsidRPr="002120A0" w:rsidRDefault="009B7305" w:rsidP="002120A0">
            <w:pPr>
              <w:pStyle w:val="Code"/>
            </w:pPr>
          </w:p>
          <w:p w14:paraId="0CA74BAA" w14:textId="77777777" w:rsidR="009B7305" w:rsidRPr="002120A0" w:rsidRDefault="009B7305" w:rsidP="002120A0">
            <w:pPr>
              <w:pStyle w:val="Code"/>
            </w:pPr>
            <w:r w:rsidRPr="002120A0">
              <w:t>'Release object references</w:t>
            </w:r>
          </w:p>
          <w:p w14:paraId="090E735B" w14:textId="77777777" w:rsidR="009B7305" w:rsidRPr="002120A0" w:rsidRDefault="009B7305" w:rsidP="002120A0">
            <w:pPr>
              <w:pStyle w:val="Code"/>
            </w:pPr>
            <w:r w:rsidRPr="002120A0">
              <w:t>Set cc = Nothing</w:t>
            </w:r>
          </w:p>
          <w:p w14:paraId="0A6C1F30" w14:textId="77777777" w:rsidR="009B7305" w:rsidRPr="002120A0" w:rsidRDefault="009B7305" w:rsidP="002120A0">
            <w:pPr>
              <w:pStyle w:val="Code"/>
            </w:pPr>
            <w:r w:rsidRPr="002120A0">
              <w:t xml:space="preserve">Set </w:t>
            </w:r>
            <w:proofErr w:type="spellStart"/>
            <w:r w:rsidRPr="002120A0">
              <w:t>logSheet</w:t>
            </w:r>
            <w:proofErr w:type="spellEnd"/>
            <w:r w:rsidRPr="002120A0">
              <w:t xml:space="preserve"> = Nothing</w:t>
            </w:r>
          </w:p>
          <w:p w14:paraId="70F51F98" w14:textId="77777777" w:rsidR="009B7305" w:rsidRPr="002120A0" w:rsidRDefault="009B7305" w:rsidP="002120A0">
            <w:pPr>
              <w:pStyle w:val="Code"/>
            </w:pPr>
            <w:r w:rsidRPr="002120A0">
              <w:t xml:space="preserve">Set </w:t>
            </w:r>
            <w:proofErr w:type="spellStart"/>
            <w:r w:rsidRPr="002120A0">
              <w:t>logWB</w:t>
            </w:r>
            <w:proofErr w:type="spellEnd"/>
            <w:r w:rsidRPr="002120A0">
              <w:t xml:space="preserve"> = Nothing</w:t>
            </w:r>
          </w:p>
          <w:p w14:paraId="06C9FC0A" w14:textId="77777777" w:rsidR="009B7305" w:rsidRPr="002120A0" w:rsidRDefault="009B7305" w:rsidP="002120A0">
            <w:pPr>
              <w:pStyle w:val="Code"/>
            </w:pPr>
            <w:r w:rsidRPr="002120A0">
              <w:t xml:space="preserve">Set </w:t>
            </w:r>
            <w:proofErr w:type="spellStart"/>
            <w:r w:rsidRPr="002120A0">
              <w:t>excelApp</w:t>
            </w:r>
            <w:proofErr w:type="spellEnd"/>
            <w:r w:rsidRPr="002120A0">
              <w:t xml:space="preserve"> = Nothing</w:t>
            </w:r>
          </w:p>
          <w:p w14:paraId="0DD6BBD1" w14:textId="77777777" w:rsidR="009B7305" w:rsidRPr="002120A0" w:rsidRDefault="009B7305" w:rsidP="002120A0">
            <w:pPr>
              <w:pStyle w:val="Code"/>
            </w:pPr>
          </w:p>
          <w:p w14:paraId="01EFEC8A" w14:textId="77777777" w:rsidR="009B7305" w:rsidRPr="002120A0" w:rsidRDefault="009B7305" w:rsidP="002120A0">
            <w:pPr>
              <w:pStyle w:val="Code"/>
            </w:pPr>
            <w:r w:rsidRPr="002120A0">
              <w:t>'Save as PDF</w:t>
            </w:r>
          </w:p>
          <w:p w14:paraId="6C5212AB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lastRenderedPageBreak/>
              <w:t>formDoc.ExportAsFixedFormat</w:t>
            </w:r>
            <w:proofErr w:type="spellEnd"/>
            <w:r w:rsidRPr="002120A0">
              <w:t xml:space="preserve"> _</w:t>
            </w:r>
          </w:p>
          <w:p w14:paraId="23A30E3B" w14:textId="77777777" w:rsidR="009B7305" w:rsidRPr="002120A0" w:rsidRDefault="009B7305" w:rsidP="002120A0">
            <w:pPr>
              <w:pStyle w:val="Code"/>
            </w:pPr>
            <w:r w:rsidRPr="002120A0">
              <w:t xml:space="preserve">     </w:t>
            </w:r>
            <w:proofErr w:type="spellStart"/>
            <w:proofErr w:type="gramStart"/>
            <w:r w:rsidRPr="002120A0">
              <w:t>OutputFileName</w:t>
            </w:r>
            <w:proofErr w:type="spellEnd"/>
            <w:r w:rsidRPr="002120A0">
              <w:t>:=</w:t>
            </w:r>
            <w:proofErr w:type="spellStart"/>
            <w:proofErr w:type="gramEnd"/>
            <w:r w:rsidRPr="002120A0">
              <w:t>formInputs</w:t>
            </w:r>
            <w:proofErr w:type="spellEnd"/>
            <w:r w:rsidRPr="002120A0">
              <w:t>(</w:t>
            </w:r>
            <w:proofErr w:type="spellStart"/>
            <w:r w:rsidRPr="002120A0">
              <w:t>iPDF</w:t>
            </w:r>
            <w:proofErr w:type="spellEnd"/>
            <w:r w:rsidRPr="002120A0">
              <w:t>), _</w:t>
            </w:r>
          </w:p>
          <w:p w14:paraId="4165AB66" w14:textId="77777777" w:rsidR="009B7305" w:rsidRPr="002120A0" w:rsidRDefault="009B7305" w:rsidP="002120A0">
            <w:pPr>
              <w:pStyle w:val="Code"/>
            </w:pPr>
            <w:r w:rsidRPr="002120A0">
              <w:t xml:space="preserve">     </w:t>
            </w:r>
            <w:proofErr w:type="spellStart"/>
            <w:proofErr w:type="gramStart"/>
            <w:r w:rsidRPr="002120A0">
              <w:t>ExportFormat</w:t>
            </w:r>
            <w:proofErr w:type="spellEnd"/>
            <w:r w:rsidRPr="002120A0">
              <w:t>:=</w:t>
            </w:r>
            <w:proofErr w:type="spellStart"/>
            <w:proofErr w:type="gramEnd"/>
            <w:r w:rsidRPr="002120A0">
              <w:t>wdExportFormatPDF</w:t>
            </w:r>
            <w:proofErr w:type="spellEnd"/>
            <w:r w:rsidRPr="002120A0">
              <w:t>, _</w:t>
            </w:r>
          </w:p>
          <w:p w14:paraId="746D4A35" w14:textId="77777777" w:rsidR="009B7305" w:rsidRPr="002120A0" w:rsidRDefault="009B7305" w:rsidP="002120A0">
            <w:pPr>
              <w:pStyle w:val="Code"/>
            </w:pPr>
            <w:r w:rsidRPr="002120A0">
              <w:t xml:space="preserve">     </w:t>
            </w:r>
            <w:proofErr w:type="spellStart"/>
            <w:proofErr w:type="gramStart"/>
            <w:r w:rsidRPr="002120A0">
              <w:t>OpenAfterExport</w:t>
            </w:r>
            <w:proofErr w:type="spellEnd"/>
            <w:r w:rsidRPr="002120A0">
              <w:t>:=</w:t>
            </w:r>
            <w:proofErr w:type="gramEnd"/>
            <w:r w:rsidRPr="002120A0">
              <w:t>False</w:t>
            </w:r>
          </w:p>
          <w:p w14:paraId="1FC4D183" w14:textId="77777777" w:rsidR="009B7305" w:rsidRPr="002120A0" w:rsidRDefault="009B7305" w:rsidP="002120A0">
            <w:pPr>
              <w:pStyle w:val="Code"/>
            </w:pPr>
          </w:p>
          <w:p w14:paraId="5CA6449D" w14:textId="77777777" w:rsidR="009B7305" w:rsidRPr="002120A0" w:rsidRDefault="009B7305" w:rsidP="002120A0">
            <w:pPr>
              <w:pStyle w:val="Code"/>
            </w:pPr>
            <w:r w:rsidRPr="002120A0">
              <w:t>'Confirmation message</w:t>
            </w:r>
          </w:p>
          <w:p w14:paraId="71A31373" w14:textId="77777777" w:rsidR="009B7305" w:rsidRPr="002120A0" w:rsidRDefault="009B7305" w:rsidP="002120A0">
            <w:pPr>
              <w:pStyle w:val="Code"/>
            </w:pPr>
            <w:proofErr w:type="spellStart"/>
            <w:r w:rsidRPr="002120A0">
              <w:t>MsgBox</w:t>
            </w:r>
            <w:proofErr w:type="spellEnd"/>
            <w:r w:rsidRPr="002120A0">
              <w:t xml:space="preserve"> ("Awesome, " &amp; </w:t>
            </w:r>
            <w:proofErr w:type="spellStart"/>
            <w:r w:rsidRPr="002120A0">
              <w:t>formUser</w:t>
            </w:r>
            <w:proofErr w:type="spellEnd"/>
            <w:r w:rsidRPr="002120A0">
              <w:t xml:space="preserve"> &amp; ". Your observation has been submitted successfully.")</w:t>
            </w:r>
          </w:p>
          <w:p w14:paraId="182E0982" w14:textId="77777777" w:rsidR="009B7305" w:rsidRPr="002120A0" w:rsidRDefault="009B7305" w:rsidP="002120A0">
            <w:pPr>
              <w:pStyle w:val="Code"/>
            </w:pPr>
          </w:p>
          <w:p w14:paraId="63101932" w14:textId="392F74E7" w:rsidR="00C438BA" w:rsidRPr="00EA7920" w:rsidRDefault="009B7305" w:rsidP="002120A0">
            <w:pPr>
              <w:pStyle w:val="Code"/>
            </w:pPr>
            <w:r w:rsidRPr="002120A0">
              <w:t>End Sub</w:t>
            </w:r>
          </w:p>
        </w:tc>
      </w:tr>
    </w:tbl>
    <w:p w14:paraId="49FB0401" w14:textId="77777777" w:rsidR="00D34E9C" w:rsidRDefault="00D34E9C" w:rsidP="00D34E9C"/>
    <w:sectPr w:rsidR="00D34E9C" w:rsidSect="008918C2">
      <w:headerReference w:type="default" r:id="rId10"/>
      <w:footerReference w:type="defaul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C5FF6" w14:textId="77777777" w:rsidR="00BC4122" w:rsidRDefault="00BC4122" w:rsidP="002E17B7">
      <w:pPr>
        <w:spacing w:after="0"/>
      </w:pPr>
      <w:r>
        <w:separator/>
      </w:r>
    </w:p>
  </w:endnote>
  <w:endnote w:type="continuationSeparator" w:id="0">
    <w:p w14:paraId="14E8B2BB" w14:textId="77777777" w:rsidR="00BC4122" w:rsidRDefault="00BC4122" w:rsidP="002E17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03BE8" w14:textId="2B282677" w:rsidR="00872B71" w:rsidRDefault="004F089A" w:rsidP="00AE647E">
    <w:pPr>
      <w:pStyle w:val="Footer"/>
      <w:tabs>
        <w:tab w:val="clear" w:pos="4680"/>
        <w:tab w:val="clear" w:pos="9360"/>
        <w:tab w:val="center" w:pos="5220"/>
        <w:tab w:val="right" w:pos="10800"/>
      </w:tabs>
      <w:rPr>
        <w:sz w:val="16"/>
        <w:szCs w:val="16"/>
      </w:rPr>
    </w:pPr>
    <w:r>
      <w:rPr>
        <w:sz w:val="16"/>
        <w:szCs w:val="16"/>
      </w:rPr>
      <w:pict w14:anchorId="327DCD6D">
        <v:rect id="_x0000_i1027" style="width:540pt;height:1.5pt" o:hralign="center" o:hrstd="t" o:hrnoshade="t" o:hr="t" fillcolor="black [3213]" stroked="f"/>
      </w:pict>
    </w:r>
  </w:p>
  <w:p w14:paraId="2D86F332" w14:textId="2E22C57C" w:rsidR="00872B71" w:rsidRPr="001D49F0" w:rsidRDefault="00872B71" w:rsidP="00263A10">
    <w:pPr>
      <w:pStyle w:val="Footer"/>
      <w:tabs>
        <w:tab w:val="clear" w:pos="4680"/>
        <w:tab w:val="clear" w:pos="9360"/>
        <w:tab w:val="center" w:pos="5490"/>
        <w:tab w:val="right" w:pos="10800"/>
      </w:tabs>
      <w:rPr>
        <w:sz w:val="16"/>
        <w:szCs w:val="16"/>
      </w:rPr>
    </w:pPr>
    <w:r>
      <w:rPr>
        <w:sz w:val="16"/>
        <w:szCs w:val="16"/>
      </w:rPr>
      <w:tab/>
      <w:t xml:space="preserve">Page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PAGE   \* MERGEFORMAT </w:instrText>
    </w:r>
    <w:r w:rsidRPr="001D49F0">
      <w:rPr>
        <w:sz w:val="16"/>
        <w:szCs w:val="16"/>
      </w:rPr>
      <w:fldChar w:fldCharType="separate"/>
    </w:r>
    <w:r w:rsidR="0073642A">
      <w:rPr>
        <w:noProof/>
        <w:sz w:val="16"/>
        <w:szCs w:val="16"/>
      </w:rPr>
      <w:t>6</w:t>
    </w:r>
    <w:r w:rsidRPr="001D49F0">
      <w:rPr>
        <w:sz w:val="16"/>
        <w:szCs w:val="16"/>
      </w:rPr>
      <w:fldChar w:fldCharType="end"/>
    </w:r>
    <w:r w:rsidRPr="001D49F0">
      <w:rPr>
        <w:sz w:val="16"/>
        <w:szCs w:val="16"/>
      </w:rPr>
      <w:t xml:space="preserve"> of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NUMPAGES   \* MERGEFORMAT </w:instrText>
    </w:r>
    <w:r w:rsidRPr="001D49F0">
      <w:rPr>
        <w:sz w:val="16"/>
        <w:szCs w:val="16"/>
      </w:rPr>
      <w:fldChar w:fldCharType="separate"/>
    </w:r>
    <w:r w:rsidR="0073642A">
      <w:rPr>
        <w:noProof/>
        <w:sz w:val="16"/>
        <w:szCs w:val="16"/>
      </w:rPr>
      <w:t>7</w:t>
    </w:r>
    <w:r w:rsidRPr="001D49F0">
      <w:rPr>
        <w:sz w:val="16"/>
        <w:szCs w:val="16"/>
      </w:rPr>
      <w:fldChar w:fldCharType="end"/>
    </w:r>
    <w:r>
      <w:rPr>
        <w:sz w:val="16"/>
        <w:szCs w:val="16"/>
      </w:rPr>
      <w:tab/>
      <w:t>www.</w:t>
    </w:r>
    <w:r w:rsidR="00691743">
      <w:rPr>
        <w:sz w:val="16"/>
        <w:szCs w:val="16"/>
      </w:rPr>
      <w:t>BexarVBA</w:t>
    </w:r>
    <w:r>
      <w:rPr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CEDFD" w14:textId="77777777" w:rsidR="00BC4122" w:rsidRDefault="00BC4122" w:rsidP="002E17B7">
      <w:pPr>
        <w:spacing w:after="0"/>
      </w:pPr>
      <w:r>
        <w:separator/>
      </w:r>
    </w:p>
  </w:footnote>
  <w:footnote w:type="continuationSeparator" w:id="0">
    <w:p w14:paraId="0DAA18D7" w14:textId="77777777" w:rsidR="00BC4122" w:rsidRDefault="00BC4122" w:rsidP="002E17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27"/>
      <w:gridCol w:w="2071"/>
      <w:gridCol w:w="5194"/>
    </w:tblGrid>
    <w:tr w:rsidR="00A941C1" w14:paraId="59FF37BF" w14:textId="77777777" w:rsidTr="00A941C1">
      <w:trPr>
        <w:trHeight w:val="208"/>
      </w:trPr>
      <w:tc>
        <w:tcPr>
          <w:tcW w:w="3527" w:type="dxa"/>
          <w:vMerge w:val="restart"/>
          <w:vAlign w:val="center"/>
        </w:tcPr>
        <w:p w14:paraId="72ACD2A4" w14:textId="77777777" w:rsidR="00A941C1" w:rsidRDefault="00A941C1" w:rsidP="0086484A">
          <w:pPr>
            <w:pStyle w:val="Header"/>
          </w:pPr>
          <w:bookmarkStart w:id="6" w:name="_Hlk83407516"/>
          <w:r>
            <w:rPr>
              <w:noProof/>
            </w:rPr>
            <w:drawing>
              <wp:inline distT="0" distB="0" distL="0" distR="0" wp14:anchorId="56611A8E" wp14:editId="074D8C1A">
                <wp:extent cx="1709065" cy="356616"/>
                <wp:effectExtent l="0" t="0" r="5715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9065" cy="356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71" w:type="dxa"/>
          <w:vAlign w:val="center"/>
        </w:tcPr>
        <w:p w14:paraId="204BA425" w14:textId="7DBBF410" w:rsidR="00A941C1" w:rsidRPr="00A941C1" w:rsidRDefault="00A941C1" w:rsidP="006E2CC8">
          <w:pPr>
            <w:pStyle w:val="Header"/>
            <w:jc w:val="right"/>
            <w:rPr>
              <w:noProof/>
              <w:color w:val="A6A6A6" w:themeColor="background1" w:themeShade="A6"/>
              <w:sz w:val="22"/>
            </w:rPr>
          </w:pPr>
          <w:r w:rsidRPr="00A941C1">
            <w:rPr>
              <w:noProof/>
              <w:color w:val="A6A6A6" w:themeColor="background1" w:themeShade="A6"/>
              <w:sz w:val="22"/>
            </w:rPr>
            <w:t>Document No.</w:t>
          </w:r>
        </w:p>
      </w:tc>
      <w:tc>
        <w:tcPr>
          <w:tcW w:w="5194" w:type="dxa"/>
          <w:vAlign w:val="center"/>
        </w:tcPr>
        <w:p w14:paraId="6B19DB4E" w14:textId="6D4A11CD" w:rsidR="00A941C1" w:rsidRPr="00D54C21" w:rsidRDefault="0090318F" w:rsidP="00A941C1">
          <w:pPr>
            <w:pStyle w:val="Header"/>
            <w:rPr>
              <w:noProof/>
              <w:sz w:val="22"/>
            </w:rPr>
          </w:pPr>
          <w:r>
            <w:rPr>
              <w:noProof/>
              <w:sz w:val="22"/>
            </w:rPr>
            <w:t>SDN.</w:t>
          </w:r>
          <w:r w:rsidR="00A941C1">
            <w:rPr>
              <w:noProof/>
              <w:sz w:val="22"/>
            </w:rPr>
            <w:t>100-001</w:t>
          </w:r>
        </w:p>
      </w:tc>
    </w:tr>
    <w:tr w:rsidR="00A941C1" w14:paraId="144695FA" w14:textId="77777777" w:rsidTr="00A941C1">
      <w:trPr>
        <w:trHeight w:val="207"/>
      </w:trPr>
      <w:tc>
        <w:tcPr>
          <w:tcW w:w="3527" w:type="dxa"/>
          <w:vMerge/>
          <w:vAlign w:val="center"/>
        </w:tcPr>
        <w:p w14:paraId="0C450799" w14:textId="77777777" w:rsidR="00A941C1" w:rsidRDefault="00A941C1" w:rsidP="00A941C1">
          <w:pPr>
            <w:pStyle w:val="Header"/>
            <w:rPr>
              <w:noProof/>
            </w:rPr>
          </w:pPr>
        </w:p>
      </w:tc>
      <w:tc>
        <w:tcPr>
          <w:tcW w:w="2071" w:type="dxa"/>
          <w:vAlign w:val="center"/>
        </w:tcPr>
        <w:p w14:paraId="14785E7A" w14:textId="5E10F61E" w:rsidR="00A941C1" w:rsidRPr="00A941C1" w:rsidRDefault="00A941C1" w:rsidP="00A941C1">
          <w:pPr>
            <w:pStyle w:val="Header"/>
            <w:jc w:val="right"/>
            <w:rPr>
              <w:noProof/>
              <w:color w:val="A6A6A6" w:themeColor="background1" w:themeShade="A6"/>
              <w:sz w:val="22"/>
            </w:rPr>
          </w:pPr>
          <w:r w:rsidRPr="00A941C1">
            <w:rPr>
              <w:noProof/>
              <w:color w:val="A6A6A6" w:themeColor="background1" w:themeShade="A6"/>
              <w:sz w:val="22"/>
            </w:rPr>
            <w:t>Document Title</w:t>
          </w:r>
        </w:p>
      </w:tc>
      <w:tc>
        <w:tcPr>
          <w:tcW w:w="5194" w:type="dxa"/>
          <w:vAlign w:val="center"/>
        </w:tcPr>
        <w:p w14:paraId="4F413978" w14:textId="2DD16605" w:rsidR="00A941C1" w:rsidRDefault="00A941C1" w:rsidP="00A941C1">
          <w:pPr>
            <w:pStyle w:val="Header"/>
            <w:rPr>
              <w:noProof/>
              <w:sz w:val="22"/>
            </w:rPr>
          </w:pPr>
          <w:r>
            <w:rPr>
              <w:noProof/>
              <w:sz w:val="22"/>
            </w:rPr>
            <w:t>Observation Form</w:t>
          </w:r>
        </w:p>
      </w:tc>
    </w:tr>
    <w:tr w:rsidR="00A941C1" w14:paraId="6FD11E19" w14:textId="77777777" w:rsidTr="00A941C1">
      <w:trPr>
        <w:trHeight w:val="177"/>
      </w:trPr>
      <w:tc>
        <w:tcPr>
          <w:tcW w:w="3527" w:type="dxa"/>
          <w:vMerge/>
          <w:vAlign w:val="center"/>
        </w:tcPr>
        <w:p w14:paraId="2F0A7055" w14:textId="77777777" w:rsidR="00A941C1" w:rsidRDefault="00A941C1" w:rsidP="00A941C1">
          <w:pPr>
            <w:pStyle w:val="Header"/>
            <w:rPr>
              <w:noProof/>
            </w:rPr>
          </w:pPr>
        </w:p>
      </w:tc>
      <w:tc>
        <w:tcPr>
          <w:tcW w:w="2071" w:type="dxa"/>
          <w:vAlign w:val="center"/>
        </w:tcPr>
        <w:p w14:paraId="1FFB9EAA" w14:textId="3A0F98C7" w:rsidR="00A941C1" w:rsidRPr="00A941C1" w:rsidRDefault="00A941C1" w:rsidP="00A941C1">
          <w:pPr>
            <w:pStyle w:val="Header"/>
            <w:jc w:val="right"/>
            <w:rPr>
              <w:noProof/>
              <w:color w:val="A6A6A6" w:themeColor="background1" w:themeShade="A6"/>
              <w:sz w:val="22"/>
            </w:rPr>
          </w:pPr>
          <w:r w:rsidRPr="00A941C1">
            <w:rPr>
              <w:noProof/>
              <w:color w:val="A6A6A6" w:themeColor="background1" w:themeShade="A6"/>
              <w:sz w:val="22"/>
            </w:rPr>
            <w:t>Document Type</w:t>
          </w:r>
        </w:p>
      </w:tc>
      <w:tc>
        <w:tcPr>
          <w:tcW w:w="5194" w:type="dxa"/>
          <w:vAlign w:val="center"/>
        </w:tcPr>
        <w:p w14:paraId="3E842D78" w14:textId="7C9C2ED1" w:rsidR="00A941C1" w:rsidRPr="00330018" w:rsidRDefault="00A941C1" w:rsidP="00A941C1">
          <w:pPr>
            <w:pStyle w:val="Header"/>
            <w:rPr>
              <w:b/>
              <w:bCs/>
              <w:noProof/>
              <w:sz w:val="22"/>
            </w:rPr>
          </w:pPr>
          <w:r>
            <w:rPr>
              <w:b/>
              <w:bCs/>
              <w:noProof/>
              <w:sz w:val="22"/>
            </w:rPr>
            <w:t>SOFTWARE DESIGN NOTES</w:t>
          </w:r>
        </w:p>
      </w:tc>
    </w:tr>
  </w:tbl>
  <w:bookmarkEnd w:id="6"/>
  <w:p w14:paraId="447C8630" w14:textId="779F4FDB" w:rsidR="00872B71" w:rsidRDefault="00BC4122" w:rsidP="00AD6F4B">
    <w:pPr>
      <w:pStyle w:val="Footer"/>
      <w:tabs>
        <w:tab w:val="clear" w:pos="4680"/>
        <w:tab w:val="clear" w:pos="9360"/>
        <w:tab w:val="center" w:pos="5400"/>
        <w:tab w:val="right" w:pos="10800"/>
      </w:tabs>
      <w:spacing w:after="120"/>
      <w:rPr>
        <w:sz w:val="16"/>
        <w:szCs w:val="16"/>
      </w:rPr>
    </w:pPr>
    <w:r>
      <w:rPr>
        <w:sz w:val="16"/>
        <w:szCs w:val="16"/>
      </w:rPr>
      <w:pict w14:anchorId="705CC851">
        <v:rect id="_x0000_i1026" style="width:540pt;height:1.5pt" o:hralign="center" o:hrstd="t" o:hrnoshade="t" o:hr="t" fillcolor="black [3213]" stroked="f"/>
      </w:pict>
    </w:r>
    <w:r w:rsidR="009B7305">
      <w:rPr>
        <w:sz w:val="16"/>
        <w:szCs w:val="16"/>
      </w:rPr>
      <w:t>DCN</w:t>
    </w:r>
    <w:r w:rsidR="00877E18">
      <w:rPr>
        <w:sz w:val="16"/>
        <w:szCs w:val="16"/>
      </w:rPr>
      <w:t>:</w:t>
    </w:r>
    <w:r w:rsidR="00872B71">
      <w:rPr>
        <w:sz w:val="16"/>
        <w:szCs w:val="16"/>
      </w:rPr>
      <w:t xml:space="preserve"> N/A</w:t>
    </w:r>
    <w:r w:rsidR="00872B71">
      <w:rPr>
        <w:sz w:val="16"/>
        <w:szCs w:val="16"/>
      </w:rPr>
      <w:tab/>
      <w:t>Effective Date: N/A</w:t>
    </w:r>
    <w:r w:rsidR="00872B71">
      <w:rPr>
        <w:sz w:val="16"/>
        <w:szCs w:val="16"/>
      </w:rPr>
      <w:tab/>
      <w:t xml:space="preserve">Date Printed: </w:t>
    </w:r>
    <w:r w:rsidR="00872B71">
      <w:rPr>
        <w:sz w:val="16"/>
        <w:szCs w:val="16"/>
      </w:rPr>
      <w:fldChar w:fldCharType="begin"/>
    </w:r>
    <w:r w:rsidR="00872B71">
      <w:rPr>
        <w:sz w:val="16"/>
        <w:szCs w:val="16"/>
      </w:rPr>
      <w:instrText xml:space="preserve"> DATE  \@ "ddMMMyyyy" </w:instrText>
    </w:r>
    <w:r w:rsidR="00872B71">
      <w:rPr>
        <w:sz w:val="16"/>
        <w:szCs w:val="16"/>
      </w:rPr>
      <w:fldChar w:fldCharType="separate"/>
    </w:r>
    <w:r w:rsidR="00D77198">
      <w:rPr>
        <w:noProof/>
        <w:sz w:val="16"/>
        <w:szCs w:val="16"/>
      </w:rPr>
      <w:t>24Sep2021</w:t>
    </w:r>
    <w:r w:rsidR="00872B71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3E1D"/>
    <w:multiLevelType w:val="hybridMultilevel"/>
    <w:tmpl w:val="514A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4476B"/>
    <w:multiLevelType w:val="hybridMultilevel"/>
    <w:tmpl w:val="4E08FF76"/>
    <w:lvl w:ilvl="0" w:tplc="36EEB578">
      <w:start w:val="1"/>
      <w:numFmt w:val="decimal"/>
      <w:lvlText w:val="Eq.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84305"/>
    <w:multiLevelType w:val="hybridMultilevel"/>
    <w:tmpl w:val="A6D24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AE3F33"/>
    <w:multiLevelType w:val="hybridMultilevel"/>
    <w:tmpl w:val="C7687D30"/>
    <w:lvl w:ilvl="0" w:tplc="27D20D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5332DE"/>
    <w:multiLevelType w:val="hybridMultilevel"/>
    <w:tmpl w:val="33440FDA"/>
    <w:lvl w:ilvl="0" w:tplc="9F26E6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72EE5"/>
    <w:multiLevelType w:val="hybridMultilevel"/>
    <w:tmpl w:val="826AB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B3448"/>
    <w:multiLevelType w:val="hybridMultilevel"/>
    <w:tmpl w:val="CA76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50FC1"/>
    <w:multiLevelType w:val="hybridMultilevel"/>
    <w:tmpl w:val="2CD8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C7B8B"/>
    <w:multiLevelType w:val="hybridMultilevel"/>
    <w:tmpl w:val="D2ACC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E4A69"/>
    <w:multiLevelType w:val="hybridMultilevel"/>
    <w:tmpl w:val="E6561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9275A"/>
    <w:multiLevelType w:val="hybridMultilevel"/>
    <w:tmpl w:val="BF4A2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A226C"/>
    <w:multiLevelType w:val="multilevel"/>
    <w:tmpl w:val="5A12E25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557043"/>
    <w:multiLevelType w:val="hybridMultilevel"/>
    <w:tmpl w:val="2EDA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A5B07"/>
    <w:multiLevelType w:val="hybridMultilevel"/>
    <w:tmpl w:val="FB66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1B40D8"/>
    <w:multiLevelType w:val="hybridMultilevel"/>
    <w:tmpl w:val="D9E0ED44"/>
    <w:lvl w:ilvl="0" w:tplc="16C4A6D6">
      <w:start w:val="1"/>
      <w:numFmt w:val="decimal"/>
      <w:lvlText w:val="Req.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16"/>
  </w:num>
  <w:num w:numId="4">
    <w:abstractNumId w:val="20"/>
  </w:num>
  <w:num w:numId="5">
    <w:abstractNumId w:val="10"/>
  </w:num>
  <w:num w:numId="6">
    <w:abstractNumId w:val="8"/>
  </w:num>
  <w:num w:numId="7">
    <w:abstractNumId w:val="9"/>
  </w:num>
  <w:num w:numId="8">
    <w:abstractNumId w:val="30"/>
  </w:num>
  <w:num w:numId="9">
    <w:abstractNumId w:val="29"/>
  </w:num>
  <w:num w:numId="10">
    <w:abstractNumId w:val="23"/>
  </w:num>
  <w:num w:numId="11">
    <w:abstractNumId w:val="2"/>
  </w:num>
  <w:num w:numId="12">
    <w:abstractNumId w:val="5"/>
  </w:num>
  <w:num w:numId="13">
    <w:abstractNumId w:val="17"/>
  </w:num>
  <w:num w:numId="14">
    <w:abstractNumId w:val="26"/>
  </w:num>
  <w:num w:numId="15">
    <w:abstractNumId w:val="24"/>
  </w:num>
  <w:num w:numId="16">
    <w:abstractNumId w:val="6"/>
  </w:num>
  <w:num w:numId="17">
    <w:abstractNumId w:val="12"/>
  </w:num>
  <w:num w:numId="18">
    <w:abstractNumId w:val="31"/>
  </w:num>
  <w:num w:numId="19">
    <w:abstractNumId w:val="3"/>
  </w:num>
  <w:num w:numId="20">
    <w:abstractNumId w:val="14"/>
  </w:num>
  <w:num w:numId="21">
    <w:abstractNumId w:val="13"/>
  </w:num>
  <w:num w:numId="22">
    <w:abstractNumId w:val="4"/>
  </w:num>
  <w:num w:numId="23">
    <w:abstractNumId w:val="19"/>
  </w:num>
  <w:num w:numId="24">
    <w:abstractNumId w:val="22"/>
  </w:num>
  <w:num w:numId="25">
    <w:abstractNumId w:val="15"/>
  </w:num>
  <w:num w:numId="26">
    <w:abstractNumId w:val="0"/>
  </w:num>
  <w:num w:numId="27">
    <w:abstractNumId w:val="27"/>
  </w:num>
  <w:num w:numId="28">
    <w:abstractNumId w:val="28"/>
  </w:num>
  <w:num w:numId="29">
    <w:abstractNumId w:val="25"/>
  </w:num>
  <w:num w:numId="30">
    <w:abstractNumId w:val="11"/>
  </w:num>
  <w:num w:numId="31">
    <w:abstractNumId w:val="7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02D"/>
    <w:rsid w:val="0000019A"/>
    <w:rsid w:val="000006D3"/>
    <w:rsid w:val="000042FA"/>
    <w:rsid w:val="00011513"/>
    <w:rsid w:val="00013802"/>
    <w:rsid w:val="00014CB0"/>
    <w:rsid w:val="000157D4"/>
    <w:rsid w:val="00015818"/>
    <w:rsid w:val="000166C8"/>
    <w:rsid w:val="00017562"/>
    <w:rsid w:val="000205AD"/>
    <w:rsid w:val="00020B36"/>
    <w:rsid w:val="00021276"/>
    <w:rsid w:val="00025419"/>
    <w:rsid w:val="00027DBF"/>
    <w:rsid w:val="00031107"/>
    <w:rsid w:val="00042FF2"/>
    <w:rsid w:val="00044975"/>
    <w:rsid w:val="000454F3"/>
    <w:rsid w:val="00056CC3"/>
    <w:rsid w:val="00057F49"/>
    <w:rsid w:val="000619A2"/>
    <w:rsid w:val="0006255A"/>
    <w:rsid w:val="00064139"/>
    <w:rsid w:val="00064BD5"/>
    <w:rsid w:val="00064DCB"/>
    <w:rsid w:val="000674D7"/>
    <w:rsid w:val="00067EE0"/>
    <w:rsid w:val="00070211"/>
    <w:rsid w:val="000716B9"/>
    <w:rsid w:val="00072D86"/>
    <w:rsid w:val="00072FAB"/>
    <w:rsid w:val="00074ABA"/>
    <w:rsid w:val="00076C57"/>
    <w:rsid w:val="00077F20"/>
    <w:rsid w:val="000871DA"/>
    <w:rsid w:val="00087A0D"/>
    <w:rsid w:val="00090296"/>
    <w:rsid w:val="00094101"/>
    <w:rsid w:val="00094E5E"/>
    <w:rsid w:val="00096023"/>
    <w:rsid w:val="00096695"/>
    <w:rsid w:val="00096D6F"/>
    <w:rsid w:val="00097A63"/>
    <w:rsid w:val="000A13FD"/>
    <w:rsid w:val="000A30F6"/>
    <w:rsid w:val="000A58FB"/>
    <w:rsid w:val="000A5CDE"/>
    <w:rsid w:val="000A6C21"/>
    <w:rsid w:val="000B4F17"/>
    <w:rsid w:val="000B50B3"/>
    <w:rsid w:val="000B78E5"/>
    <w:rsid w:val="000C0D96"/>
    <w:rsid w:val="000C0FE5"/>
    <w:rsid w:val="000C1EF3"/>
    <w:rsid w:val="000C6E5F"/>
    <w:rsid w:val="000D1F9D"/>
    <w:rsid w:val="000D21D9"/>
    <w:rsid w:val="000E04ED"/>
    <w:rsid w:val="000E228E"/>
    <w:rsid w:val="000E378F"/>
    <w:rsid w:val="000E5FF3"/>
    <w:rsid w:val="000E7A27"/>
    <w:rsid w:val="000E7C8D"/>
    <w:rsid w:val="000F0DD6"/>
    <w:rsid w:val="000F15EF"/>
    <w:rsid w:val="000F3C31"/>
    <w:rsid w:val="00101D5B"/>
    <w:rsid w:val="001038B1"/>
    <w:rsid w:val="00105C7D"/>
    <w:rsid w:val="00111F02"/>
    <w:rsid w:val="00112A13"/>
    <w:rsid w:val="001305C7"/>
    <w:rsid w:val="0013136F"/>
    <w:rsid w:val="00132EC1"/>
    <w:rsid w:val="00134B07"/>
    <w:rsid w:val="00137048"/>
    <w:rsid w:val="00140AE1"/>
    <w:rsid w:val="001410EF"/>
    <w:rsid w:val="001418F6"/>
    <w:rsid w:val="00144C95"/>
    <w:rsid w:val="00145E2F"/>
    <w:rsid w:val="0015105D"/>
    <w:rsid w:val="0015311B"/>
    <w:rsid w:val="0015541B"/>
    <w:rsid w:val="00155788"/>
    <w:rsid w:val="00155A5F"/>
    <w:rsid w:val="00156C45"/>
    <w:rsid w:val="001576D7"/>
    <w:rsid w:val="001607C7"/>
    <w:rsid w:val="00165FE8"/>
    <w:rsid w:val="00167BC9"/>
    <w:rsid w:val="001706FD"/>
    <w:rsid w:val="00173FF5"/>
    <w:rsid w:val="001764C0"/>
    <w:rsid w:val="0018049E"/>
    <w:rsid w:val="001804A2"/>
    <w:rsid w:val="00181D31"/>
    <w:rsid w:val="001919D7"/>
    <w:rsid w:val="00193224"/>
    <w:rsid w:val="00194255"/>
    <w:rsid w:val="001944A3"/>
    <w:rsid w:val="001954B1"/>
    <w:rsid w:val="00195E78"/>
    <w:rsid w:val="001A71A7"/>
    <w:rsid w:val="001C1730"/>
    <w:rsid w:val="001C2A94"/>
    <w:rsid w:val="001C33CC"/>
    <w:rsid w:val="001C3A23"/>
    <w:rsid w:val="001C56A1"/>
    <w:rsid w:val="001D00FD"/>
    <w:rsid w:val="001D0869"/>
    <w:rsid w:val="001D35AC"/>
    <w:rsid w:val="001D49F0"/>
    <w:rsid w:val="001D6975"/>
    <w:rsid w:val="001E1AD9"/>
    <w:rsid w:val="001F0A90"/>
    <w:rsid w:val="001F2292"/>
    <w:rsid w:val="001F2BAB"/>
    <w:rsid w:val="001F4191"/>
    <w:rsid w:val="001F4B25"/>
    <w:rsid w:val="001F6770"/>
    <w:rsid w:val="001F7065"/>
    <w:rsid w:val="00201A2B"/>
    <w:rsid w:val="002102F0"/>
    <w:rsid w:val="0021051A"/>
    <w:rsid w:val="00211C4F"/>
    <w:rsid w:val="002120A0"/>
    <w:rsid w:val="00212502"/>
    <w:rsid w:val="00214CE3"/>
    <w:rsid w:val="00216250"/>
    <w:rsid w:val="00217C30"/>
    <w:rsid w:val="002215DF"/>
    <w:rsid w:val="002239B0"/>
    <w:rsid w:val="00225FAF"/>
    <w:rsid w:val="002260D8"/>
    <w:rsid w:val="00231B8E"/>
    <w:rsid w:val="0023727A"/>
    <w:rsid w:val="002449D8"/>
    <w:rsid w:val="00247299"/>
    <w:rsid w:val="00247598"/>
    <w:rsid w:val="002523E8"/>
    <w:rsid w:val="002557B9"/>
    <w:rsid w:val="002568A3"/>
    <w:rsid w:val="002631CC"/>
    <w:rsid w:val="00263A10"/>
    <w:rsid w:val="0026702D"/>
    <w:rsid w:val="0027109A"/>
    <w:rsid w:val="00271E5E"/>
    <w:rsid w:val="00272537"/>
    <w:rsid w:val="002777A2"/>
    <w:rsid w:val="00280F2F"/>
    <w:rsid w:val="00283BBB"/>
    <w:rsid w:val="002905AE"/>
    <w:rsid w:val="00292BFE"/>
    <w:rsid w:val="00294047"/>
    <w:rsid w:val="00294C71"/>
    <w:rsid w:val="00295181"/>
    <w:rsid w:val="002A4694"/>
    <w:rsid w:val="002A4D4D"/>
    <w:rsid w:val="002A562C"/>
    <w:rsid w:val="002A6D67"/>
    <w:rsid w:val="002B09D6"/>
    <w:rsid w:val="002B1580"/>
    <w:rsid w:val="002B1C25"/>
    <w:rsid w:val="002B2683"/>
    <w:rsid w:val="002B33B5"/>
    <w:rsid w:val="002B4A01"/>
    <w:rsid w:val="002B4EA2"/>
    <w:rsid w:val="002C2AA7"/>
    <w:rsid w:val="002C346E"/>
    <w:rsid w:val="002C3E85"/>
    <w:rsid w:val="002C490E"/>
    <w:rsid w:val="002C7850"/>
    <w:rsid w:val="002D24C0"/>
    <w:rsid w:val="002D4DAB"/>
    <w:rsid w:val="002D7F45"/>
    <w:rsid w:val="002E023E"/>
    <w:rsid w:val="002E17B7"/>
    <w:rsid w:val="002E33C3"/>
    <w:rsid w:val="002E35E2"/>
    <w:rsid w:val="002E443C"/>
    <w:rsid w:val="002F02F7"/>
    <w:rsid w:val="002F61FD"/>
    <w:rsid w:val="002F6852"/>
    <w:rsid w:val="002F6DC7"/>
    <w:rsid w:val="003005B2"/>
    <w:rsid w:val="003009BF"/>
    <w:rsid w:val="00300B38"/>
    <w:rsid w:val="00301F17"/>
    <w:rsid w:val="00302126"/>
    <w:rsid w:val="00303831"/>
    <w:rsid w:val="0030449B"/>
    <w:rsid w:val="0030605C"/>
    <w:rsid w:val="00310427"/>
    <w:rsid w:val="00312F8E"/>
    <w:rsid w:val="00320F16"/>
    <w:rsid w:val="00322F03"/>
    <w:rsid w:val="0032335E"/>
    <w:rsid w:val="00323651"/>
    <w:rsid w:val="00323C0F"/>
    <w:rsid w:val="00324C71"/>
    <w:rsid w:val="00326D8B"/>
    <w:rsid w:val="00327C12"/>
    <w:rsid w:val="00330018"/>
    <w:rsid w:val="00330173"/>
    <w:rsid w:val="003303AC"/>
    <w:rsid w:val="00331552"/>
    <w:rsid w:val="0033227C"/>
    <w:rsid w:val="00334D03"/>
    <w:rsid w:val="003350F8"/>
    <w:rsid w:val="003374E5"/>
    <w:rsid w:val="00350762"/>
    <w:rsid w:val="00351A5E"/>
    <w:rsid w:val="00351E09"/>
    <w:rsid w:val="00352047"/>
    <w:rsid w:val="0035742F"/>
    <w:rsid w:val="00357E86"/>
    <w:rsid w:val="00357F5D"/>
    <w:rsid w:val="003601E3"/>
    <w:rsid w:val="003601FE"/>
    <w:rsid w:val="0036057C"/>
    <w:rsid w:val="00361D8C"/>
    <w:rsid w:val="003709E3"/>
    <w:rsid w:val="00373FEE"/>
    <w:rsid w:val="0038030A"/>
    <w:rsid w:val="00380A75"/>
    <w:rsid w:val="003816BC"/>
    <w:rsid w:val="00384388"/>
    <w:rsid w:val="003851B3"/>
    <w:rsid w:val="00385CB6"/>
    <w:rsid w:val="00390112"/>
    <w:rsid w:val="00397417"/>
    <w:rsid w:val="003A2E99"/>
    <w:rsid w:val="003A31B8"/>
    <w:rsid w:val="003A37C2"/>
    <w:rsid w:val="003A5D5B"/>
    <w:rsid w:val="003B12E8"/>
    <w:rsid w:val="003C2898"/>
    <w:rsid w:val="003C36E9"/>
    <w:rsid w:val="003C68C3"/>
    <w:rsid w:val="003C7706"/>
    <w:rsid w:val="003D0745"/>
    <w:rsid w:val="003D0F57"/>
    <w:rsid w:val="003D1AFD"/>
    <w:rsid w:val="003D2201"/>
    <w:rsid w:val="003D2254"/>
    <w:rsid w:val="003D23A7"/>
    <w:rsid w:val="003D4DE3"/>
    <w:rsid w:val="003D6D98"/>
    <w:rsid w:val="003E044D"/>
    <w:rsid w:val="003E06FE"/>
    <w:rsid w:val="003E1212"/>
    <w:rsid w:val="003E598C"/>
    <w:rsid w:val="003F0DCC"/>
    <w:rsid w:val="003F25C9"/>
    <w:rsid w:val="003F3726"/>
    <w:rsid w:val="003F3A72"/>
    <w:rsid w:val="003F642C"/>
    <w:rsid w:val="00401B03"/>
    <w:rsid w:val="00402A7E"/>
    <w:rsid w:val="00402B46"/>
    <w:rsid w:val="0040413D"/>
    <w:rsid w:val="00407E18"/>
    <w:rsid w:val="0041215D"/>
    <w:rsid w:val="00421B63"/>
    <w:rsid w:val="00427EA9"/>
    <w:rsid w:val="0043047D"/>
    <w:rsid w:val="00430760"/>
    <w:rsid w:val="00432680"/>
    <w:rsid w:val="00433BA2"/>
    <w:rsid w:val="004340B0"/>
    <w:rsid w:val="0043448A"/>
    <w:rsid w:val="004362D2"/>
    <w:rsid w:val="00443EAF"/>
    <w:rsid w:val="004447E6"/>
    <w:rsid w:val="004448B2"/>
    <w:rsid w:val="00446BE1"/>
    <w:rsid w:val="00447674"/>
    <w:rsid w:val="00447AEC"/>
    <w:rsid w:val="004532DA"/>
    <w:rsid w:val="004601B0"/>
    <w:rsid w:val="004643DC"/>
    <w:rsid w:val="004650B6"/>
    <w:rsid w:val="00470CBC"/>
    <w:rsid w:val="004738A7"/>
    <w:rsid w:val="00475EAC"/>
    <w:rsid w:val="004770FC"/>
    <w:rsid w:val="0048470B"/>
    <w:rsid w:val="00485C36"/>
    <w:rsid w:val="00490042"/>
    <w:rsid w:val="00495D81"/>
    <w:rsid w:val="004A0D37"/>
    <w:rsid w:val="004A1E0D"/>
    <w:rsid w:val="004A568E"/>
    <w:rsid w:val="004A79E3"/>
    <w:rsid w:val="004B0696"/>
    <w:rsid w:val="004B5EF7"/>
    <w:rsid w:val="004C0392"/>
    <w:rsid w:val="004C25BD"/>
    <w:rsid w:val="004C3BB4"/>
    <w:rsid w:val="004C3C86"/>
    <w:rsid w:val="004C570A"/>
    <w:rsid w:val="004C78A1"/>
    <w:rsid w:val="004C78F1"/>
    <w:rsid w:val="004D4097"/>
    <w:rsid w:val="004D6DB9"/>
    <w:rsid w:val="004D775E"/>
    <w:rsid w:val="004D7CED"/>
    <w:rsid w:val="004E19EF"/>
    <w:rsid w:val="004E2A2A"/>
    <w:rsid w:val="004E2A5F"/>
    <w:rsid w:val="004E2CA6"/>
    <w:rsid w:val="004E5444"/>
    <w:rsid w:val="004E6EBB"/>
    <w:rsid w:val="004E7447"/>
    <w:rsid w:val="004E748A"/>
    <w:rsid w:val="004F003E"/>
    <w:rsid w:val="004F089A"/>
    <w:rsid w:val="004F1339"/>
    <w:rsid w:val="004F49DC"/>
    <w:rsid w:val="004F66AF"/>
    <w:rsid w:val="0050581F"/>
    <w:rsid w:val="00510156"/>
    <w:rsid w:val="00511758"/>
    <w:rsid w:val="00514575"/>
    <w:rsid w:val="00514876"/>
    <w:rsid w:val="005176A1"/>
    <w:rsid w:val="00520936"/>
    <w:rsid w:val="005223A0"/>
    <w:rsid w:val="00522E75"/>
    <w:rsid w:val="00524878"/>
    <w:rsid w:val="00524F56"/>
    <w:rsid w:val="00530A4B"/>
    <w:rsid w:val="00536723"/>
    <w:rsid w:val="00541630"/>
    <w:rsid w:val="0054366D"/>
    <w:rsid w:val="00545686"/>
    <w:rsid w:val="00546623"/>
    <w:rsid w:val="00546D48"/>
    <w:rsid w:val="005474FE"/>
    <w:rsid w:val="00547C59"/>
    <w:rsid w:val="005522B5"/>
    <w:rsid w:val="00554896"/>
    <w:rsid w:val="00556953"/>
    <w:rsid w:val="00560F03"/>
    <w:rsid w:val="0056102A"/>
    <w:rsid w:val="00561AA7"/>
    <w:rsid w:val="00564393"/>
    <w:rsid w:val="00565549"/>
    <w:rsid w:val="005657D7"/>
    <w:rsid w:val="005660C0"/>
    <w:rsid w:val="00567432"/>
    <w:rsid w:val="00570CAD"/>
    <w:rsid w:val="00573200"/>
    <w:rsid w:val="0057653C"/>
    <w:rsid w:val="0057716D"/>
    <w:rsid w:val="005854EC"/>
    <w:rsid w:val="00585957"/>
    <w:rsid w:val="00585BDE"/>
    <w:rsid w:val="005875F3"/>
    <w:rsid w:val="00595F66"/>
    <w:rsid w:val="005A01FF"/>
    <w:rsid w:val="005A6E57"/>
    <w:rsid w:val="005B445A"/>
    <w:rsid w:val="005B6158"/>
    <w:rsid w:val="005D5009"/>
    <w:rsid w:val="005D6048"/>
    <w:rsid w:val="005D63D9"/>
    <w:rsid w:val="005D6AE6"/>
    <w:rsid w:val="005D72C2"/>
    <w:rsid w:val="005D7D86"/>
    <w:rsid w:val="005E133E"/>
    <w:rsid w:val="005E1D4A"/>
    <w:rsid w:val="005E2416"/>
    <w:rsid w:val="005E38D2"/>
    <w:rsid w:val="005E3F13"/>
    <w:rsid w:val="005E4EA8"/>
    <w:rsid w:val="005E590C"/>
    <w:rsid w:val="005E7425"/>
    <w:rsid w:val="005E76E1"/>
    <w:rsid w:val="005F0076"/>
    <w:rsid w:val="005F11E8"/>
    <w:rsid w:val="005F3420"/>
    <w:rsid w:val="005F4B5C"/>
    <w:rsid w:val="006014F3"/>
    <w:rsid w:val="006020CD"/>
    <w:rsid w:val="00607BA4"/>
    <w:rsid w:val="00610CAC"/>
    <w:rsid w:val="00623913"/>
    <w:rsid w:val="0062659D"/>
    <w:rsid w:val="006265BF"/>
    <w:rsid w:val="006345A3"/>
    <w:rsid w:val="00637E2B"/>
    <w:rsid w:val="00644FF5"/>
    <w:rsid w:val="00646F5C"/>
    <w:rsid w:val="00653CAA"/>
    <w:rsid w:val="006553CE"/>
    <w:rsid w:val="006613C2"/>
    <w:rsid w:val="0066328D"/>
    <w:rsid w:val="00665D80"/>
    <w:rsid w:val="006664C4"/>
    <w:rsid w:val="00671D5C"/>
    <w:rsid w:val="00672326"/>
    <w:rsid w:val="0067287C"/>
    <w:rsid w:val="00673140"/>
    <w:rsid w:val="00680863"/>
    <w:rsid w:val="00681080"/>
    <w:rsid w:val="006813A0"/>
    <w:rsid w:val="00681BF9"/>
    <w:rsid w:val="00682EF2"/>
    <w:rsid w:val="006849E5"/>
    <w:rsid w:val="00687C0A"/>
    <w:rsid w:val="00691743"/>
    <w:rsid w:val="006929B2"/>
    <w:rsid w:val="006947C8"/>
    <w:rsid w:val="00696AAD"/>
    <w:rsid w:val="006A1615"/>
    <w:rsid w:val="006A38B9"/>
    <w:rsid w:val="006A62CE"/>
    <w:rsid w:val="006B2D21"/>
    <w:rsid w:val="006B3DD2"/>
    <w:rsid w:val="006B626D"/>
    <w:rsid w:val="006B7A15"/>
    <w:rsid w:val="006B7E0F"/>
    <w:rsid w:val="006C109C"/>
    <w:rsid w:val="006C4526"/>
    <w:rsid w:val="006D4227"/>
    <w:rsid w:val="006D6274"/>
    <w:rsid w:val="006D646E"/>
    <w:rsid w:val="006E0D2C"/>
    <w:rsid w:val="006E2CC8"/>
    <w:rsid w:val="006E428A"/>
    <w:rsid w:val="006E4603"/>
    <w:rsid w:val="006F1135"/>
    <w:rsid w:val="006F12B8"/>
    <w:rsid w:val="006F309C"/>
    <w:rsid w:val="006F3664"/>
    <w:rsid w:val="006F3B5F"/>
    <w:rsid w:val="006F5B2E"/>
    <w:rsid w:val="006F6F7A"/>
    <w:rsid w:val="00702D3D"/>
    <w:rsid w:val="007045A5"/>
    <w:rsid w:val="00710043"/>
    <w:rsid w:val="007127DD"/>
    <w:rsid w:val="0071389E"/>
    <w:rsid w:val="007148C4"/>
    <w:rsid w:val="007156FE"/>
    <w:rsid w:val="0072118B"/>
    <w:rsid w:val="00721E1F"/>
    <w:rsid w:val="0072370F"/>
    <w:rsid w:val="0072482D"/>
    <w:rsid w:val="00727BFA"/>
    <w:rsid w:val="0073091B"/>
    <w:rsid w:val="00731D60"/>
    <w:rsid w:val="00734528"/>
    <w:rsid w:val="00735B56"/>
    <w:rsid w:val="0073642A"/>
    <w:rsid w:val="00737AF3"/>
    <w:rsid w:val="00741565"/>
    <w:rsid w:val="0074395D"/>
    <w:rsid w:val="00744158"/>
    <w:rsid w:val="0075053C"/>
    <w:rsid w:val="00752FA2"/>
    <w:rsid w:val="00755683"/>
    <w:rsid w:val="00755B4A"/>
    <w:rsid w:val="00756064"/>
    <w:rsid w:val="00756F29"/>
    <w:rsid w:val="007623C4"/>
    <w:rsid w:val="00763158"/>
    <w:rsid w:val="00771EC4"/>
    <w:rsid w:val="00771F5E"/>
    <w:rsid w:val="00772E5A"/>
    <w:rsid w:val="00774B87"/>
    <w:rsid w:val="007754D6"/>
    <w:rsid w:val="00775ABC"/>
    <w:rsid w:val="0077730F"/>
    <w:rsid w:val="00782075"/>
    <w:rsid w:val="00786013"/>
    <w:rsid w:val="0078664D"/>
    <w:rsid w:val="007904BC"/>
    <w:rsid w:val="007A1623"/>
    <w:rsid w:val="007A17F5"/>
    <w:rsid w:val="007A6724"/>
    <w:rsid w:val="007B0480"/>
    <w:rsid w:val="007B1BB8"/>
    <w:rsid w:val="007B2A5D"/>
    <w:rsid w:val="007B3B4C"/>
    <w:rsid w:val="007B4C68"/>
    <w:rsid w:val="007B7948"/>
    <w:rsid w:val="007C1A5F"/>
    <w:rsid w:val="007C439B"/>
    <w:rsid w:val="007C47A1"/>
    <w:rsid w:val="007D0376"/>
    <w:rsid w:val="007D0F67"/>
    <w:rsid w:val="007D2591"/>
    <w:rsid w:val="007D78FC"/>
    <w:rsid w:val="007E08D4"/>
    <w:rsid w:val="007E4C2E"/>
    <w:rsid w:val="007E583D"/>
    <w:rsid w:val="007F6BD2"/>
    <w:rsid w:val="007F7686"/>
    <w:rsid w:val="00803161"/>
    <w:rsid w:val="00804AC3"/>
    <w:rsid w:val="00810146"/>
    <w:rsid w:val="00811FBE"/>
    <w:rsid w:val="008121C5"/>
    <w:rsid w:val="0081613E"/>
    <w:rsid w:val="00816C49"/>
    <w:rsid w:val="0082146B"/>
    <w:rsid w:val="008242AC"/>
    <w:rsid w:val="008259D5"/>
    <w:rsid w:val="00825CE7"/>
    <w:rsid w:val="00831879"/>
    <w:rsid w:val="00833A17"/>
    <w:rsid w:val="00833CBC"/>
    <w:rsid w:val="00834EDD"/>
    <w:rsid w:val="00837DAD"/>
    <w:rsid w:val="00840526"/>
    <w:rsid w:val="0084145B"/>
    <w:rsid w:val="0084713A"/>
    <w:rsid w:val="00847D91"/>
    <w:rsid w:val="00852E9A"/>
    <w:rsid w:val="00852EB7"/>
    <w:rsid w:val="00854240"/>
    <w:rsid w:val="00860926"/>
    <w:rsid w:val="00861226"/>
    <w:rsid w:val="008614EF"/>
    <w:rsid w:val="00863AFB"/>
    <w:rsid w:val="00863DE8"/>
    <w:rsid w:val="0086484A"/>
    <w:rsid w:val="00867120"/>
    <w:rsid w:val="00867304"/>
    <w:rsid w:val="008701B2"/>
    <w:rsid w:val="00870C4A"/>
    <w:rsid w:val="008724FE"/>
    <w:rsid w:val="00872B71"/>
    <w:rsid w:val="00875375"/>
    <w:rsid w:val="008758E3"/>
    <w:rsid w:val="00877E18"/>
    <w:rsid w:val="0088132B"/>
    <w:rsid w:val="008903E0"/>
    <w:rsid w:val="008905BB"/>
    <w:rsid w:val="008914D3"/>
    <w:rsid w:val="008918C2"/>
    <w:rsid w:val="00891FDC"/>
    <w:rsid w:val="00895DD5"/>
    <w:rsid w:val="008965EF"/>
    <w:rsid w:val="00897DB0"/>
    <w:rsid w:val="008A0813"/>
    <w:rsid w:val="008A194C"/>
    <w:rsid w:val="008A6978"/>
    <w:rsid w:val="008B2A48"/>
    <w:rsid w:val="008B58D3"/>
    <w:rsid w:val="008B617B"/>
    <w:rsid w:val="008B761A"/>
    <w:rsid w:val="008B7B5F"/>
    <w:rsid w:val="008C3CB4"/>
    <w:rsid w:val="008C5359"/>
    <w:rsid w:val="008D0DC5"/>
    <w:rsid w:val="008D4B56"/>
    <w:rsid w:val="008D787E"/>
    <w:rsid w:val="008D7F28"/>
    <w:rsid w:val="008E0F52"/>
    <w:rsid w:val="008E2FB3"/>
    <w:rsid w:val="008E4ADA"/>
    <w:rsid w:val="008E586E"/>
    <w:rsid w:val="008E6AE6"/>
    <w:rsid w:val="008F7701"/>
    <w:rsid w:val="00901FF4"/>
    <w:rsid w:val="0090318F"/>
    <w:rsid w:val="00903288"/>
    <w:rsid w:val="009042F2"/>
    <w:rsid w:val="00910A4C"/>
    <w:rsid w:val="00916F18"/>
    <w:rsid w:val="00924F04"/>
    <w:rsid w:val="00925709"/>
    <w:rsid w:val="009272C0"/>
    <w:rsid w:val="00931033"/>
    <w:rsid w:val="0093389A"/>
    <w:rsid w:val="00933CDA"/>
    <w:rsid w:val="00936AB7"/>
    <w:rsid w:val="00937086"/>
    <w:rsid w:val="00937195"/>
    <w:rsid w:val="0094284B"/>
    <w:rsid w:val="00944661"/>
    <w:rsid w:val="00946A47"/>
    <w:rsid w:val="00947D23"/>
    <w:rsid w:val="009515E1"/>
    <w:rsid w:val="00951E68"/>
    <w:rsid w:val="00953B31"/>
    <w:rsid w:val="009561A8"/>
    <w:rsid w:val="00960193"/>
    <w:rsid w:val="009633E8"/>
    <w:rsid w:val="00964592"/>
    <w:rsid w:val="00964AB3"/>
    <w:rsid w:val="00965694"/>
    <w:rsid w:val="00976DC6"/>
    <w:rsid w:val="00977B8A"/>
    <w:rsid w:val="009809CC"/>
    <w:rsid w:val="00981703"/>
    <w:rsid w:val="00981E61"/>
    <w:rsid w:val="00982314"/>
    <w:rsid w:val="009840A5"/>
    <w:rsid w:val="00985137"/>
    <w:rsid w:val="00991D3A"/>
    <w:rsid w:val="00993A9F"/>
    <w:rsid w:val="00993D6B"/>
    <w:rsid w:val="00994DBC"/>
    <w:rsid w:val="009A26ED"/>
    <w:rsid w:val="009A5035"/>
    <w:rsid w:val="009B3765"/>
    <w:rsid w:val="009B3B2E"/>
    <w:rsid w:val="009B4157"/>
    <w:rsid w:val="009B7305"/>
    <w:rsid w:val="009C0883"/>
    <w:rsid w:val="009C268F"/>
    <w:rsid w:val="009C2900"/>
    <w:rsid w:val="009C3C2D"/>
    <w:rsid w:val="009C6D8B"/>
    <w:rsid w:val="009C7120"/>
    <w:rsid w:val="009D17BB"/>
    <w:rsid w:val="009D2B99"/>
    <w:rsid w:val="009D6D5E"/>
    <w:rsid w:val="009E3261"/>
    <w:rsid w:val="009E5CC7"/>
    <w:rsid w:val="009F2028"/>
    <w:rsid w:val="009F4899"/>
    <w:rsid w:val="009F641D"/>
    <w:rsid w:val="009F6C52"/>
    <w:rsid w:val="00A05655"/>
    <w:rsid w:val="00A05837"/>
    <w:rsid w:val="00A06DF8"/>
    <w:rsid w:val="00A357D8"/>
    <w:rsid w:val="00A42D7F"/>
    <w:rsid w:val="00A44863"/>
    <w:rsid w:val="00A4613B"/>
    <w:rsid w:val="00A52A39"/>
    <w:rsid w:val="00A54429"/>
    <w:rsid w:val="00A548C2"/>
    <w:rsid w:val="00A55523"/>
    <w:rsid w:val="00A60718"/>
    <w:rsid w:val="00A607F6"/>
    <w:rsid w:val="00A63961"/>
    <w:rsid w:val="00A645B9"/>
    <w:rsid w:val="00A64918"/>
    <w:rsid w:val="00A66CE6"/>
    <w:rsid w:val="00A70F9A"/>
    <w:rsid w:val="00A7124F"/>
    <w:rsid w:val="00A71577"/>
    <w:rsid w:val="00A727FC"/>
    <w:rsid w:val="00A763C2"/>
    <w:rsid w:val="00A76ADA"/>
    <w:rsid w:val="00A76B47"/>
    <w:rsid w:val="00A8072C"/>
    <w:rsid w:val="00A80AFA"/>
    <w:rsid w:val="00A85429"/>
    <w:rsid w:val="00A857D6"/>
    <w:rsid w:val="00A85B05"/>
    <w:rsid w:val="00A912C5"/>
    <w:rsid w:val="00A91624"/>
    <w:rsid w:val="00A928F8"/>
    <w:rsid w:val="00A92EBC"/>
    <w:rsid w:val="00A940A0"/>
    <w:rsid w:val="00A941C1"/>
    <w:rsid w:val="00A95F4B"/>
    <w:rsid w:val="00A966A4"/>
    <w:rsid w:val="00A96878"/>
    <w:rsid w:val="00AA2B29"/>
    <w:rsid w:val="00AA2CD6"/>
    <w:rsid w:val="00AA341A"/>
    <w:rsid w:val="00AA4876"/>
    <w:rsid w:val="00AB0230"/>
    <w:rsid w:val="00AB10D7"/>
    <w:rsid w:val="00AC0D09"/>
    <w:rsid w:val="00AC12E8"/>
    <w:rsid w:val="00AC295A"/>
    <w:rsid w:val="00AC454B"/>
    <w:rsid w:val="00AC5DBD"/>
    <w:rsid w:val="00AC6061"/>
    <w:rsid w:val="00AC6F4B"/>
    <w:rsid w:val="00AC7656"/>
    <w:rsid w:val="00AC7B8F"/>
    <w:rsid w:val="00AD32DB"/>
    <w:rsid w:val="00AD4658"/>
    <w:rsid w:val="00AD6AB9"/>
    <w:rsid w:val="00AD6F4B"/>
    <w:rsid w:val="00AE4DEB"/>
    <w:rsid w:val="00AE647E"/>
    <w:rsid w:val="00AE7508"/>
    <w:rsid w:val="00AF0B74"/>
    <w:rsid w:val="00AF0EC1"/>
    <w:rsid w:val="00AF535D"/>
    <w:rsid w:val="00AF70AF"/>
    <w:rsid w:val="00B009B8"/>
    <w:rsid w:val="00B01307"/>
    <w:rsid w:val="00B02F51"/>
    <w:rsid w:val="00B04940"/>
    <w:rsid w:val="00B06403"/>
    <w:rsid w:val="00B0725A"/>
    <w:rsid w:val="00B075A5"/>
    <w:rsid w:val="00B11B8D"/>
    <w:rsid w:val="00B12804"/>
    <w:rsid w:val="00B13B3B"/>
    <w:rsid w:val="00B13B63"/>
    <w:rsid w:val="00B13D0E"/>
    <w:rsid w:val="00B1594F"/>
    <w:rsid w:val="00B169DE"/>
    <w:rsid w:val="00B208F3"/>
    <w:rsid w:val="00B21DA5"/>
    <w:rsid w:val="00B23F44"/>
    <w:rsid w:val="00B27249"/>
    <w:rsid w:val="00B30A53"/>
    <w:rsid w:val="00B30D4C"/>
    <w:rsid w:val="00B31ADE"/>
    <w:rsid w:val="00B32AA5"/>
    <w:rsid w:val="00B34A25"/>
    <w:rsid w:val="00B34DCF"/>
    <w:rsid w:val="00B35A30"/>
    <w:rsid w:val="00B37609"/>
    <w:rsid w:val="00B42C93"/>
    <w:rsid w:val="00B45235"/>
    <w:rsid w:val="00B52CBC"/>
    <w:rsid w:val="00B53C61"/>
    <w:rsid w:val="00B569E6"/>
    <w:rsid w:val="00B56B72"/>
    <w:rsid w:val="00B60CAC"/>
    <w:rsid w:val="00B63874"/>
    <w:rsid w:val="00B6688F"/>
    <w:rsid w:val="00B673E0"/>
    <w:rsid w:val="00B739A2"/>
    <w:rsid w:val="00B7516E"/>
    <w:rsid w:val="00B76A6A"/>
    <w:rsid w:val="00B80628"/>
    <w:rsid w:val="00B82502"/>
    <w:rsid w:val="00B84A80"/>
    <w:rsid w:val="00B84C34"/>
    <w:rsid w:val="00B857B1"/>
    <w:rsid w:val="00B92402"/>
    <w:rsid w:val="00B9521E"/>
    <w:rsid w:val="00B9582D"/>
    <w:rsid w:val="00BA1450"/>
    <w:rsid w:val="00BA1EC1"/>
    <w:rsid w:val="00BA35B3"/>
    <w:rsid w:val="00BA440C"/>
    <w:rsid w:val="00BA6EEC"/>
    <w:rsid w:val="00BB3249"/>
    <w:rsid w:val="00BB5D29"/>
    <w:rsid w:val="00BC0882"/>
    <w:rsid w:val="00BC1BE8"/>
    <w:rsid w:val="00BC3637"/>
    <w:rsid w:val="00BC4122"/>
    <w:rsid w:val="00BC4734"/>
    <w:rsid w:val="00BC7280"/>
    <w:rsid w:val="00BD04F8"/>
    <w:rsid w:val="00BD0FD4"/>
    <w:rsid w:val="00BD274C"/>
    <w:rsid w:val="00BD442A"/>
    <w:rsid w:val="00BD5BE7"/>
    <w:rsid w:val="00BD638F"/>
    <w:rsid w:val="00BD7C17"/>
    <w:rsid w:val="00BE152B"/>
    <w:rsid w:val="00BE18F3"/>
    <w:rsid w:val="00BE4587"/>
    <w:rsid w:val="00BE49BD"/>
    <w:rsid w:val="00BE5A09"/>
    <w:rsid w:val="00BF0EC7"/>
    <w:rsid w:val="00BF17B7"/>
    <w:rsid w:val="00BF73E8"/>
    <w:rsid w:val="00C029A3"/>
    <w:rsid w:val="00C06A06"/>
    <w:rsid w:val="00C12EB0"/>
    <w:rsid w:val="00C14680"/>
    <w:rsid w:val="00C1656F"/>
    <w:rsid w:val="00C17310"/>
    <w:rsid w:val="00C20E47"/>
    <w:rsid w:val="00C21EA9"/>
    <w:rsid w:val="00C21F3A"/>
    <w:rsid w:val="00C24264"/>
    <w:rsid w:val="00C24598"/>
    <w:rsid w:val="00C268C2"/>
    <w:rsid w:val="00C268FE"/>
    <w:rsid w:val="00C3333A"/>
    <w:rsid w:val="00C35E94"/>
    <w:rsid w:val="00C378CA"/>
    <w:rsid w:val="00C40F62"/>
    <w:rsid w:val="00C438BA"/>
    <w:rsid w:val="00C46513"/>
    <w:rsid w:val="00C521F2"/>
    <w:rsid w:val="00C523C9"/>
    <w:rsid w:val="00C5296D"/>
    <w:rsid w:val="00C57708"/>
    <w:rsid w:val="00C6079F"/>
    <w:rsid w:val="00C6121B"/>
    <w:rsid w:val="00C61A20"/>
    <w:rsid w:val="00C62064"/>
    <w:rsid w:val="00C62BF8"/>
    <w:rsid w:val="00C6425D"/>
    <w:rsid w:val="00C6453F"/>
    <w:rsid w:val="00C655C7"/>
    <w:rsid w:val="00C760E0"/>
    <w:rsid w:val="00C77B75"/>
    <w:rsid w:val="00C8157C"/>
    <w:rsid w:val="00C81665"/>
    <w:rsid w:val="00C82546"/>
    <w:rsid w:val="00C82AAE"/>
    <w:rsid w:val="00C8627C"/>
    <w:rsid w:val="00C86BE1"/>
    <w:rsid w:val="00C90216"/>
    <w:rsid w:val="00C90C7A"/>
    <w:rsid w:val="00C90F73"/>
    <w:rsid w:val="00C91079"/>
    <w:rsid w:val="00C913AA"/>
    <w:rsid w:val="00C93995"/>
    <w:rsid w:val="00C942D3"/>
    <w:rsid w:val="00C94C2F"/>
    <w:rsid w:val="00C96C2B"/>
    <w:rsid w:val="00C97A93"/>
    <w:rsid w:val="00CA26B0"/>
    <w:rsid w:val="00CA5220"/>
    <w:rsid w:val="00CB3009"/>
    <w:rsid w:val="00CB3CCC"/>
    <w:rsid w:val="00CC1437"/>
    <w:rsid w:val="00CC1570"/>
    <w:rsid w:val="00CC1A32"/>
    <w:rsid w:val="00CC4D18"/>
    <w:rsid w:val="00CD3071"/>
    <w:rsid w:val="00CD5755"/>
    <w:rsid w:val="00CD62EE"/>
    <w:rsid w:val="00CE01F6"/>
    <w:rsid w:val="00CE3738"/>
    <w:rsid w:val="00CE50AC"/>
    <w:rsid w:val="00CE7240"/>
    <w:rsid w:val="00CE7A84"/>
    <w:rsid w:val="00CF058D"/>
    <w:rsid w:val="00CF0E96"/>
    <w:rsid w:val="00CF2E0D"/>
    <w:rsid w:val="00CF70C9"/>
    <w:rsid w:val="00D0005E"/>
    <w:rsid w:val="00D00B95"/>
    <w:rsid w:val="00D04FC5"/>
    <w:rsid w:val="00D0553B"/>
    <w:rsid w:val="00D11C37"/>
    <w:rsid w:val="00D11D20"/>
    <w:rsid w:val="00D177D5"/>
    <w:rsid w:val="00D23074"/>
    <w:rsid w:val="00D31927"/>
    <w:rsid w:val="00D321BD"/>
    <w:rsid w:val="00D34E9C"/>
    <w:rsid w:val="00D35777"/>
    <w:rsid w:val="00D36411"/>
    <w:rsid w:val="00D4030F"/>
    <w:rsid w:val="00D414EF"/>
    <w:rsid w:val="00D436D5"/>
    <w:rsid w:val="00D4433C"/>
    <w:rsid w:val="00D472D7"/>
    <w:rsid w:val="00D47769"/>
    <w:rsid w:val="00D50182"/>
    <w:rsid w:val="00D510E6"/>
    <w:rsid w:val="00D51999"/>
    <w:rsid w:val="00D53DEA"/>
    <w:rsid w:val="00D54C21"/>
    <w:rsid w:val="00D63D63"/>
    <w:rsid w:val="00D6448C"/>
    <w:rsid w:val="00D65E0B"/>
    <w:rsid w:val="00D662E5"/>
    <w:rsid w:val="00D67541"/>
    <w:rsid w:val="00D72430"/>
    <w:rsid w:val="00D73940"/>
    <w:rsid w:val="00D73B4F"/>
    <w:rsid w:val="00D752D6"/>
    <w:rsid w:val="00D759C3"/>
    <w:rsid w:val="00D77198"/>
    <w:rsid w:val="00D811E7"/>
    <w:rsid w:val="00D8284F"/>
    <w:rsid w:val="00D86CB6"/>
    <w:rsid w:val="00D872B8"/>
    <w:rsid w:val="00D9303D"/>
    <w:rsid w:val="00DA3F26"/>
    <w:rsid w:val="00DB23A9"/>
    <w:rsid w:val="00DB46BD"/>
    <w:rsid w:val="00DB5801"/>
    <w:rsid w:val="00DB65C0"/>
    <w:rsid w:val="00DB7242"/>
    <w:rsid w:val="00DB7AC2"/>
    <w:rsid w:val="00DB7B8A"/>
    <w:rsid w:val="00DB7D2F"/>
    <w:rsid w:val="00DC29C9"/>
    <w:rsid w:val="00DC3D94"/>
    <w:rsid w:val="00DC411C"/>
    <w:rsid w:val="00DC413E"/>
    <w:rsid w:val="00DC4526"/>
    <w:rsid w:val="00DC5500"/>
    <w:rsid w:val="00DC6214"/>
    <w:rsid w:val="00DC6430"/>
    <w:rsid w:val="00DC68E4"/>
    <w:rsid w:val="00DD1A9C"/>
    <w:rsid w:val="00DD53FF"/>
    <w:rsid w:val="00DD6118"/>
    <w:rsid w:val="00DD663F"/>
    <w:rsid w:val="00DD7010"/>
    <w:rsid w:val="00DD7410"/>
    <w:rsid w:val="00DE00B7"/>
    <w:rsid w:val="00DE1591"/>
    <w:rsid w:val="00DE197E"/>
    <w:rsid w:val="00DE202F"/>
    <w:rsid w:val="00DE5B11"/>
    <w:rsid w:val="00DE6C4D"/>
    <w:rsid w:val="00DF1066"/>
    <w:rsid w:val="00DF21AF"/>
    <w:rsid w:val="00DF3228"/>
    <w:rsid w:val="00DF32C3"/>
    <w:rsid w:val="00DF3F62"/>
    <w:rsid w:val="00E00F57"/>
    <w:rsid w:val="00E015F2"/>
    <w:rsid w:val="00E02F55"/>
    <w:rsid w:val="00E105CF"/>
    <w:rsid w:val="00E10E2C"/>
    <w:rsid w:val="00E16DAB"/>
    <w:rsid w:val="00E173A4"/>
    <w:rsid w:val="00E209AB"/>
    <w:rsid w:val="00E24573"/>
    <w:rsid w:val="00E2744F"/>
    <w:rsid w:val="00E31D0C"/>
    <w:rsid w:val="00E3200F"/>
    <w:rsid w:val="00E34409"/>
    <w:rsid w:val="00E3542B"/>
    <w:rsid w:val="00E3775D"/>
    <w:rsid w:val="00E448DA"/>
    <w:rsid w:val="00E509D9"/>
    <w:rsid w:val="00E51336"/>
    <w:rsid w:val="00E51C2D"/>
    <w:rsid w:val="00E51DC2"/>
    <w:rsid w:val="00E54A07"/>
    <w:rsid w:val="00E54CC1"/>
    <w:rsid w:val="00E5775A"/>
    <w:rsid w:val="00E60F57"/>
    <w:rsid w:val="00E619B6"/>
    <w:rsid w:val="00E6355B"/>
    <w:rsid w:val="00E646B0"/>
    <w:rsid w:val="00E66454"/>
    <w:rsid w:val="00E67831"/>
    <w:rsid w:val="00E72F32"/>
    <w:rsid w:val="00E76E9C"/>
    <w:rsid w:val="00E80B8F"/>
    <w:rsid w:val="00E834B0"/>
    <w:rsid w:val="00E8523F"/>
    <w:rsid w:val="00E872F6"/>
    <w:rsid w:val="00E904BC"/>
    <w:rsid w:val="00E92A4B"/>
    <w:rsid w:val="00E96D70"/>
    <w:rsid w:val="00EA1563"/>
    <w:rsid w:val="00EA1763"/>
    <w:rsid w:val="00EA1B4B"/>
    <w:rsid w:val="00EA4130"/>
    <w:rsid w:val="00EA5941"/>
    <w:rsid w:val="00EA5A34"/>
    <w:rsid w:val="00EA6099"/>
    <w:rsid w:val="00EA648C"/>
    <w:rsid w:val="00EA7920"/>
    <w:rsid w:val="00EA7D47"/>
    <w:rsid w:val="00EA7E2F"/>
    <w:rsid w:val="00EB0EBB"/>
    <w:rsid w:val="00ED12F0"/>
    <w:rsid w:val="00ED2B86"/>
    <w:rsid w:val="00ED3859"/>
    <w:rsid w:val="00EE0F17"/>
    <w:rsid w:val="00EE2273"/>
    <w:rsid w:val="00EE254B"/>
    <w:rsid w:val="00EE6043"/>
    <w:rsid w:val="00EE641D"/>
    <w:rsid w:val="00EE7137"/>
    <w:rsid w:val="00EF1336"/>
    <w:rsid w:val="00EF180D"/>
    <w:rsid w:val="00EF2644"/>
    <w:rsid w:val="00EF568A"/>
    <w:rsid w:val="00EF6D15"/>
    <w:rsid w:val="00EF762E"/>
    <w:rsid w:val="00F02319"/>
    <w:rsid w:val="00F0255C"/>
    <w:rsid w:val="00F02570"/>
    <w:rsid w:val="00F06EFE"/>
    <w:rsid w:val="00F0790C"/>
    <w:rsid w:val="00F11BF9"/>
    <w:rsid w:val="00F12875"/>
    <w:rsid w:val="00F17750"/>
    <w:rsid w:val="00F21CCF"/>
    <w:rsid w:val="00F2352B"/>
    <w:rsid w:val="00F3359A"/>
    <w:rsid w:val="00F35A70"/>
    <w:rsid w:val="00F36B5F"/>
    <w:rsid w:val="00F37D0A"/>
    <w:rsid w:val="00F427A1"/>
    <w:rsid w:val="00F431D1"/>
    <w:rsid w:val="00F44246"/>
    <w:rsid w:val="00F52C42"/>
    <w:rsid w:val="00F53D0F"/>
    <w:rsid w:val="00F554D5"/>
    <w:rsid w:val="00F559B4"/>
    <w:rsid w:val="00F604F7"/>
    <w:rsid w:val="00F62E44"/>
    <w:rsid w:val="00F633B5"/>
    <w:rsid w:val="00F707D7"/>
    <w:rsid w:val="00F71597"/>
    <w:rsid w:val="00F72137"/>
    <w:rsid w:val="00F724AC"/>
    <w:rsid w:val="00F73574"/>
    <w:rsid w:val="00F7445D"/>
    <w:rsid w:val="00F753EA"/>
    <w:rsid w:val="00F86F54"/>
    <w:rsid w:val="00F875AF"/>
    <w:rsid w:val="00F94048"/>
    <w:rsid w:val="00F94F22"/>
    <w:rsid w:val="00FA1498"/>
    <w:rsid w:val="00FA5106"/>
    <w:rsid w:val="00FB646D"/>
    <w:rsid w:val="00FB6891"/>
    <w:rsid w:val="00FB7A44"/>
    <w:rsid w:val="00FB7CFE"/>
    <w:rsid w:val="00FC0514"/>
    <w:rsid w:val="00FC33FC"/>
    <w:rsid w:val="00FC40A9"/>
    <w:rsid w:val="00FC56D7"/>
    <w:rsid w:val="00FC6906"/>
    <w:rsid w:val="00FC7E46"/>
    <w:rsid w:val="00FD2F43"/>
    <w:rsid w:val="00FD5CFC"/>
    <w:rsid w:val="00FE1C4D"/>
    <w:rsid w:val="00FE3068"/>
    <w:rsid w:val="00FE3CF6"/>
    <w:rsid w:val="00FE454C"/>
    <w:rsid w:val="00FE53BA"/>
    <w:rsid w:val="00FE6B62"/>
    <w:rsid w:val="00FE6E36"/>
    <w:rsid w:val="00FE7457"/>
    <w:rsid w:val="00FE77C3"/>
    <w:rsid w:val="00FF2783"/>
    <w:rsid w:val="00FF2BBB"/>
    <w:rsid w:val="00FF345E"/>
    <w:rsid w:val="00FF34F7"/>
    <w:rsid w:val="00FF3C9B"/>
    <w:rsid w:val="00FF407C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B1888"/>
  <w15:docId w15:val="{28738E83-9A91-4D97-917F-A569C6F3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EE0"/>
    <w:pPr>
      <w:spacing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570"/>
    <w:pPr>
      <w:keepNext/>
      <w:keepLines/>
      <w:numPr>
        <w:numId w:val="2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C1570"/>
    <w:pPr>
      <w:numPr>
        <w:ilvl w:val="1"/>
      </w:numPr>
      <w:spacing w:before="120"/>
      <w:ind w:left="540" w:hanging="54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673E0"/>
    <w:pPr>
      <w:numPr>
        <w:ilvl w:val="2"/>
      </w:numPr>
      <w:spacing w:before="40"/>
      <w:ind w:left="720" w:hanging="720"/>
      <w:outlineLvl w:val="2"/>
    </w:pPr>
    <w:rPr>
      <w:color w:val="1F3763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1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CC1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B673E0"/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647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857D6"/>
    <w:rPr>
      <w:color w:val="808080"/>
    </w:rPr>
  </w:style>
  <w:style w:type="paragraph" w:styleId="NoSpacing">
    <w:name w:val="No Spacing"/>
    <w:uiPriority w:val="1"/>
    <w:qFormat/>
    <w:rsid w:val="00331552"/>
    <w:pPr>
      <w:spacing w:after="0" w:line="240" w:lineRule="auto"/>
    </w:pPr>
    <w:rPr>
      <w:sz w:val="20"/>
    </w:rPr>
  </w:style>
  <w:style w:type="character" w:styleId="IntenseEmphasis">
    <w:name w:val="Intense Emphasis"/>
    <w:basedOn w:val="DefaultParagraphFont"/>
    <w:uiPriority w:val="21"/>
    <w:qFormat/>
    <w:rsid w:val="00A06DF8"/>
    <w:rPr>
      <w:b/>
      <w:bCs/>
      <w:i/>
      <w:iCs/>
      <w:color w:val="4472C4" w:themeColor="accent1"/>
    </w:rPr>
  </w:style>
  <w:style w:type="paragraph" w:customStyle="1" w:styleId="Code">
    <w:name w:val="Code"/>
    <w:basedOn w:val="Normal"/>
    <w:link w:val="CodeChar"/>
    <w:qFormat/>
    <w:rsid w:val="002120A0"/>
    <w:pPr>
      <w:spacing w:after="0"/>
      <w:ind w:left="288"/>
    </w:pPr>
    <w:rPr>
      <w:rFonts w:ascii="Courier New" w:hAnsi="Courier New" w:cs="Courier New"/>
      <w:sz w:val="16"/>
    </w:rPr>
  </w:style>
  <w:style w:type="character" w:customStyle="1" w:styleId="CodeChar">
    <w:name w:val="Code Char"/>
    <w:basedOn w:val="DefaultParagraphFont"/>
    <w:link w:val="Code"/>
    <w:rsid w:val="002120A0"/>
    <w:rPr>
      <w:rFonts w:ascii="Courier New" w:hAnsi="Courier New" w:cs="Courier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file:///C:\Users\nolan\Documents\BexarVBA\143%20Observation%20Form\flowchart.ppt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anteufel\Documents\Custom%20Office%20Templates\EKF%20Data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B9526-C5AE-4E17-98F4-0A9107DD2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EKF Datasheet.dotx</Template>
  <TotalTime>180</TotalTime>
  <Pages>1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78</cp:revision>
  <cp:lastPrinted>2021-09-25T03:57:00Z</cp:lastPrinted>
  <dcterms:created xsi:type="dcterms:W3CDTF">2020-07-13T12:46:00Z</dcterms:created>
  <dcterms:modified xsi:type="dcterms:W3CDTF">2021-09-25T03:57:00Z</dcterms:modified>
</cp:coreProperties>
</file>