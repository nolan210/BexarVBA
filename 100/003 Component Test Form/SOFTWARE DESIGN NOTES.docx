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286E5" w14:textId="77777777" w:rsidR="003B12E8" w:rsidRPr="003B12E8" w:rsidRDefault="00144C95" w:rsidP="003B12E8">
      <w:pPr>
        <w:pStyle w:val="Title"/>
      </w:pPr>
      <w:r>
        <w:t>Software Design Notes</w:t>
      </w:r>
    </w:p>
    <w:p w14:paraId="44EDEAF0" w14:textId="77777777" w:rsidR="00861226" w:rsidRPr="00F431D1" w:rsidRDefault="00861226" w:rsidP="00861226">
      <w:pPr>
        <w:pStyle w:val="Heading1"/>
      </w:pPr>
      <w:bookmarkStart w:id="0" w:name="_Toc36807713"/>
      <w:bookmarkStart w:id="1" w:name="_Toc36807699"/>
      <w:r>
        <w:t>Revision History</w:t>
      </w:r>
      <w:bookmarkEnd w:id="0"/>
    </w:p>
    <w:tbl>
      <w:tblPr>
        <w:tblStyle w:val="GridTable1Light-Accent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D9E2F3" w:themeColor="accent1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7650"/>
        <w:gridCol w:w="1260"/>
        <w:gridCol w:w="1255"/>
      </w:tblGrid>
      <w:tr w:rsidR="00861226" w:rsidRPr="008918C2" w14:paraId="65A6BA91" w14:textId="77777777" w:rsidTr="00721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bottom w:val="none" w:sz="0" w:space="0" w:color="auto"/>
            </w:tcBorders>
          </w:tcPr>
          <w:p w14:paraId="765ADAD1" w14:textId="77777777" w:rsidR="00861226" w:rsidRPr="00F431D1" w:rsidRDefault="00861226" w:rsidP="003A4233">
            <w:pPr>
              <w:rPr>
                <w:color w:val="2F5496" w:themeColor="accent1" w:themeShade="BF"/>
              </w:rPr>
            </w:pPr>
            <w:r w:rsidRPr="00F431D1">
              <w:rPr>
                <w:color w:val="2F5496" w:themeColor="accent1" w:themeShade="BF"/>
              </w:rPr>
              <w:t>Rev.</w:t>
            </w:r>
          </w:p>
        </w:tc>
        <w:tc>
          <w:tcPr>
            <w:tcW w:w="7650" w:type="dxa"/>
            <w:tcBorders>
              <w:bottom w:val="none" w:sz="0" w:space="0" w:color="auto"/>
            </w:tcBorders>
          </w:tcPr>
          <w:p w14:paraId="168977C5" w14:textId="77777777" w:rsidR="00861226" w:rsidRPr="00F431D1" w:rsidRDefault="00861226" w:rsidP="003A4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Revision </w:t>
            </w:r>
            <w:r w:rsidRPr="00F431D1">
              <w:rPr>
                <w:color w:val="2F5496" w:themeColor="accent1" w:themeShade="BF"/>
              </w:rPr>
              <w:t>Note</w:t>
            </w:r>
            <w:r>
              <w:rPr>
                <w:color w:val="2F5496" w:themeColor="accent1" w:themeShade="BF"/>
              </w:rPr>
              <w:t>s</w:t>
            </w:r>
          </w:p>
        </w:tc>
        <w:tc>
          <w:tcPr>
            <w:tcW w:w="1260" w:type="dxa"/>
            <w:tcBorders>
              <w:bottom w:val="none" w:sz="0" w:space="0" w:color="auto"/>
            </w:tcBorders>
          </w:tcPr>
          <w:p w14:paraId="32C46D26" w14:textId="794A3266" w:rsidR="00861226" w:rsidRPr="00F431D1" w:rsidRDefault="00A23455" w:rsidP="00A234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DCN</w:t>
            </w:r>
          </w:p>
        </w:tc>
        <w:tc>
          <w:tcPr>
            <w:tcW w:w="1255" w:type="dxa"/>
            <w:tcBorders>
              <w:bottom w:val="none" w:sz="0" w:space="0" w:color="auto"/>
            </w:tcBorders>
          </w:tcPr>
          <w:p w14:paraId="349C2791" w14:textId="77777777" w:rsidR="00861226" w:rsidRPr="00F431D1" w:rsidRDefault="00861226" w:rsidP="003A4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F431D1">
              <w:rPr>
                <w:color w:val="2F5496" w:themeColor="accent1" w:themeShade="BF"/>
              </w:rPr>
              <w:t>Date</w:t>
            </w:r>
          </w:p>
        </w:tc>
      </w:tr>
      <w:tr w:rsidR="00861226" w14:paraId="72BAF261" w14:textId="77777777" w:rsidTr="0072118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48504529" w14:textId="77777777" w:rsidR="00861226" w:rsidRPr="00F431D1" w:rsidRDefault="00861226" w:rsidP="003A4233">
            <w:pPr>
              <w:jc w:val="center"/>
              <w:rPr>
                <w:color w:val="2F5496" w:themeColor="accent1" w:themeShade="BF"/>
              </w:rPr>
            </w:pPr>
            <w:r w:rsidRPr="00F431D1">
              <w:rPr>
                <w:color w:val="2F5496" w:themeColor="accent1" w:themeShade="BF"/>
              </w:rPr>
              <w:t>1</w:t>
            </w:r>
          </w:p>
        </w:tc>
        <w:tc>
          <w:tcPr>
            <w:tcW w:w="7650" w:type="dxa"/>
            <w:vAlign w:val="center"/>
          </w:tcPr>
          <w:p w14:paraId="4A7A12BB" w14:textId="77777777" w:rsidR="00861226" w:rsidRDefault="00861226" w:rsidP="003A4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Release</w:t>
            </w:r>
            <w:r w:rsidR="007D7B36">
              <w:t>.</w:t>
            </w:r>
          </w:p>
        </w:tc>
        <w:tc>
          <w:tcPr>
            <w:tcW w:w="1260" w:type="dxa"/>
            <w:vAlign w:val="center"/>
          </w:tcPr>
          <w:p w14:paraId="482D6BCC" w14:textId="77777777" w:rsidR="00861226" w:rsidRDefault="00861226" w:rsidP="003A42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55" w:type="dxa"/>
            <w:vAlign w:val="center"/>
          </w:tcPr>
          <w:p w14:paraId="118D3F1D" w14:textId="31769554" w:rsidR="00861226" w:rsidRDefault="00006A0B" w:rsidP="003A42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24SEP2021</w:t>
            </w:r>
          </w:p>
        </w:tc>
      </w:tr>
      <w:tr w:rsidR="00861226" w14:paraId="504181C6" w14:textId="77777777" w:rsidTr="0072118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08F171F2" w14:textId="77777777" w:rsidR="00861226" w:rsidRPr="00F431D1" w:rsidRDefault="00861226" w:rsidP="003A4233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2</w:t>
            </w:r>
          </w:p>
        </w:tc>
        <w:tc>
          <w:tcPr>
            <w:tcW w:w="7650" w:type="dxa"/>
            <w:vAlign w:val="center"/>
          </w:tcPr>
          <w:p w14:paraId="31AD0A63" w14:textId="77777777" w:rsidR="00861226" w:rsidRDefault="00861226" w:rsidP="003A4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vAlign w:val="center"/>
          </w:tcPr>
          <w:p w14:paraId="567437A7" w14:textId="77777777" w:rsidR="00861226" w:rsidRDefault="00861226" w:rsidP="003A42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5" w:type="dxa"/>
            <w:vAlign w:val="center"/>
          </w:tcPr>
          <w:p w14:paraId="4387EAA5" w14:textId="77777777" w:rsidR="00861226" w:rsidRDefault="00861226" w:rsidP="003A42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1C6DDB" w14:textId="77777777" w:rsidR="00861226" w:rsidRDefault="00861226" w:rsidP="00861226"/>
    <w:p w14:paraId="69AF5E19" w14:textId="77777777" w:rsidR="00861226" w:rsidRDefault="00861226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7B9C285" w14:textId="77777777" w:rsidR="00CC1570" w:rsidRDefault="00CC1570" w:rsidP="00E8523F">
      <w:pPr>
        <w:pStyle w:val="Heading1"/>
      </w:pPr>
      <w:r w:rsidRPr="002C2AA7">
        <w:lastRenderedPageBreak/>
        <w:t>Introduction</w:t>
      </w:r>
    </w:p>
    <w:p w14:paraId="7C682F32" w14:textId="77777777" w:rsidR="00CC1570" w:rsidRDefault="00CC1570" w:rsidP="00CC1570">
      <w:pPr>
        <w:pStyle w:val="Heading2"/>
      </w:pPr>
      <w:r>
        <w:t>Purpose</w:t>
      </w:r>
    </w:p>
    <w:p w14:paraId="43E78AEC" w14:textId="77777777" w:rsidR="00861226" w:rsidRDefault="00BA1EC1" w:rsidP="0072482D">
      <w:r>
        <w:t>This document presents</w:t>
      </w:r>
      <w:r w:rsidR="004C78A1">
        <w:t xml:space="preserve"> </w:t>
      </w:r>
      <w:r w:rsidR="008701B2">
        <w:t>software design notes</w:t>
      </w:r>
      <w:r w:rsidR="00144C95">
        <w:t xml:space="preserve"> for </w:t>
      </w:r>
      <w:r w:rsidR="00057F49">
        <w:t xml:space="preserve">VBA </w:t>
      </w:r>
      <w:r w:rsidR="00353175">
        <w:t>code</w:t>
      </w:r>
      <w:r w:rsidR="00057F49">
        <w:t xml:space="preserve"> that </w:t>
      </w:r>
      <w:r w:rsidR="00DB7AC2">
        <w:t>logs a form and saves the form as a PDF</w:t>
      </w:r>
      <w:r w:rsidR="00861226">
        <w:t>.</w:t>
      </w:r>
    </w:p>
    <w:p w14:paraId="24C96005" w14:textId="1EAF3D47" w:rsidR="0072482D" w:rsidRDefault="00057F49" w:rsidP="0072482D">
      <w:r>
        <w:t xml:space="preserve">This </w:t>
      </w:r>
      <w:r w:rsidR="005F0076">
        <w:t>software</w:t>
      </w:r>
      <w:r>
        <w:t xml:space="preserve"> is intended to </w:t>
      </w:r>
      <w:r w:rsidR="00DB7AC2">
        <w:t xml:space="preserve">automatically log and file the </w:t>
      </w:r>
      <w:r w:rsidR="00F72E58">
        <w:t>Ultrasound Transducer Test Form</w:t>
      </w:r>
      <w:r w:rsidR="00DB7AC2">
        <w:t xml:space="preserve">, </w:t>
      </w:r>
      <w:r w:rsidR="00027753">
        <w:t>FRM.100-003</w:t>
      </w:r>
      <w:r w:rsidR="00CC2DDD">
        <w:t xml:space="preserve"> when the form is printed.</w:t>
      </w:r>
    </w:p>
    <w:p w14:paraId="5C7562F3" w14:textId="77777777" w:rsidR="00CC1570" w:rsidRDefault="00CC1570" w:rsidP="00CC1570">
      <w:pPr>
        <w:pStyle w:val="Heading2"/>
      </w:pPr>
      <w:r>
        <w:t>Scope</w:t>
      </w:r>
    </w:p>
    <w:p w14:paraId="1E61FAE4" w14:textId="321630A8" w:rsidR="00CC1570" w:rsidRDefault="00E8523F" w:rsidP="00CC1570">
      <w:r>
        <w:t xml:space="preserve">This document applies to the </w:t>
      </w:r>
      <w:r w:rsidR="005F0076">
        <w:t>VBA subroutine</w:t>
      </w:r>
      <w:r w:rsidR="00096D6F">
        <w:t>(</w:t>
      </w:r>
      <w:r w:rsidR="005F0076">
        <w:t>s</w:t>
      </w:r>
      <w:r w:rsidR="00096D6F">
        <w:t>)</w:t>
      </w:r>
      <w:r>
        <w:t xml:space="preserve"> listed in </w:t>
      </w:r>
      <w:r w:rsidRPr="00E8523F">
        <w:rPr>
          <w:u w:val="single"/>
        </w:rPr>
        <w:fldChar w:fldCharType="begin"/>
      </w:r>
      <w:r w:rsidRPr="00E8523F">
        <w:rPr>
          <w:u w:val="single"/>
        </w:rPr>
        <w:instrText xml:space="preserve"> REF _Ref37052551 \h </w:instrText>
      </w:r>
      <w:r w:rsidRPr="00E8523F">
        <w:rPr>
          <w:u w:val="single"/>
        </w:rPr>
      </w:r>
      <w:r w:rsidRPr="00E8523F">
        <w:rPr>
          <w:u w:val="single"/>
        </w:rPr>
        <w:fldChar w:fldCharType="separate"/>
      </w:r>
      <w:r w:rsidR="00FD1E26">
        <w:t xml:space="preserve">Table </w:t>
      </w:r>
      <w:r w:rsidR="00FD1E26">
        <w:rPr>
          <w:noProof/>
        </w:rPr>
        <w:t>1</w:t>
      </w:r>
      <w:r w:rsidR="00FD1E26">
        <w:t xml:space="preserve"> – VBA Form Submission Subroutine</w:t>
      </w:r>
      <w:r w:rsidRPr="00E8523F">
        <w:rPr>
          <w:u w:val="single"/>
        </w:rPr>
        <w:fldChar w:fldCharType="end"/>
      </w:r>
      <w:r>
        <w:t>.</w:t>
      </w:r>
    </w:p>
    <w:p w14:paraId="2FE2C4E9" w14:textId="66C3447A" w:rsidR="00E8523F" w:rsidRDefault="00E8523F" w:rsidP="00E8523F">
      <w:pPr>
        <w:pStyle w:val="Caption"/>
        <w:keepNext/>
      </w:pPr>
      <w:bookmarkStart w:id="2" w:name="_Ref37052551"/>
      <w:r>
        <w:t xml:space="preserve">Table </w:t>
      </w:r>
      <w:r w:rsidR="001A2D2D">
        <w:fldChar w:fldCharType="begin"/>
      </w:r>
      <w:r w:rsidR="001A2D2D">
        <w:instrText xml:space="preserve"> SEQ Table \* ARABIC </w:instrText>
      </w:r>
      <w:r w:rsidR="001A2D2D">
        <w:fldChar w:fldCharType="separate"/>
      </w:r>
      <w:r w:rsidR="00FD1E26">
        <w:rPr>
          <w:noProof/>
        </w:rPr>
        <w:t>1</w:t>
      </w:r>
      <w:r w:rsidR="001A2D2D">
        <w:rPr>
          <w:noProof/>
        </w:rPr>
        <w:fldChar w:fldCharType="end"/>
      </w:r>
      <w:r>
        <w:t xml:space="preserve"> </w:t>
      </w:r>
      <w:r w:rsidR="009809CC">
        <w:t>–</w:t>
      </w:r>
      <w:r>
        <w:t xml:space="preserve"> </w:t>
      </w:r>
      <w:r w:rsidR="005F0076">
        <w:t xml:space="preserve">VBA </w:t>
      </w:r>
      <w:r w:rsidR="00DB7AC2">
        <w:t>Form Submission</w:t>
      </w:r>
      <w:r w:rsidR="005F0076">
        <w:t xml:space="preserve"> Subroutine</w:t>
      </w:r>
      <w:bookmarkEnd w:id="2"/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3060"/>
        <w:gridCol w:w="7740"/>
      </w:tblGrid>
      <w:tr w:rsidR="005F0076" w14:paraId="629BC4E2" w14:textId="77777777" w:rsidTr="005F0076">
        <w:trPr>
          <w:jc w:val="center"/>
        </w:trPr>
        <w:tc>
          <w:tcPr>
            <w:tcW w:w="3060" w:type="dxa"/>
            <w:vAlign w:val="center"/>
          </w:tcPr>
          <w:p w14:paraId="29A8EE72" w14:textId="77777777" w:rsidR="005F0076" w:rsidRPr="00D34E9C" w:rsidRDefault="005F0076" w:rsidP="00872B71">
            <w:pPr>
              <w:jc w:val="center"/>
              <w:rPr>
                <w:b/>
              </w:rPr>
            </w:pPr>
            <w:r>
              <w:rPr>
                <w:b/>
              </w:rPr>
              <w:t>Subroutine</w:t>
            </w:r>
          </w:p>
        </w:tc>
        <w:tc>
          <w:tcPr>
            <w:tcW w:w="7740" w:type="dxa"/>
            <w:vAlign w:val="center"/>
          </w:tcPr>
          <w:p w14:paraId="50D0500C" w14:textId="77777777" w:rsidR="005F0076" w:rsidRPr="00D34E9C" w:rsidRDefault="005F0076" w:rsidP="00E8523F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F0076" w14:paraId="02C777A9" w14:textId="77777777" w:rsidTr="00F72E58">
        <w:trPr>
          <w:trHeight w:val="1440"/>
          <w:jc w:val="center"/>
        </w:trPr>
        <w:tc>
          <w:tcPr>
            <w:tcW w:w="3060" w:type="dxa"/>
            <w:vAlign w:val="center"/>
          </w:tcPr>
          <w:p w14:paraId="0CDCFADB" w14:textId="77777777" w:rsidR="005F0076" w:rsidRDefault="00353175" w:rsidP="00DB7AC2">
            <w:proofErr w:type="spellStart"/>
            <w:r w:rsidRPr="00353175">
              <w:t>Document_Open</w:t>
            </w:r>
            <w:proofErr w:type="spellEnd"/>
            <w:r w:rsidRPr="00353175">
              <w:t>()</w:t>
            </w:r>
          </w:p>
        </w:tc>
        <w:tc>
          <w:tcPr>
            <w:tcW w:w="7740" w:type="dxa"/>
            <w:vAlign w:val="center"/>
          </w:tcPr>
          <w:p w14:paraId="1490547D" w14:textId="77777777" w:rsidR="005F0076" w:rsidRDefault="00353175" w:rsidP="00DB7AC2">
            <w:pPr>
              <w:pStyle w:val="ListParagraph"/>
              <w:numPr>
                <w:ilvl w:val="0"/>
                <w:numId w:val="32"/>
              </w:numPr>
            </w:pPr>
            <w:r>
              <w:t>Runs when the form document is opened.</w:t>
            </w:r>
          </w:p>
          <w:p w14:paraId="00060A58" w14:textId="77777777" w:rsidR="009A26ED" w:rsidRDefault="00353175" w:rsidP="00283BBB">
            <w:pPr>
              <w:pStyle w:val="ListParagraph"/>
              <w:numPr>
                <w:ilvl w:val="0"/>
                <w:numId w:val="32"/>
              </w:numPr>
            </w:pPr>
            <w:r>
              <w:t xml:space="preserve">Located in </w:t>
            </w:r>
            <w:proofErr w:type="spellStart"/>
            <w:r>
              <w:t>ThisDocument.cls</w:t>
            </w:r>
            <w:proofErr w:type="spellEnd"/>
          </w:p>
        </w:tc>
      </w:tr>
      <w:tr w:rsidR="00353175" w14:paraId="6F909F3D" w14:textId="77777777" w:rsidTr="00F72E58">
        <w:trPr>
          <w:trHeight w:val="1440"/>
          <w:jc w:val="center"/>
        </w:trPr>
        <w:tc>
          <w:tcPr>
            <w:tcW w:w="3060" w:type="dxa"/>
            <w:vAlign w:val="center"/>
          </w:tcPr>
          <w:p w14:paraId="39464FE2" w14:textId="77777777" w:rsidR="00353175" w:rsidRPr="00F72E58" w:rsidRDefault="00353175" w:rsidP="00DB7AC2">
            <w:proofErr w:type="spellStart"/>
            <w:r w:rsidRPr="00353175">
              <w:t>Register_Event_Handler</w:t>
            </w:r>
            <w:proofErr w:type="spellEnd"/>
            <w:r w:rsidRPr="00353175">
              <w:t>()</w:t>
            </w:r>
          </w:p>
        </w:tc>
        <w:tc>
          <w:tcPr>
            <w:tcW w:w="7740" w:type="dxa"/>
            <w:vAlign w:val="center"/>
          </w:tcPr>
          <w:p w14:paraId="59736F27" w14:textId="77777777" w:rsidR="00353175" w:rsidRDefault="00353175" w:rsidP="00DB7AC2">
            <w:pPr>
              <w:pStyle w:val="ListParagraph"/>
              <w:numPr>
                <w:ilvl w:val="0"/>
                <w:numId w:val="32"/>
              </w:numPr>
            </w:pPr>
            <w:r>
              <w:t>Runs when called.</w:t>
            </w:r>
          </w:p>
          <w:p w14:paraId="3C7C21EE" w14:textId="77777777" w:rsidR="00353175" w:rsidRDefault="00353175" w:rsidP="00353175">
            <w:pPr>
              <w:pStyle w:val="ListParagraph"/>
              <w:numPr>
                <w:ilvl w:val="0"/>
                <w:numId w:val="32"/>
              </w:numPr>
            </w:pPr>
            <w:r>
              <w:t xml:space="preserve">Located in </w:t>
            </w:r>
            <w:proofErr w:type="spellStart"/>
            <w:r w:rsidRPr="00353175">
              <w:t>Reg_Event_Handler.bas</w:t>
            </w:r>
            <w:proofErr w:type="spellEnd"/>
          </w:p>
          <w:p w14:paraId="012E7D7C" w14:textId="77777777" w:rsidR="00353175" w:rsidRDefault="00353175" w:rsidP="00353175">
            <w:pPr>
              <w:pStyle w:val="ListParagraph"/>
              <w:numPr>
                <w:ilvl w:val="0"/>
                <w:numId w:val="32"/>
              </w:numPr>
            </w:pPr>
            <w:r>
              <w:t>Creates an instance of the Word Application object so that application events can be used.</w:t>
            </w:r>
          </w:p>
        </w:tc>
      </w:tr>
      <w:tr w:rsidR="00353175" w14:paraId="1233301E" w14:textId="77777777" w:rsidTr="00F72E58">
        <w:trPr>
          <w:trHeight w:val="1440"/>
          <w:jc w:val="center"/>
        </w:trPr>
        <w:tc>
          <w:tcPr>
            <w:tcW w:w="3060" w:type="dxa"/>
            <w:vAlign w:val="center"/>
          </w:tcPr>
          <w:p w14:paraId="1A39D2E9" w14:textId="77777777" w:rsidR="00353175" w:rsidRPr="00F72E58" w:rsidRDefault="00353175" w:rsidP="000F064F">
            <w:proofErr w:type="spellStart"/>
            <w:r w:rsidRPr="00353175">
              <w:t>wordApp_DocumentBeforePrint</w:t>
            </w:r>
            <w:proofErr w:type="spellEnd"/>
            <w:r w:rsidRPr="00353175">
              <w:t>()</w:t>
            </w:r>
          </w:p>
        </w:tc>
        <w:tc>
          <w:tcPr>
            <w:tcW w:w="7740" w:type="dxa"/>
            <w:vAlign w:val="center"/>
          </w:tcPr>
          <w:p w14:paraId="375CFB4E" w14:textId="77777777" w:rsidR="00353175" w:rsidRDefault="00353175" w:rsidP="00353175">
            <w:pPr>
              <w:pStyle w:val="ListParagraph"/>
              <w:numPr>
                <w:ilvl w:val="0"/>
                <w:numId w:val="32"/>
              </w:numPr>
            </w:pPr>
            <w:r>
              <w:t xml:space="preserve">Runs when </w:t>
            </w:r>
            <w:proofErr w:type="spellStart"/>
            <w:r>
              <w:t>DocumentBeforePrint</w:t>
            </w:r>
            <w:proofErr w:type="spellEnd"/>
            <w:r>
              <w:t xml:space="preserve"> application event is triggered.</w:t>
            </w:r>
          </w:p>
          <w:p w14:paraId="05219DD4" w14:textId="77777777" w:rsidR="00353175" w:rsidRDefault="00353175" w:rsidP="00353175">
            <w:pPr>
              <w:pStyle w:val="ListParagraph"/>
              <w:numPr>
                <w:ilvl w:val="0"/>
                <w:numId w:val="32"/>
              </w:numPr>
            </w:pPr>
            <w:r>
              <w:t xml:space="preserve">Located in </w:t>
            </w:r>
            <w:proofErr w:type="spellStart"/>
            <w:r w:rsidRPr="00353175">
              <w:t>EventClassModule.cls</w:t>
            </w:r>
            <w:proofErr w:type="spellEnd"/>
          </w:p>
          <w:p w14:paraId="75B09438" w14:textId="77777777" w:rsidR="00353175" w:rsidRDefault="00353175" w:rsidP="00353175">
            <w:pPr>
              <w:pStyle w:val="ListParagraph"/>
              <w:numPr>
                <w:ilvl w:val="0"/>
                <w:numId w:val="32"/>
              </w:numPr>
            </w:pPr>
            <w:r>
              <w:t>Logs and creates PDF of form.</w:t>
            </w:r>
          </w:p>
        </w:tc>
      </w:tr>
    </w:tbl>
    <w:p w14:paraId="50C9A778" w14:textId="77777777" w:rsidR="00E8523F" w:rsidRDefault="00E8523F" w:rsidP="00CC1570"/>
    <w:p w14:paraId="632A85C0" w14:textId="77777777" w:rsidR="00CC1570" w:rsidRDefault="00CC1570" w:rsidP="00CC1570">
      <w:pPr>
        <w:pStyle w:val="Heading2"/>
      </w:pPr>
      <w:r>
        <w:t>References</w:t>
      </w:r>
    </w:p>
    <w:p w14:paraId="715A0AD0" w14:textId="77777777" w:rsidR="00430760" w:rsidRDefault="00430760" w:rsidP="00430760">
      <w:pPr>
        <w:pStyle w:val="Heading3"/>
      </w:pPr>
      <w:r>
        <w:t>File</w:t>
      </w:r>
      <w:r w:rsidR="001C55DE">
        <w:t>s</w:t>
      </w:r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3060"/>
        <w:gridCol w:w="7740"/>
      </w:tblGrid>
      <w:tr w:rsidR="00F72E58" w14:paraId="33AF8D85" w14:textId="77777777" w:rsidTr="003E78A2">
        <w:trPr>
          <w:jc w:val="center"/>
        </w:trPr>
        <w:tc>
          <w:tcPr>
            <w:tcW w:w="3060" w:type="dxa"/>
            <w:vAlign w:val="center"/>
          </w:tcPr>
          <w:p w14:paraId="265DB544" w14:textId="77777777" w:rsidR="00F72E58" w:rsidRPr="00D34E9C" w:rsidRDefault="00F72E58" w:rsidP="003E78A2">
            <w:pPr>
              <w:jc w:val="center"/>
              <w:rPr>
                <w:b/>
              </w:rPr>
            </w:pPr>
            <w:r>
              <w:rPr>
                <w:b/>
              </w:rPr>
              <w:t>File</w:t>
            </w:r>
          </w:p>
        </w:tc>
        <w:tc>
          <w:tcPr>
            <w:tcW w:w="7740" w:type="dxa"/>
            <w:vAlign w:val="center"/>
          </w:tcPr>
          <w:p w14:paraId="73FFB429" w14:textId="77777777" w:rsidR="00F72E58" w:rsidRPr="00D34E9C" w:rsidRDefault="00F72E58" w:rsidP="003E78A2">
            <w:pPr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</w:tr>
      <w:tr w:rsidR="00F72E58" w14:paraId="4674C0FC" w14:textId="77777777" w:rsidTr="00F72E58">
        <w:trPr>
          <w:trHeight w:val="360"/>
          <w:jc w:val="center"/>
        </w:trPr>
        <w:tc>
          <w:tcPr>
            <w:tcW w:w="3060" w:type="dxa"/>
            <w:vAlign w:val="center"/>
          </w:tcPr>
          <w:p w14:paraId="70D4EE45" w14:textId="77777777" w:rsidR="00F72E58" w:rsidRDefault="00F72E58" w:rsidP="003E78A2">
            <w:r>
              <w:t>Form</w:t>
            </w:r>
          </w:p>
        </w:tc>
        <w:tc>
          <w:tcPr>
            <w:tcW w:w="7740" w:type="dxa"/>
            <w:vAlign w:val="center"/>
          </w:tcPr>
          <w:p w14:paraId="33C5CDCB" w14:textId="57A70C10" w:rsidR="00F72E58" w:rsidRDefault="006961CD" w:rsidP="00F72E58">
            <w:r w:rsidRPr="006961CD">
              <w:t>C:\Repos\Software\Bexar VBA\</w:t>
            </w:r>
            <w:proofErr w:type="spellStart"/>
            <w:r w:rsidRPr="006961CD">
              <w:t>BexarVBA</w:t>
            </w:r>
            <w:proofErr w:type="spellEnd"/>
            <w:r w:rsidRPr="006961CD">
              <w:t>\100\003 Ultrasound Transducer Test Form</w:t>
            </w:r>
          </w:p>
        </w:tc>
      </w:tr>
      <w:tr w:rsidR="00F72E58" w14:paraId="72862B04" w14:textId="77777777" w:rsidTr="00F72E58">
        <w:trPr>
          <w:trHeight w:val="360"/>
          <w:jc w:val="center"/>
        </w:trPr>
        <w:tc>
          <w:tcPr>
            <w:tcW w:w="3060" w:type="dxa"/>
            <w:vAlign w:val="center"/>
          </w:tcPr>
          <w:p w14:paraId="081C4E08" w14:textId="77777777" w:rsidR="00F72E58" w:rsidRDefault="00F72E58" w:rsidP="003E78A2">
            <w:r>
              <w:t>Log</w:t>
            </w:r>
          </w:p>
        </w:tc>
        <w:tc>
          <w:tcPr>
            <w:tcW w:w="7740" w:type="dxa"/>
            <w:vAlign w:val="center"/>
          </w:tcPr>
          <w:p w14:paraId="40EA2B26" w14:textId="428739C7" w:rsidR="00F72E58" w:rsidRDefault="006961CD" w:rsidP="00353175">
            <w:r w:rsidRPr="006961CD">
              <w:t>C:\Repos\Software\Bexar VBA\</w:t>
            </w:r>
            <w:proofErr w:type="spellStart"/>
            <w:r w:rsidRPr="006961CD">
              <w:t>BexarVBA</w:t>
            </w:r>
            <w:proofErr w:type="spellEnd"/>
            <w:r w:rsidRPr="006961CD">
              <w:t>\100\003 Ultrasound Transducer Test Form</w:t>
            </w:r>
            <w:r>
              <w:t>\data</w:t>
            </w:r>
          </w:p>
        </w:tc>
      </w:tr>
      <w:tr w:rsidR="00353175" w14:paraId="569C69B5" w14:textId="77777777" w:rsidTr="00F72E58">
        <w:trPr>
          <w:trHeight w:val="360"/>
          <w:jc w:val="center"/>
        </w:trPr>
        <w:tc>
          <w:tcPr>
            <w:tcW w:w="3060" w:type="dxa"/>
            <w:vAlign w:val="center"/>
          </w:tcPr>
          <w:p w14:paraId="202D2CF8" w14:textId="77777777" w:rsidR="00353175" w:rsidRDefault="00353175" w:rsidP="003E78A2">
            <w:r>
              <w:t>PDFs</w:t>
            </w:r>
          </w:p>
        </w:tc>
        <w:tc>
          <w:tcPr>
            <w:tcW w:w="7740" w:type="dxa"/>
            <w:vAlign w:val="center"/>
          </w:tcPr>
          <w:p w14:paraId="0022EAF5" w14:textId="2F7F3447" w:rsidR="00353175" w:rsidRPr="00F72E58" w:rsidRDefault="006961CD" w:rsidP="00353175">
            <w:r w:rsidRPr="006961CD">
              <w:t>C:\Repos\Software\Bexar VBA\</w:t>
            </w:r>
            <w:proofErr w:type="spellStart"/>
            <w:r w:rsidRPr="006961CD">
              <w:t>BexarVBA</w:t>
            </w:r>
            <w:proofErr w:type="spellEnd"/>
            <w:r w:rsidRPr="006961CD">
              <w:t>\100\003 Ultrasound Transducer Test Form</w:t>
            </w:r>
            <w:r>
              <w:t>\pdfs</w:t>
            </w:r>
          </w:p>
        </w:tc>
      </w:tr>
      <w:tr w:rsidR="00F72E58" w14:paraId="717CC1AB" w14:textId="77777777" w:rsidTr="00F72E58">
        <w:trPr>
          <w:trHeight w:val="360"/>
          <w:jc w:val="center"/>
        </w:trPr>
        <w:tc>
          <w:tcPr>
            <w:tcW w:w="3060" w:type="dxa"/>
            <w:vAlign w:val="center"/>
          </w:tcPr>
          <w:p w14:paraId="49902124" w14:textId="77777777" w:rsidR="00F72E58" w:rsidRDefault="00F72E58" w:rsidP="003E78A2">
            <w:r>
              <w:t>VBA</w:t>
            </w:r>
          </w:p>
        </w:tc>
        <w:tc>
          <w:tcPr>
            <w:tcW w:w="7740" w:type="dxa"/>
            <w:vAlign w:val="center"/>
          </w:tcPr>
          <w:p w14:paraId="395448E1" w14:textId="4896B450" w:rsidR="00F72E58" w:rsidRDefault="006961CD" w:rsidP="00F72E58">
            <w:r w:rsidRPr="006961CD">
              <w:t>https://github.com/nolan210/BexarVBA.git</w:t>
            </w:r>
          </w:p>
        </w:tc>
      </w:tr>
    </w:tbl>
    <w:p w14:paraId="5A1EA678" w14:textId="77777777" w:rsidR="00B673E0" w:rsidRDefault="00B673E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E5326B" w14:textId="77777777" w:rsidR="00CC1570" w:rsidRDefault="007D2591" w:rsidP="00CC1570">
      <w:pPr>
        <w:pStyle w:val="Heading1"/>
      </w:pPr>
      <w:r>
        <w:lastRenderedPageBreak/>
        <w:t xml:space="preserve">Software </w:t>
      </w:r>
      <w:r w:rsidR="00EA5941">
        <w:t xml:space="preserve">Specification </w:t>
      </w:r>
      <w:r w:rsidR="00CC1570">
        <w:t>Requirements</w:t>
      </w:r>
    </w:p>
    <w:bookmarkEnd w:id="1"/>
    <w:p w14:paraId="47CC1121" w14:textId="77777777" w:rsidR="00771EC4" w:rsidRDefault="007D2591" w:rsidP="00F21CCF">
      <w:pPr>
        <w:pStyle w:val="Heading4"/>
      </w:pPr>
      <w:r>
        <w:t>S</w:t>
      </w:r>
      <w:r w:rsidR="00F21CCF">
        <w:t>SR</w:t>
      </w:r>
      <w:r w:rsidR="007754D6">
        <w:t>1</w:t>
      </w:r>
      <w:r w:rsidR="007127DD">
        <w:t xml:space="preserve"> – Usability</w:t>
      </w:r>
    </w:p>
    <w:p w14:paraId="7ABA0C28" w14:textId="77777777" w:rsidR="00965694" w:rsidRDefault="00965694" w:rsidP="00F21CCF">
      <w:r>
        <w:t>No text (title)</w:t>
      </w:r>
    </w:p>
    <w:p w14:paraId="4E714D52" w14:textId="77777777" w:rsidR="00965694" w:rsidRDefault="007D2591" w:rsidP="00965694">
      <w:pPr>
        <w:pStyle w:val="Heading4"/>
      </w:pPr>
      <w:bookmarkStart w:id="3" w:name="_SSR1.1"/>
      <w:bookmarkStart w:id="4" w:name="_Ref37060591"/>
      <w:bookmarkEnd w:id="3"/>
      <w:r>
        <w:t>S</w:t>
      </w:r>
      <w:r w:rsidR="007754D6">
        <w:t>SR1.</w:t>
      </w:r>
      <w:r w:rsidR="00965694">
        <w:t>1</w:t>
      </w:r>
      <w:bookmarkEnd w:id="4"/>
    </w:p>
    <w:p w14:paraId="6BB0271E" w14:textId="77777777" w:rsidR="00F21CCF" w:rsidRDefault="00132442" w:rsidP="00F21CCF">
      <w:r>
        <w:t>Published in a</w:t>
      </w:r>
      <w:r w:rsidR="001D77D2">
        <w:t xml:space="preserve"> </w:t>
      </w:r>
      <w:r w:rsidR="000C0FE5">
        <w:t xml:space="preserve">Word Macro Enabled </w:t>
      </w:r>
      <w:r w:rsidR="00AB1A8C">
        <w:t>Document</w:t>
      </w:r>
      <w:r w:rsidR="000C0FE5">
        <w:t>.</w:t>
      </w:r>
    </w:p>
    <w:p w14:paraId="5FD98C0E" w14:textId="77777777" w:rsidR="00310427" w:rsidRDefault="00310427" w:rsidP="00310427">
      <w:pPr>
        <w:pStyle w:val="Heading4"/>
      </w:pPr>
      <w:r>
        <w:t>SSR1.2</w:t>
      </w:r>
    </w:p>
    <w:p w14:paraId="37DECD21" w14:textId="3B1B708A" w:rsidR="00310427" w:rsidRDefault="000C0FE5" w:rsidP="00310427">
      <w:r>
        <w:t xml:space="preserve">Accesses and saves files on </w:t>
      </w:r>
      <w:r w:rsidR="00EC00CA">
        <w:t>a local file server</w:t>
      </w:r>
      <w:r>
        <w:t>.</w:t>
      </w:r>
    </w:p>
    <w:p w14:paraId="79702EDF" w14:textId="77777777" w:rsidR="009840A5" w:rsidRDefault="009840A5" w:rsidP="009840A5">
      <w:pPr>
        <w:pStyle w:val="Heading4"/>
      </w:pPr>
      <w:r>
        <w:t>SSR1.3</w:t>
      </w:r>
    </w:p>
    <w:p w14:paraId="5FC31094" w14:textId="77777777" w:rsidR="009840A5" w:rsidRDefault="0015541B" w:rsidP="009840A5">
      <w:r>
        <w:t>Does not r</w:t>
      </w:r>
      <w:r w:rsidR="008F7701">
        <w:t xml:space="preserve">equire </w:t>
      </w:r>
      <w:r w:rsidR="000C0FE5">
        <w:t xml:space="preserve">the document user to </w:t>
      </w:r>
      <w:r w:rsidR="001C55DE">
        <w:t xml:space="preserve">save the </w:t>
      </w:r>
      <w:r w:rsidR="003823B1">
        <w:t>Word document</w:t>
      </w:r>
      <w:r w:rsidR="000C0FE5">
        <w:t>.</w:t>
      </w:r>
    </w:p>
    <w:p w14:paraId="595FE970" w14:textId="77777777" w:rsidR="000C0FE5" w:rsidRDefault="000C0FE5" w:rsidP="000C0FE5">
      <w:pPr>
        <w:pStyle w:val="Heading4"/>
      </w:pPr>
      <w:r>
        <w:t>SSR1.</w:t>
      </w:r>
      <w:r w:rsidR="0041258D">
        <w:t>4</w:t>
      </w:r>
    </w:p>
    <w:p w14:paraId="4F8B4833" w14:textId="77777777" w:rsidR="000C0FE5" w:rsidRDefault="00AB1A8C" w:rsidP="000C0FE5">
      <w:r>
        <w:t>A</w:t>
      </w:r>
      <w:r w:rsidR="00556953">
        <w:t xml:space="preserve">ll logging and </w:t>
      </w:r>
      <w:r w:rsidR="00814C55">
        <w:t>PDF</w:t>
      </w:r>
      <w:r w:rsidR="00556953">
        <w:t xml:space="preserve"> saving functionality</w:t>
      </w:r>
      <w:r>
        <w:t xml:space="preserve"> is accomplished automatically, without user input, before the document is printed</w:t>
      </w:r>
      <w:r w:rsidR="00556953">
        <w:t>.</w:t>
      </w:r>
    </w:p>
    <w:p w14:paraId="2D5DB68D" w14:textId="77777777" w:rsidR="000C0FE5" w:rsidRDefault="000C0FE5" w:rsidP="00310427"/>
    <w:p w14:paraId="7F3119E2" w14:textId="77777777" w:rsidR="00D6448C" w:rsidRDefault="007D2591" w:rsidP="00D6448C">
      <w:pPr>
        <w:pStyle w:val="Heading4"/>
      </w:pPr>
      <w:r>
        <w:t>S</w:t>
      </w:r>
      <w:r w:rsidR="00D6448C">
        <w:t>SR</w:t>
      </w:r>
      <w:r w:rsidR="00E015F2">
        <w:t>2</w:t>
      </w:r>
      <w:r w:rsidR="007127DD">
        <w:t xml:space="preserve"> – Functionality</w:t>
      </w:r>
    </w:p>
    <w:p w14:paraId="19BAEB10" w14:textId="77777777" w:rsidR="00D6448C" w:rsidRDefault="00D6448C" w:rsidP="00D6448C">
      <w:r>
        <w:t>No text (title)</w:t>
      </w:r>
    </w:p>
    <w:p w14:paraId="32D8974F" w14:textId="77777777" w:rsidR="001330CB" w:rsidRDefault="001330CB" w:rsidP="001330CB">
      <w:pPr>
        <w:pStyle w:val="Heading4"/>
      </w:pPr>
      <w:r>
        <w:t>SSR2.1</w:t>
      </w:r>
    </w:p>
    <w:p w14:paraId="3A318B04" w14:textId="77777777" w:rsidR="00C877F9" w:rsidRDefault="00C877F9" w:rsidP="00C877F9">
      <w:r>
        <w:t>VBA Project (title)</w:t>
      </w:r>
    </w:p>
    <w:p w14:paraId="19AEDFB6" w14:textId="77777777" w:rsidR="00C877F9" w:rsidRDefault="00C877F9" w:rsidP="00C877F9">
      <w:pPr>
        <w:pStyle w:val="Heading4"/>
      </w:pPr>
      <w:r>
        <w:t>SSR2.1.1</w:t>
      </w:r>
    </w:p>
    <w:p w14:paraId="64C918FD" w14:textId="11043DC8" w:rsidR="001330CB" w:rsidRDefault="001330CB" w:rsidP="001330CB">
      <w:r>
        <w:t xml:space="preserve">Protect the VBA source code with the password in </w:t>
      </w:r>
      <w:r>
        <w:fldChar w:fldCharType="begin"/>
      </w:r>
      <w:r>
        <w:instrText xml:space="preserve"> REF _Ref51072911 \h </w:instrText>
      </w:r>
      <w:r>
        <w:fldChar w:fldCharType="separate"/>
      </w:r>
      <w:r w:rsidR="00FD1E26">
        <w:t xml:space="preserve">Table </w:t>
      </w:r>
      <w:r w:rsidR="00FD1E26">
        <w:rPr>
          <w:noProof/>
        </w:rPr>
        <w:t>2</w:t>
      </w:r>
      <w:r w:rsidR="00FD1E26">
        <w:t xml:space="preserve"> – VBA Protection Password</w:t>
      </w:r>
      <w:r>
        <w:fldChar w:fldCharType="end"/>
      </w:r>
      <w:r>
        <w:t>.</w:t>
      </w:r>
    </w:p>
    <w:p w14:paraId="11D093E1" w14:textId="4601C90F" w:rsidR="001330CB" w:rsidRDefault="001330CB" w:rsidP="001330CB">
      <w:pPr>
        <w:pStyle w:val="Caption"/>
        <w:keepNext/>
      </w:pPr>
      <w:bookmarkStart w:id="5" w:name="_Ref51072911"/>
      <w:r>
        <w:t xml:space="preserve">Table </w:t>
      </w:r>
      <w:r w:rsidR="001A2D2D">
        <w:fldChar w:fldCharType="begin"/>
      </w:r>
      <w:r w:rsidR="001A2D2D">
        <w:instrText xml:space="preserve"> SEQ Table \* ARABIC </w:instrText>
      </w:r>
      <w:r w:rsidR="001A2D2D">
        <w:fldChar w:fldCharType="separate"/>
      </w:r>
      <w:r w:rsidR="00FD1E26">
        <w:rPr>
          <w:noProof/>
        </w:rPr>
        <w:t>2</w:t>
      </w:r>
      <w:r w:rsidR="001A2D2D">
        <w:rPr>
          <w:noProof/>
        </w:rPr>
        <w:fldChar w:fldCharType="end"/>
      </w:r>
      <w:r>
        <w:t xml:space="preserve"> – VBA Protection Password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3420"/>
      </w:tblGrid>
      <w:tr w:rsidR="001330CB" w14:paraId="352A87A4" w14:textId="77777777" w:rsidTr="0030561E">
        <w:tc>
          <w:tcPr>
            <w:tcW w:w="1638" w:type="dxa"/>
            <w:vAlign w:val="center"/>
          </w:tcPr>
          <w:p w14:paraId="09C5DCC8" w14:textId="77777777" w:rsidR="001330CB" w:rsidRPr="00147ACF" w:rsidRDefault="001330CB" w:rsidP="0030561E">
            <w:pPr>
              <w:spacing w:before="120" w:after="120"/>
              <w:jc w:val="right"/>
              <w:rPr>
                <w:b/>
              </w:rPr>
            </w:pPr>
            <w:r w:rsidRPr="00147ACF">
              <w:rPr>
                <w:b/>
              </w:rPr>
              <w:t>Password</w:t>
            </w:r>
          </w:p>
        </w:tc>
        <w:tc>
          <w:tcPr>
            <w:tcW w:w="3420" w:type="dxa"/>
          </w:tcPr>
          <w:p w14:paraId="06B3A76C" w14:textId="77777777" w:rsidR="001330CB" w:rsidRDefault="001330CB" w:rsidP="0030561E">
            <w:pPr>
              <w:spacing w:before="120" w:after="120"/>
            </w:pPr>
            <w:r>
              <w:t>9hvmq6KchrZ+V&amp;&amp;j</w:t>
            </w:r>
          </w:p>
        </w:tc>
      </w:tr>
    </w:tbl>
    <w:p w14:paraId="3BA27B44" w14:textId="77777777" w:rsidR="001330CB" w:rsidRDefault="001330CB" w:rsidP="001330CB"/>
    <w:p w14:paraId="635FADA0" w14:textId="77777777" w:rsidR="004650B6" w:rsidRDefault="004650B6" w:rsidP="004650B6">
      <w:pPr>
        <w:pStyle w:val="Heading4"/>
      </w:pPr>
      <w:r>
        <w:t>SSR2.</w:t>
      </w:r>
      <w:r w:rsidR="001330CB">
        <w:t>2</w:t>
      </w:r>
    </w:p>
    <w:p w14:paraId="6894CFBB" w14:textId="77777777" w:rsidR="001330CB" w:rsidRDefault="001330CB" w:rsidP="004650B6">
      <w:r>
        <w:t>Log Data (title)</w:t>
      </w:r>
    </w:p>
    <w:p w14:paraId="2FF21565" w14:textId="77777777" w:rsidR="001330CB" w:rsidRDefault="001330CB" w:rsidP="001330CB">
      <w:pPr>
        <w:pStyle w:val="Heading4"/>
      </w:pPr>
      <w:r>
        <w:t>SSR2.2.1</w:t>
      </w:r>
    </w:p>
    <w:p w14:paraId="752BA312" w14:textId="77777777" w:rsidR="004650B6" w:rsidRDefault="00AB1A8C" w:rsidP="004650B6">
      <w:r>
        <w:t>Log the</w:t>
      </w:r>
      <w:r w:rsidR="004650B6">
        <w:t xml:space="preserve"> date and time </w:t>
      </w:r>
      <w:r>
        <w:t>at print event in the Excel file.</w:t>
      </w:r>
    </w:p>
    <w:p w14:paraId="261BF283" w14:textId="77777777" w:rsidR="004650B6" w:rsidRDefault="001330CB" w:rsidP="004650B6">
      <w:pPr>
        <w:pStyle w:val="Heading4"/>
      </w:pPr>
      <w:r>
        <w:t>SSR2.</w:t>
      </w:r>
      <w:r w:rsidR="00D753D9">
        <w:t>2</w:t>
      </w:r>
      <w:r>
        <w:t>.</w:t>
      </w:r>
      <w:r w:rsidR="004650B6">
        <w:t>2</w:t>
      </w:r>
    </w:p>
    <w:p w14:paraId="19334091" w14:textId="77777777" w:rsidR="004650B6" w:rsidRDefault="00AB1A8C" w:rsidP="004650B6">
      <w:r>
        <w:t>Log the</w:t>
      </w:r>
      <w:r w:rsidR="004650B6">
        <w:t xml:space="preserve"> username </w:t>
      </w:r>
      <w:r w:rsidR="00556953">
        <w:t xml:space="preserve">of account logged into computer </w:t>
      </w:r>
      <w:r>
        <w:t>at print event in the Excel file.</w:t>
      </w:r>
    </w:p>
    <w:p w14:paraId="5E40BE42" w14:textId="77777777" w:rsidR="004650B6" w:rsidRDefault="004650B6" w:rsidP="004650B6">
      <w:pPr>
        <w:pStyle w:val="Heading4"/>
      </w:pPr>
      <w:r>
        <w:t>SSR2</w:t>
      </w:r>
      <w:r w:rsidR="001330CB">
        <w:t>.</w:t>
      </w:r>
      <w:r w:rsidR="00D753D9">
        <w:t>2</w:t>
      </w:r>
      <w:r w:rsidR="001330CB">
        <w:t>.</w:t>
      </w:r>
      <w:r>
        <w:t>3</w:t>
      </w:r>
    </w:p>
    <w:p w14:paraId="74CFE408" w14:textId="77777777" w:rsidR="004650B6" w:rsidRDefault="00AB1A8C" w:rsidP="004650B6">
      <w:r>
        <w:t xml:space="preserve">Log the </w:t>
      </w:r>
      <w:r w:rsidR="004650B6">
        <w:t xml:space="preserve">computer ID </w:t>
      </w:r>
      <w:r>
        <w:t>at print event in the Excel file.</w:t>
      </w:r>
    </w:p>
    <w:p w14:paraId="666C02FC" w14:textId="77777777" w:rsidR="004650B6" w:rsidRDefault="004650B6" w:rsidP="004650B6">
      <w:pPr>
        <w:pStyle w:val="Heading4"/>
      </w:pPr>
      <w:r>
        <w:t>SSR2</w:t>
      </w:r>
      <w:r w:rsidR="001330CB">
        <w:t>.</w:t>
      </w:r>
      <w:r w:rsidR="00D753D9">
        <w:t>2</w:t>
      </w:r>
      <w:r w:rsidR="001330CB">
        <w:t>.</w:t>
      </w:r>
      <w:r>
        <w:t>4</w:t>
      </w:r>
    </w:p>
    <w:p w14:paraId="58BB75F5" w14:textId="77777777" w:rsidR="00EC4773" w:rsidRDefault="00EC4773" w:rsidP="00EC4773">
      <w:r>
        <w:t>Log the form data in the Excel file.</w:t>
      </w:r>
    </w:p>
    <w:p w14:paraId="2AA90DE0" w14:textId="77777777" w:rsidR="003E6469" w:rsidRDefault="003E6469">
      <w:pPr>
        <w:spacing w:line="259" w:lineRule="auto"/>
      </w:pPr>
    </w:p>
    <w:p w14:paraId="328603FF" w14:textId="77777777" w:rsidR="003E6469" w:rsidRDefault="003E6469">
      <w:pPr>
        <w:spacing w:line="259" w:lineRule="auto"/>
      </w:pPr>
      <w:r>
        <w:br w:type="page"/>
      </w:r>
    </w:p>
    <w:p w14:paraId="5A541B43" w14:textId="77777777" w:rsidR="003E6469" w:rsidRDefault="003E6469" w:rsidP="003E6469">
      <w:pPr>
        <w:pStyle w:val="Heading4"/>
      </w:pPr>
      <w:r>
        <w:lastRenderedPageBreak/>
        <w:t>SSR2.</w:t>
      </w:r>
      <w:r w:rsidR="00D753D9">
        <w:t>3</w:t>
      </w:r>
    </w:p>
    <w:p w14:paraId="67A6BA12" w14:textId="77777777" w:rsidR="003E6469" w:rsidRDefault="003E6469">
      <w:pPr>
        <w:spacing w:line="259" w:lineRule="auto"/>
      </w:pPr>
      <w:r>
        <w:t>Excel File (title)</w:t>
      </w:r>
    </w:p>
    <w:p w14:paraId="023D317D" w14:textId="77777777" w:rsidR="003E6469" w:rsidRDefault="003E6469" w:rsidP="003E6469">
      <w:pPr>
        <w:pStyle w:val="Heading4"/>
      </w:pPr>
      <w:r>
        <w:t>SSR2.</w:t>
      </w:r>
      <w:r w:rsidR="00D753D9">
        <w:t>3</w:t>
      </w:r>
      <w:r>
        <w:t>.1</w:t>
      </w:r>
    </w:p>
    <w:p w14:paraId="00A03FF0" w14:textId="70C85E68" w:rsidR="003E6469" w:rsidRDefault="003E6469">
      <w:pPr>
        <w:spacing w:line="259" w:lineRule="auto"/>
      </w:pPr>
      <w:r>
        <w:t xml:space="preserve">Excel file with a log sheet at the file location in </w:t>
      </w:r>
      <w:r>
        <w:fldChar w:fldCharType="begin"/>
      </w:r>
      <w:r>
        <w:instrText xml:space="preserve"> REF _Ref51073446 \h </w:instrText>
      </w:r>
      <w:r>
        <w:fldChar w:fldCharType="separate"/>
      </w:r>
      <w:r w:rsidR="00FD1E26">
        <w:t xml:space="preserve">Table </w:t>
      </w:r>
      <w:r w:rsidR="00FD1E26">
        <w:rPr>
          <w:noProof/>
        </w:rPr>
        <w:t>3</w:t>
      </w:r>
      <w:r w:rsidR="00FD1E26">
        <w:t xml:space="preserve"> – Excel File Location</w:t>
      </w:r>
      <w:r>
        <w:fldChar w:fldCharType="end"/>
      </w:r>
      <w:r>
        <w:t>.</w:t>
      </w:r>
    </w:p>
    <w:p w14:paraId="1EC17E28" w14:textId="13B92647" w:rsidR="003E6469" w:rsidRDefault="003E6469" w:rsidP="003E6469">
      <w:pPr>
        <w:pStyle w:val="Caption"/>
        <w:keepNext/>
      </w:pPr>
      <w:bookmarkStart w:id="6" w:name="_Ref51073446"/>
      <w:r>
        <w:t xml:space="preserve">Table </w:t>
      </w:r>
      <w:fldSimple w:instr=" SEQ Table \* ARABIC ">
        <w:r w:rsidR="00FD1E26">
          <w:rPr>
            <w:noProof/>
          </w:rPr>
          <w:t>3</w:t>
        </w:r>
      </w:fldSimple>
      <w:r>
        <w:t xml:space="preserve"> </w:t>
      </w:r>
      <w:r w:rsidR="002F723D">
        <w:t>–</w:t>
      </w:r>
      <w:r>
        <w:t xml:space="preserve"> Excel File Location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9270"/>
      </w:tblGrid>
      <w:tr w:rsidR="003E6469" w14:paraId="6CDDC5A3" w14:textId="77777777" w:rsidTr="00EC00CA">
        <w:tc>
          <w:tcPr>
            <w:tcW w:w="1638" w:type="dxa"/>
            <w:vAlign w:val="center"/>
          </w:tcPr>
          <w:p w14:paraId="00119634" w14:textId="77777777" w:rsidR="003E6469" w:rsidRPr="00147ACF" w:rsidRDefault="003E6469" w:rsidP="0030561E">
            <w:pPr>
              <w:spacing w:before="120" w:after="120"/>
              <w:jc w:val="right"/>
              <w:rPr>
                <w:b/>
              </w:rPr>
            </w:pPr>
            <w:r>
              <w:rPr>
                <w:b/>
              </w:rPr>
              <w:t>File Location</w:t>
            </w:r>
          </w:p>
        </w:tc>
        <w:tc>
          <w:tcPr>
            <w:tcW w:w="9270" w:type="dxa"/>
          </w:tcPr>
          <w:p w14:paraId="3DBBE8C6" w14:textId="72337BF7" w:rsidR="003E6469" w:rsidRDefault="00EC00CA" w:rsidP="003E6469">
            <w:pPr>
              <w:spacing w:before="120" w:after="120"/>
            </w:pPr>
            <w:r w:rsidRPr="00EC00CA">
              <w:t>C:\Repos\Software\Bexar VBA\</w:t>
            </w:r>
            <w:proofErr w:type="spellStart"/>
            <w:r w:rsidRPr="00EC00CA">
              <w:t>BexarVBA</w:t>
            </w:r>
            <w:proofErr w:type="spellEnd"/>
            <w:r w:rsidRPr="00EC00CA">
              <w:t>\100\003 Ultrasound Transducer Test Form\data</w:t>
            </w:r>
            <w:r w:rsidR="003E6469">
              <w:t>\Log.xlsx</w:t>
            </w:r>
          </w:p>
        </w:tc>
      </w:tr>
    </w:tbl>
    <w:p w14:paraId="12F3FBF3" w14:textId="77777777" w:rsidR="003E6469" w:rsidRDefault="003E6469">
      <w:pPr>
        <w:spacing w:line="259" w:lineRule="auto"/>
      </w:pPr>
    </w:p>
    <w:p w14:paraId="351544F6" w14:textId="77777777" w:rsidR="003E6469" w:rsidRDefault="003E6469" w:rsidP="003E6469">
      <w:pPr>
        <w:pStyle w:val="Heading4"/>
      </w:pPr>
      <w:r>
        <w:t>SSR2.</w:t>
      </w:r>
      <w:r w:rsidR="00D753D9">
        <w:t>3</w:t>
      </w:r>
      <w:r>
        <w:t>.2</w:t>
      </w:r>
    </w:p>
    <w:p w14:paraId="0C03673D" w14:textId="23C34CAB" w:rsidR="003E6469" w:rsidRDefault="003E6469" w:rsidP="003E6469">
      <w:r>
        <w:t xml:space="preserve">Protect the Excel file’s data sheet with the password in </w:t>
      </w:r>
      <w:r>
        <w:fldChar w:fldCharType="begin"/>
      </w:r>
      <w:r>
        <w:instrText xml:space="preserve"> REF _Ref51073025 \h </w:instrText>
      </w:r>
      <w:r>
        <w:fldChar w:fldCharType="separate"/>
      </w:r>
      <w:r w:rsidR="00FD1E26">
        <w:t xml:space="preserve">Table </w:t>
      </w:r>
      <w:r w:rsidR="00FD1E26">
        <w:rPr>
          <w:noProof/>
        </w:rPr>
        <w:t>4</w:t>
      </w:r>
      <w:r w:rsidR="00FD1E26">
        <w:t xml:space="preserve"> – Excel Sheet Protection Password</w:t>
      </w:r>
      <w:r>
        <w:fldChar w:fldCharType="end"/>
      </w:r>
      <w:r>
        <w:t>.</w:t>
      </w:r>
    </w:p>
    <w:p w14:paraId="799C48C7" w14:textId="2E48A483" w:rsidR="003E6469" w:rsidRDefault="003E6469" w:rsidP="003E6469">
      <w:pPr>
        <w:pStyle w:val="Caption"/>
        <w:keepNext/>
      </w:pPr>
      <w:bookmarkStart w:id="7" w:name="_Ref51073025"/>
      <w:r>
        <w:t xml:space="preserve">Table </w:t>
      </w:r>
      <w:r w:rsidR="001A2D2D">
        <w:fldChar w:fldCharType="begin"/>
      </w:r>
      <w:r w:rsidR="001A2D2D">
        <w:instrText xml:space="preserve"> SEQ Table \* ARABIC </w:instrText>
      </w:r>
      <w:r w:rsidR="001A2D2D">
        <w:fldChar w:fldCharType="separate"/>
      </w:r>
      <w:r w:rsidR="00FD1E26">
        <w:rPr>
          <w:noProof/>
        </w:rPr>
        <w:t>4</w:t>
      </w:r>
      <w:r w:rsidR="001A2D2D">
        <w:rPr>
          <w:noProof/>
        </w:rPr>
        <w:fldChar w:fldCharType="end"/>
      </w:r>
      <w:r>
        <w:t xml:space="preserve"> </w:t>
      </w:r>
      <w:r w:rsidR="002F723D">
        <w:t>–</w:t>
      </w:r>
      <w:r>
        <w:t xml:space="preserve"> Excel Sheet Protection Password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3420"/>
      </w:tblGrid>
      <w:tr w:rsidR="003E6469" w14:paraId="6914917C" w14:textId="77777777" w:rsidTr="0030561E">
        <w:tc>
          <w:tcPr>
            <w:tcW w:w="1638" w:type="dxa"/>
            <w:vAlign w:val="center"/>
          </w:tcPr>
          <w:p w14:paraId="7BA0EE47" w14:textId="77777777" w:rsidR="003E6469" w:rsidRPr="00147ACF" w:rsidRDefault="003E6469" w:rsidP="0030561E">
            <w:pPr>
              <w:spacing w:before="120" w:after="120"/>
              <w:jc w:val="right"/>
              <w:rPr>
                <w:b/>
              </w:rPr>
            </w:pPr>
            <w:r w:rsidRPr="00147ACF">
              <w:rPr>
                <w:b/>
              </w:rPr>
              <w:t>Password</w:t>
            </w:r>
          </w:p>
        </w:tc>
        <w:tc>
          <w:tcPr>
            <w:tcW w:w="3420" w:type="dxa"/>
          </w:tcPr>
          <w:p w14:paraId="67E220E3" w14:textId="77777777" w:rsidR="003E6469" w:rsidRDefault="003E6469" w:rsidP="0030561E">
            <w:pPr>
              <w:spacing w:before="120" w:after="120"/>
            </w:pPr>
            <w:r>
              <w:t>WT$?@L&amp;x=F5qYfC#</w:t>
            </w:r>
          </w:p>
        </w:tc>
      </w:tr>
    </w:tbl>
    <w:p w14:paraId="551E26E6" w14:textId="77777777" w:rsidR="003E6469" w:rsidRDefault="003E6469">
      <w:pPr>
        <w:spacing w:line="259" w:lineRule="auto"/>
      </w:pPr>
    </w:p>
    <w:p w14:paraId="00C73221" w14:textId="77777777" w:rsidR="003E6469" w:rsidRDefault="003E6469" w:rsidP="003E6469">
      <w:pPr>
        <w:pStyle w:val="Heading4"/>
      </w:pPr>
      <w:r>
        <w:t>SSR2.</w:t>
      </w:r>
      <w:r w:rsidR="00D753D9">
        <w:t>4</w:t>
      </w:r>
    </w:p>
    <w:p w14:paraId="74DAD707" w14:textId="77777777" w:rsidR="003E6469" w:rsidRPr="003E6469" w:rsidRDefault="003E6469" w:rsidP="003E6469">
      <w:r>
        <w:t>PDFs (title)</w:t>
      </w:r>
    </w:p>
    <w:p w14:paraId="0A782CD8" w14:textId="77777777" w:rsidR="003E6469" w:rsidRDefault="003E6469" w:rsidP="003E6469">
      <w:pPr>
        <w:pStyle w:val="Heading4"/>
      </w:pPr>
      <w:r>
        <w:t>SSR2.</w:t>
      </w:r>
      <w:r w:rsidR="00D753D9">
        <w:t>4</w:t>
      </w:r>
      <w:r>
        <w:t>.1</w:t>
      </w:r>
    </w:p>
    <w:p w14:paraId="3F5D1EE1" w14:textId="6F418047" w:rsidR="003E6469" w:rsidRDefault="002F723D" w:rsidP="003E6469">
      <w:pPr>
        <w:spacing w:line="259" w:lineRule="auto"/>
      </w:pPr>
      <w:r>
        <w:t xml:space="preserve">Save PDF of the form being printed according to details in </w:t>
      </w:r>
      <w:r>
        <w:fldChar w:fldCharType="begin"/>
      </w:r>
      <w:r>
        <w:instrText xml:space="preserve"> REF _Ref51073649 \h </w:instrText>
      </w:r>
      <w:r>
        <w:fldChar w:fldCharType="separate"/>
      </w:r>
      <w:r w:rsidR="00FD1E26">
        <w:t xml:space="preserve">Table </w:t>
      </w:r>
      <w:r w:rsidR="00FD1E26">
        <w:rPr>
          <w:noProof/>
        </w:rPr>
        <w:t>5</w:t>
      </w:r>
      <w:r w:rsidR="00FD1E26">
        <w:t xml:space="preserve"> – Print PDF Details</w:t>
      </w:r>
      <w:r>
        <w:fldChar w:fldCharType="end"/>
      </w:r>
      <w:r w:rsidR="003E6469">
        <w:t>.</w:t>
      </w:r>
    </w:p>
    <w:p w14:paraId="7276715B" w14:textId="09CB053F" w:rsidR="003E6469" w:rsidRDefault="003E6469" w:rsidP="003E6469">
      <w:pPr>
        <w:pStyle w:val="Caption"/>
        <w:keepNext/>
      </w:pPr>
      <w:bookmarkStart w:id="8" w:name="_Ref51073649"/>
      <w:r>
        <w:t xml:space="preserve">Table </w:t>
      </w:r>
      <w:r w:rsidR="001A2D2D">
        <w:fldChar w:fldCharType="begin"/>
      </w:r>
      <w:r w:rsidR="001A2D2D">
        <w:instrText xml:space="preserve"> SEQ Table \* ARABIC </w:instrText>
      </w:r>
      <w:r w:rsidR="001A2D2D">
        <w:fldChar w:fldCharType="separate"/>
      </w:r>
      <w:r w:rsidR="00FD1E26">
        <w:rPr>
          <w:noProof/>
        </w:rPr>
        <w:t>5</w:t>
      </w:r>
      <w:r w:rsidR="001A2D2D">
        <w:rPr>
          <w:noProof/>
        </w:rPr>
        <w:fldChar w:fldCharType="end"/>
      </w:r>
      <w:r>
        <w:t xml:space="preserve"> </w:t>
      </w:r>
      <w:r w:rsidR="002F723D">
        <w:t>–</w:t>
      </w:r>
      <w:r>
        <w:t xml:space="preserve"> </w:t>
      </w:r>
      <w:r w:rsidR="002F723D">
        <w:t>Print PDF</w:t>
      </w:r>
      <w:r>
        <w:t xml:space="preserve"> </w:t>
      </w:r>
      <w:r w:rsidR="002F723D">
        <w:t>Details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9270"/>
      </w:tblGrid>
      <w:tr w:rsidR="003E6469" w14:paraId="0D2A1089" w14:textId="77777777" w:rsidTr="00EC00CA">
        <w:tc>
          <w:tcPr>
            <w:tcW w:w="1638" w:type="dxa"/>
            <w:vAlign w:val="center"/>
          </w:tcPr>
          <w:p w14:paraId="44E7A52C" w14:textId="77777777" w:rsidR="003E6469" w:rsidRPr="00147ACF" w:rsidRDefault="003E6469" w:rsidP="0030561E">
            <w:pPr>
              <w:spacing w:before="120" w:after="120"/>
              <w:jc w:val="right"/>
              <w:rPr>
                <w:b/>
              </w:rPr>
            </w:pPr>
            <w:r>
              <w:rPr>
                <w:b/>
              </w:rPr>
              <w:t>File Location</w:t>
            </w:r>
          </w:p>
        </w:tc>
        <w:tc>
          <w:tcPr>
            <w:tcW w:w="9270" w:type="dxa"/>
          </w:tcPr>
          <w:p w14:paraId="05B85F3B" w14:textId="0BF88556" w:rsidR="003E6469" w:rsidRDefault="00EC00CA" w:rsidP="002F723D">
            <w:pPr>
              <w:spacing w:before="120" w:after="120"/>
            </w:pPr>
            <w:r w:rsidRPr="00EC00CA">
              <w:t>C:\Repos\Software\Bexar VBA\</w:t>
            </w:r>
            <w:proofErr w:type="spellStart"/>
            <w:r w:rsidRPr="00EC00CA">
              <w:t>BexarVBA</w:t>
            </w:r>
            <w:proofErr w:type="spellEnd"/>
            <w:r w:rsidRPr="00EC00CA">
              <w:t>\100\003 Ultrasound Transducer Test Form\data</w:t>
            </w:r>
            <w:r>
              <w:t>\pdfs\</w:t>
            </w:r>
          </w:p>
        </w:tc>
      </w:tr>
      <w:tr w:rsidR="002F723D" w14:paraId="4957803F" w14:textId="77777777" w:rsidTr="00EC00CA">
        <w:tc>
          <w:tcPr>
            <w:tcW w:w="1638" w:type="dxa"/>
            <w:vAlign w:val="center"/>
          </w:tcPr>
          <w:p w14:paraId="21C910CB" w14:textId="77777777" w:rsidR="002F723D" w:rsidRDefault="002F723D" w:rsidP="0030561E">
            <w:pPr>
              <w:spacing w:before="120" w:after="120"/>
              <w:jc w:val="right"/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9270" w:type="dxa"/>
          </w:tcPr>
          <w:p w14:paraId="3995F7FD" w14:textId="77777777" w:rsidR="002F723D" w:rsidRPr="003E6469" w:rsidRDefault="002F723D" w:rsidP="0030561E">
            <w:pPr>
              <w:spacing w:before="120" w:after="120"/>
            </w:pPr>
            <w:r>
              <w:t>YYYYMMDDHHMMSS_username.pdf</w:t>
            </w:r>
          </w:p>
        </w:tc>
      </w:tr>
    </w:tbl>
    <w:p w14:paraId="3CDFDAD6" w14:textId="77777777" w:rsidR="003E6469" w:rsidRDefault="003E6469">
      <w:pPr>
        <w:spacing w:line="259" w:lineRule="auto"/>
      </w:pPr>
    </w:p>
    <w:p w14:paraId="72DB176F" w14:textId="77777777" w:rsidR="00C24264" w:rsidRDefault="00C24264">
      <w:pPr>
        <w:spacing w:line="259" w:lineRule="auto"/>
      </w:pPr>
      <w:r>
        <w:br w:type="page"/>
      </w:r>
    </w:p>
    <w:p w14:paraId="5A1EF967" w14:textId="77777777" w:rsidR="007E08D4" w:rsidRDefault="007E08D4" w:rsidP="007E08D4">
      <w:pPr>
        <w:pStyle w:val="Heading1"/>
      </w:pPr>
      <w:bookmarkStart w:id="9" w:name="_Ref37060643"/>
      <w:r>
        <w:lastRenderedPageBreak/>
        <w:t>Source Code</w:t>
      </w:r>
    </w:p>
    <w:p w14:paraId="7152DCD3" w14:textId="1B3460DA" w:rsidR="000B50B3" w:rsidRDefault="000B50B3" w:rsidP="000B50B3">
      <w:pPr>
        <w:pStyle w:val="Caption"/>
        <w:keepNext/>
      </w:pPr>
      <w:r>
        <w:t xml:space="preserve">Table </w:t>
      </w:r>
      <w:r w:rsidR="001A2D2D">
        <w:fldChar w:fldCharType="begin"/>
      </w:r>
      <w:r w:rsidR="001A2D2D">
        <w:instrText xml:space="preserve"> SEQ Table \* ARABIC </w:instrText>
      </w:r>
      <w:r w:rsidR="001A2D2D">
        <w:fldChar w:fldCharType="separate"/>
      </w:r>
      <w:r w:rsidR="00FD1E26">
        <w:rPr>
          <w:noProof/>
        </w:rPr>
        <w:t>6</w:t>
      </w:r>
      <w:r w:rsidR="001A2D2D">
        <w:rPr>
          <w:noProof/>
        </w:rPr>
        <w:fldChar w:fldCharType="end"/>
      </w:r>
      <w:r>
        <w:t xml:space="preserve"> </w:t>
      </w:r>
      <w:r w:rsidR="00064139">
        <w:t>–</w:t>
      </w:r>
      <w:r>
        <w:t xml:space="preserve"> </w:t>
      </w:r>
      <w:proofErr w:type="spellStart"/>
      <w:r w:rsidR="00D5636E">
        <w:t>ThisDocument.cls</w:t>
      </w:r>
      <w:proofErr w:type="spellEnd"/>
      <w:r w:rsidR="00D5636E">
        <w:t xml:space="preserve"> </w:t>
      </w:r>
      <w:r w:rsidRPr="00730916">
        <w:t>VBA Source Code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438BA" w14:paraId="64047AB9" w14:textId="77777777" w:rsidTr="00C438BA">
        <w:tc>
          <w:tcPr>
            <w:tcW w:w="11016" w:type="dxa"/>
          </w:tcPr>
          <w:p w14:paraId="12EE86E3" w14:textId="77777777" w:rsidR="00D5636E" w:rsidRDefault="00D5636E" w:rsidP="00D5636E">
            <w:pPr>
              <w:pStyle w:val="Code"/>
              <w:spacing w:before="120" w:after="120"/>
            </w:pPr>
            <w:r>
              <w:t>VERSION 1.0 CLASS</w:t>
            </w:r>
          </w:p>
          <w:p w14:paraId="63B96C3C" w14:textId="77777777" w:rsidR="00D5636E" w:rsidRDefault="00D5636E" w:rsidP="00D5636E">
            <w:pPr>
              <w:pStyle w:val="Code"/>
              <w:spacing w:before="120" w:after="120"/>
            </w:pPr>
            <w:r>
              <w:t>BEGIN</w:t>
            </w:r>
          </w:p>
          <w:p w14:paraId="5B7A155C" w14:textId="77777777" w:rsidR="00D5636E" w:rsidRDefault="00D5636E" w:rsidP="00D5636E">
            <w:pPr>
              <w:pStyle w:val="Code"/>
              <w:spacing w:before="120" w:after="120"/>
            </w:pPr>
            <w:r>
              <w:t xml:space="preserve">  </w:t>
            </w:r>
            <w:proofErr w:type="spellStart"/>
            <w:r>
              <w:t>MultiUse</w:t>
            </w:r>
            <w:proofErr w:type="spellEnd"/>
            <w:r>
              <w:t xml:space="preserve"> = -1  'True</w:t>
            </w:r>
          </w:p>
          <w:p w14:paraId="759242E9" w14:textId="77777777" w:rsidR="00D5636E" w:rsidRDefault="00D5636E" w:rsidP="00D5636E">
            <w:pPr>
              <w:pStyle w:val="Code"/>
              <w:spacing w:before="120" w:after="120"/>
            </w:pPr>
            <w:r>
              <w:t>END</w:t>
            </w:r>
          </w:p>
          <w:p w14:paraId="071DD258" w14:textId="77777777" w:rsidR="00D5636E" w:rsidRDefault="00D5636E" w:rsidP="00D5636E">
            <w:pPr>
              <w:pStyle w:val="Code"/>
              <w:spacing w:before="120" w:after="120"/>
            </w:pPr>
            <w:r>
              <w:t xml:space="preserve">Attribute </w:t>
            </w:r>
            <w:proofErr w:type="spellStart"/>
            <w:r>
              <w:t>VB_Name</w:t>
            </w:r>
            <w:proofErr w:type="spellEnd"/>
            <w:r>
              <w:t xml:space="preserve"> = "</w:t>
            </w:r>
            <w:proofErr w:type="spellStart"/>
            <w:r>
              <w:t>ThisDocument</w:t>
            </w:r>
            <w:proofErr w:type="spellEnd"/>
            <w:r>
              <w:t>"</w:t>
            </w:r>
          </w:p>
          <w:p w14:paraId="1E1B2A73" w14:textId="77777777" w:rsidR="00D5636E" w:rsidRDefault="00D5636E" w:rsidP="00D5636E">
            <w:pPr>
              <w:pStyle w:val="Code"/>
              <w:spacing w:before="120" w:after="120"/>
            </w:pPr>
            <w:r>
              <w:t xml:space="preserve">Attribute </w:t>
            </w:r>
            <w:proofErr w:type="spellStart"/>
            <w:r>
              <w:t>VB_GlobalNameSpace</w:t>
            </w:r>
            <w:proofErr w:type="spellEnd"/>
            <w:r>
              <w:t xml:space="preserve"> = False</w:t>
            </w:r>
          </w:p>
          <w:p w14:paraId="13384543" w14:textId="77777777" w:rsidR="00D5636E" w:rsidRDefault="00D5636E" w:rsidP="00D5636E">
            <w:pPr>
              <w:pStyle w:val="Code"/>
              <w:spacing w:before="120" w:after="120"/>
            </w:pPr>
            <w:r>
              <w:t xml:space="preserve">Attribute </w:t>
            </w:r>
            <w:proofErr w:type="spellStart"/>
            <w:r>
              <w:t>VB_Creatable</w:t>
            </w:r>
            <w:proofErr w:type="spellEnd"/>
            <w:r>
              <w:t xml:space="preserve"> = False</w:t>
            </w:r>
          </w:p>
          <w:p w14:paraId="70C5D9C1" w14:textId="77777777" w:rsidR="00D5636E" w:rsidRDefault="00D5636E" w:rsidP="00D5636E">
            <w:pPr>
              <w:pStyle w:val="Code"/>
              <w:spacing w:before="120" w:after="120"/>
            </w:pPr>
            <w:r>
              <w:t xml:space="preserve">Attribute </w:t>
            </w:r>
            <w:proofErr w:type="spellStart"/>
            <w:r>
              <w:t>VB_PredeclaredId</w:t>
            </w:r>
            <w:proofErr w:type="spellEnd"/>
            <w:r>
              <w:t xml:space="preserve"> = True</w:t>
            </w:r>
          </w:p>
          <w:p w14:paraId="713FA6B7" w14:textId="77777777" w:rsidR="00D5636E" w:rsidRDefault="00D5636E" w:rsidP="00D5636E">
            <w:pPr>
              <w:pStyle w:val="Code"/>
              <w:spacing w:before="120" w:after="120"/>
            </w:pPr>
            <w:r>
              <w:t xml:space="preserve">Attribute </w:t>
            </w:r>
            <w:proofErr w:type="spellStart"/>
            <w:r>
              <w:t>VB_Exposed</w:t>
            </w:r>
            <w:proofErr w:type="spellEnd"/>
            <w:r>
              <w:t xml:space="preserve"> = True</w:t>
            </w:r>
          </w:p>
          <w:p w14:paraId="31EBA002" w14:textId="77777777" w:rsidR="00D5636E" w:rsidRDefault="00D5636E" w:rsidP="00D5636E">
            <w:pPr>
              <w:pStyle w:val="Code"/>
              <w:spacing w:before="120" w:after="120"/>
            </w:pPr>
            <w:r>
              <w:t xml:space="preserve">Private Sub </w:t>
            </w:r>
            <w:proofErr w:type="spellStart"/>
            <w:r>
              <w:t>Document_Open</w:t>
            </w:r>
            <w:proofErr w:type="spellEnd"/>
            <w:r>
              <w:t>()</w:t>
            </w:r>
          </w:p>
          <w:p w14:paraId="37664B5D" w14:textId="77777777" w:rsidR="00D5636E" w:rsidRDefault="00D5636E" w:rsidP="00D5636E">
            <w:pPr>
              <w:pStyle w:val="Code"/>
              <w:spacing w:before="120" w:after="120"/>
            </w:pPr>
            <w:proofErr w:type="spellStart"/>
            <w:r>
              <w:t>Register_Event_Handler</w:t>
            </w:r>
            <w:proofErr w:type="spellEnd"/>
          </w:p>
          <w:p w14:paraId="6A65F212" w14:textId="77777777" w:rsidR="00C438BA" w:rsidRPr="00EC4773" w:rsidRDefault="00D5636E" w:rsidP="00D5636E">
            <w:pPr>
              <w:pStyle w:val="Code"/>
            </w:pPr>
            <w:r>
              <w:t>End Sub</w:t>
            </w:r>
          </w:p>
        </w:tc>
      </w:tr>
    </w:tbl>
    <w:p w14:paraId="1AE4F169" w14:textId="77777777" w:rsidR="00D34E9C" w:rsidRDefault="00D34E9C" w:rsidP="00D34E9C"/>
    <w:p w14:paraId="5C0E19B1" w14:textId="5CA76A2F" w:rsidR="00D5636E" w:rsidRDefault="00D5636E" w:rsidP="00D5636E">
      <w:pPr>
        <w:pStyle w:val="Caption"/>
        <w:keepNext/>
      </w:pPr>
      <w:r>
        <w:t xml:space="preserve">Table </w:t>
      </w:r>
      <w:r w:rsidR="001A2D2D">
        <w:fldChar w:fldCharType="begin"/>
      </w:r>
      <w:r w:rsidR="001A2D2D">
        <w:instrText xml:space="preserve"> SEQ Table \* ARABIC </w:instrText>
      </w:r>
      <w:r w:rsidR="001A2D2D">
        <w:fldChar w:fldCharType="separate"/>
      </w:r>
      <w:r w:rsidR="00FD1E26">
        <w:rPr>
          <w:noProof/>
        </w:rPr>
        <w:t>7</w:t>
      </w:r>
      <w:r w:rsidR="001A2D2D">
        <w:rPr>
          <w:noProof/>
        </w:rPr>
        <w:fldChar w:fldCharType="end"/>
      </w:r>
      <w:r>
        <w:t xml:space="preserve"> – </w:t>
      </w:r>
      <w:proofErr w:type="spellStart"/>
      <w:r w:rsidRPr="00D5636E">
        <w:t>Reg_Event_Handler.bas</w:t>
      </w:r>
      <w:proofErr w:type="spellEnd"/>
      <w:r>
        <w:t xml:space="preserve"> </w:t>
      </w:r>
      <w:r w:rsidRPr="00730916">
        <w:t>VBA 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5636E" w14:paraId="04801FB5" w14:textId="77777777" w:rsidTr="0030561E">
        <w:tc>
          <w:tcPr>
            <w:tcW w:w="11016" w:type="dxa"/>
          </w:tcPr>
          <w:p w14:paraId="23FC7F42" w14:textId="77777777" w:rsidR="00D5636E" w:rsidRDefault="00D5636E" w:rsidP="00D5636E">
            <w:pPr>
              <w:pStyle w:val="Code"/>
              <w:spacing w:before="120" w:after="120"/>
            </w:pPr>
            <w:r>
              <w:t xml:space="preserve">Attribute </w:t>
            </w:r>
            <w:proofErr w:type="spellStart"/>
            <w:r>
              <w:t>VB_Name</w:t>
            </w:r>
            <w:proofErr w:type="spellEnd"/>
            <w:r>
              <w:t xml:space="preserve"> = "</w:t>
            </w:r>
            <w:proofErr w:type="spellStart"/>
            <w:r>
              <w:t>Reg_Event_Handler</w:t>
            </w:r>
            <w:proofErr w:type="spellEnd"/>
            <w:r>
              <w:t>"</w:t>
            </w:r>
          </w:p>
          <w:p w14:paraId="28AAC64B" w14:textId="77777777" w:rsidR="00D5636E" w:rsidRDefault="00D5636E" w:rsidP="00D5636E">
            <w:pPr>
              <w:pStyle w:val="Code"/>
              <w:spacing w:before="120" w:after="120"/>
            </w:pPr>
            <w:r>
              <w:t xml:space="preserve">Dim x As New </w:t>
            </w:r>
            <w:proofErr w:type="spellStart"/>
            <w:r>
              <w:t>EventClassModule</w:t>
            </w:r>
            <w:proofErr w:type="spellEnd"/>
          </w:p>
          <w:p w14:paraId="3A85F161" w14:textId="77777777" w:rsidR="00D5636E" w:rsidRDefault="00D5636E" w:rsidP="00D5636E">
            <w:pPr>
              <w:pStyle w:val="Code"/>
              <w:spacing w:before="120" w:after="120"/>
            </w:pPr>
            <w:r>
              <w:t xml:space="preserve">Sub </w:t>
            </w:r>
            <w:proofErr w:type="spellStart"/>
            <w:r>
              <w:t>Register_Event_Handler</w:t>
            </w:r>
            <w:proofErr w:type="spellEnd"/>
            <w:r>
              <w:t>()</w:t>
            </w:r>
          </w:p>
          <w:p w14:paraId="3F89F0AD" w14:textId="77777777" w:rsidR="00D5636E" w:rsidRDefault="00D5636E" w:rsidP="00D5636E">
            <w:pPr>
              <w:pStyle w:val="Code"/>
              <w:spacing w:before="120" w:after="120"/>
            </w:pPr>
            <w:r>
              <w:t xml:space="preserve">Set </w:t>
            </w:r>
            <w:proofErr w:type="spellStart"/>
            <w:r>
              <w:t>x.wordApp</w:t>
            </w:r>
            <w:proofErr w:type="spellEnd"/>
            <w:r>
              <w:t xml:space="preserve"> = </w:t>
            </w:r>
            <w:proofErr w:type="spellStart"/>
            <w:r>
              <w:t>Word.Application</w:t>
            </w:r>
            <w:proofErr w:type="spellEnd"/>
          </w:p>
          <w:p w14:paraId="29E2FFE8" w14:textId="77777777" w:rsidR="00D5636E" w:rsidRPr="00EC4773" w:rsidRDefault="00D5636E" w:rsidP="00D5636E">
            <w:pPr>
              <w:pStyle w:val="Code"/>
            </w:pPr>
            <w:r>
              <w:t>End Sub</w:t>
            </w:r>
          </w:p>
        </w:tc>
      </w:tr>
    </w:tbl>
    <w:p w14:paraId="424D0D9D" w14:textId="77777777" w:rsidR="00D5636E" w:rsidRDefault="00D5636E" w:rsidP="00D5636E"/>
    <w:p w14:paraId="211015FB" w14:textId="050A29B7" w:rsidR="00D5636E" w:rsidRDefault="00D5636E" w:rsidP="00D5636E">
      <w:pPr>
        <w:pStyle w:val="Caption"/>
        <w:keepNext/>
      </w:pPr>
      <w:r>
        <w:t xml:space="preserve">Table </w:t>
      </w:r>
      <w:r w:rsidR="001A2D2D">
        <w:fldChar w:fldCharType="begin"/>
      </w:r>
      <w:r w:rsidR="001A2D2D">
        <w:instrText xml:space="preserve"> SEQ Table \* ARABIC </w:instrText>
      </w:r>
      <w:r w:rsidR="001A2D2D">
        <w:fldChar w:fldCharType="separate"/>
      </w:r>
      <w:r w:rsidR="00FD1E26">
        <w:rPr>
          <w:noProof/>
        </w:rPr>
        <w:t>8</w:t>
      </w:r>
      <w:r w:rsidR="001A2D2D">
        <w:rPr>
          <w:noProof/>
        </w:rPr>
        <w:fldChar w:fldCharType="end"/>
      </w:r>
      <w:r>
        <w:t xml:space="preserve"> – </w:t>
      </w:r>
      <w:proofErr w:type="spellStart"/>
      <w:r w:rsidRPr="00D5636E">
        <w:t>EventClassModule.</w:t>
      </w:r>
      <w:r>
        <w:t>cls</w:t>
      </w:r>
      <w:proofErr w:type="spellEnd"/>
      <w:r>
        <w:t xml:space="preserve"> </w:t>
      </w:r>
      <w:r w:rsidRPr="00730916">
        <w:t>VBA 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5636E" w14:paraId="5C83AFE9" w14:textId="77777777" w:rsidTr="0030561E">
        <w:tc>
          <w:tcPr>
            <w:tcW w:w="11016" w:type="dxa"/>
          </w:tcPr>
          <w:p w14:paraId="4FD391F6" w14:textId="77777777" w:rsidR="001F4678" w:rsidRDefault="001F4678" w:rsidP="001F4678">
            <w:pPr>
              <w:pStyle w:val="Code"/>
            </w:pPr>
            <w:r>
              <w:t>'Nolan Manteufel</w:t>
            </w:r>
          </w:p>
          <w:p w14:paraId="0293731F" w14:textId="77777777" w:rsidR="001F4678" w:rsidRDefault="001F4678" w:rsidP="001F4678">
            <w:pPr>
              <w:pStyle w:val="Code"/>
            </w:pPr>
            <w:r>
              <w:t>'Bexar VBA</w:t>
            </w:r>
          </w:p>
          <w:p w14:paraId="6DB41D30" w14:textId="77777777" w:rsidR="001F4678" w:rsidRDefault="001F4678" w:rsidP="001F4678">
            <w:pPr>
              <w:pStyle w:val="Code"/>
            </w:pPr>
            <w:r>
              <w:t>'Document No. 100.003</w:t>
            </w:r>
          </w:p>
          <w:p w14:paraId="31D0ABBC" w14:textId="77777777" w:rsidR="001F4678" w:rsidRDefault="001F4678" w:rsidP="001F4678">
            <w:pPr>
              <w:pStyle w:val="Code"/>
            </w:pPr>
            <w:r>
              <w:t>'Document Rev. 00</w:t>
            </w:r>
          </w:p>
          <w:p w14:paraId="2D590811" w14:textId="77777777" w:rsidR="001F4678" w:rsidRDefault="001F4678" w:rsidP="001F4678">
            <w:pPr>
              <w:pStyle w:val="Code"/>
            </w:pPr>
            <w:r>
              <w:t>'15SEP2020</w:t>
            </w:r>
          </w:p>
          <w:p w14:paraId="4B973391" w14:textId="77777777" w:rsidR="001F4678" w:rsidRDefault="001F4678" w:rsidP="001F4678">
            <w:pPr>
              <w:pStyle w:val="Code"/>
            </w:pPr>
            <w:r>
              <w:t>'VBA Password = 9hvmq6KchrZ+V&amp;&amp;j</w:t>
            </w:r>
          </w:p>
          <w:p w14:paraId="02A20EC8" w14:textId="77777777" w:rsidR="001F4678" w:rsidRDefault="001F4678" w:rsidP="001F4678">
            <w:pPr>
              <w:pStyle w:val="Code"/>
            </w:pPr>
          </w:p>
          <w:p w14:paraId="1E1DBE9D" w14:textId="77777777" w:rsidR="001F4678" w:rsidRDefault="001F4678" w:rsidP="001F4678">
            <w:pPr>
              <w:pStyle w:val="Code"/>
            </w:pPr>
            <w:r>
              <w:t>'Used to move documents</w:t>
            </w:r>
          </w:p>
          <w:p w14:paraId="76264A1A" w14:textId="77777777" w:rsidR="001F4678" w:rsidRDefault="001F4678" w:rsidP="001F4678">
            <w:pPr>
              <w:pStyle w:val="Code"/>
            </w:pPr>
            <w:r>
              <w:t>Private Const PDF_FILEPATH As String = "C:\Repos\Software\Bexar VBA\</w:t>
            </w:r>
            <w:proofErr w:type="spellStart"/>
            <w:r>
              <w:t>BexarVBA</w:t>
            </w:r>
            <w:proofErr w:type="spellEnd"/>
            <w:r>
              <w:t>\100\003 Ultrasound Transducer Test Form\data\pdfs\"</w:t>
            </w:r>
          </w:p>
          <w:p w14:paraId="35F5B9B6" w14:textId="77777777" w:rsidR="001F4678" w:rsidRDefault="001F4678" w:rsidP="001F4678">
            <w:pPr>
              <w:pStyle w:val="Code"/>
            </w:pPr>
            <w:r>
              <w:t>Private Const LOG_FILEPATHNAME As String = "C:\Repos\Software\Bexar VBA\</w:t>
            </w:r>
            <w:proofErr w:type="spellStart"/>
            <w:r>
              <w:t>BexarVBA</w:t>
            </w:r>
            <w:proofErr w:type="spellEnd"/>
            <w:r>
              <w:t>\100\003 Ultrasound Transducer Test Form\data\Log.xlsx"</w:t>
            </w:r>
          </w:p>
          <w:p w14:paraId="2EE2551C" w14:textId="77777777" w:rsidR="001F4678" w:rsidRDefault="001F4678" w:rsidP="001F4678">
            <w:pPr>
              <w:pStyle w:val="Code"/>
            </w:pPr>
            <w:r>
              <w:t>Private Const LOG_PASSWORD As String = "Z45KUWkf37Drdy*2"</w:t>
            </w:r>
          </w:p>
          <w:p w14:paraId="3BE7CC6B" w14:textId="77777777" w:rsidR="001F4678" w:rsidRDefault="001F4678" w:rsidP="001F4678">
            <w:pPr>
              <w:pStyle w:val="Code"/>
            </w:pPr>
          </w:p>
          <w:p w14:paraId="4699F605" w14:textId="77777777" w:rsidR="001F4678" w:rsidRDefault="001F4678" w:rsidP="001F4678">
            <w:pPr>
              <w:pStyle w:val="Code"/>
            </w:pPr>
            <w:r>
              <w:t>'Used to access CC form fields</w:t>
            </w:r>
          </w:p>
          <w:p w14:paraId="1B7FECCB" w14:textId="77777777" w:rsidR="001F4678" w:rsidRDefault="001F4678" w:rsidP="001F4678">
            <w:pPr>
              <w:pStyle w:val="Code"/>
            </w:pPr>
            <w:r>
              <w:t xml:space="preserve">Private Const </w:t>
            </w:r>
            <w:proofErr w:type="spellStart"/>
            <w:r>
              <w:t>ccSN</w:t>
            </w:r>
            <w:proofErr w:type="spellEnd"/>
            <w:r>
              <w:t xml:space="preserve"> = "</w:t>
            </w:r>
            <w:proofErr w:type="spellStart"/>
            <w:r>
              <w:t>ccSN</w:t>
            </w:r>
            <w:proofErr w:type="spellEnd"/>
            <w:r>
              <w:t>"</w:t>
            </w:r>
          </w:p>
          <w:p w14:paraId="15ABEC75" w14:textId="77777777" w:rsidR="001F4678" w:rsidRDefault="001F4678" w:rsidP="001F4678">
            <w:pPr>
              <w:pStyle w:val="Code"/>
            </w:pPr>
            <w:r>
              <w:t xml:space="preserve">Private Const </w:t>
            </w:r>
            <w:proofErr w:type="spellStart"/>
            <w:r>
              <w:t>ccCondition</w:t>
            </w:r>
            <w:proofErr w:type="spellEnd"/>
            <w:r>
              <w:t xml:space="preserve"> = "</w:t>
            </w:r>
            <w:proofErr w:type="spellStart"/>
            <w:r>
              <w:t>ccCondition</w:t>
            </w:r>
            <w:proofErr w:type="spellEnd"/>
            <w:r>
              <w:t>"</w:t>
            </w:r>
          </w:p>
          <w:p w14:paraId="7F9B0DA1" w14:textId="77777777" w:rsidR="001F4678" w:rsidRDefault="001F4678" w:rsidP="001F4678">
            <w:pPr>
              <w:pStyle w:val="Code"/>
            </w:pPr>
            <w:r>
              <w:t xml:space="preserve">Private Const </w:t>
            </w:r>
            <w:proofErr w:type="spellStart"/>
            <w:r>
              <w:t>ccTester</w:t>
            </w:r>
            <w:proofErr w:type="spellEnd"/>
            <w:r>
              <w:t xml:space="preserve"> = "</w:t>
            </w:r>
            <w:proofErr w:type="spellStart"/>
            <w:r>
              <w:t>ccTester</w:t>
            </w:r>
            <w:proofErr w:type="spellEnd"/>
            <w:r>
              <w:t>"</w:t>
            </w:r>
          </w:p>
          <w:p w14:paraId="7A66E47A" w14:textId="77777777" w:rsidR="001F4678" w:rsidRDefault="001F4678" w:rsidP="001F4678">
            <w:pPr>
              <w:pStyle w:val="Code"/>
            </w:pPr>
            <w:r>
              <w:t xml:space="preserve">Private Const </w:t>
            </w:r>
            <w:proofErr w:type="spellStart"/>
            <w:r>
              <w:t>ccUC</w:t>
            </w:r>
            <w:proofErr w:type="spellEnd"/>
            <w:r>
              <w:t xml:space="preserve"> = "</w:t>
            </w:r>
            <w:proofErr w:type="spellStart"/>
            <w:r>
              <w:t>ccUC</w:t>
            </w:r>
            <w:proofErr w:type="spellEnd"/>
            <w:r>
              <w:t>"</w:t>
            </w:r>
          </w:p>
          <w:p w14:paraId="58581A6C" w14:textId="77777777" w:rsidR="001F4678" w:rsidRDefault="001F4678" w:rsidP="001F4678">
            <w:pPr>
              <w:pStyle w:val="Code"/>
            </w:pPr>
            <w:r>
              <w:t xml:space="preserve">Private Const </w:t>
            </w:r>
            <w:proofErr w:type="spellStart"/>
            <w:r>
              <w:t>ccTicket</w:t>
            </w:r>
            <w:proofErr w:type="spellEnd"/>
            <w:r>
              <w:t xml:space="preserve"> = "</w:t>
            </w:r>
            <w:proofErr w:type="spellStart"/>
            <w:r>
              <w:t>ccTicket</w:t>
            </w:r>
            <w:proofErr w:type="spellEnd"/>
            <w:r>
              <w:t>"</w:t>
            </w:r>
          </w:p>
          <w:p w14:paraId="46FA960C" w14:textId="77777777" w:rsidR="001F4678" w:rsidRDefault="001F4678" w:rsidP="001F4678">
            <w:pPr>
              <w:pStyle w:val="Code"/>
            </w:pPr>
            <w:r>
              <w:t xml:space="preserve">Private Const </w:t>
            </w:r>
            <w:proofErr w:type="spellStart"/>
            <w:r>
              <w:t>ccIssue</w:t>
            </w:r>
            <w:proofErr w:type="spellEnd"/>
            <w:r>
              <w:t xml:space="preserve"> = "</w:t>
            </w:r>
            <w:proofErr w:type="spellStart"/>
            <w:r>
              <w:t>ccIssue</w:t>
            </w:r>
            <w:proofErr w:type="spellEnd"/>
            <w:r>
              <w:t>"</w:t>
            </w:r>
          </w:p>
          <w:p w14:paraId="165B2B05" w14:textId="77777777" w:rsidR="001F4678" w:rsidRDefault="001F4678" w:rsidP="001F4678">
            <w:pPr>
              <w:pStyle w:val="Code"/>
            </w:pPr>
            <w:r>
              <w:t>Private Const ccT1OpMode = "ccT1OpMode"</w:t>
            </w:r>
          </w:p>
          <w:p w14:paraId="428E1E6E" w14:textId="77777777" w:rsidR="001F4678" w:rsidRDefault="001F4678" w:rsidP="001F4678">
            <w:pPr>
              <w:pStyle w:val="Code"/>
            </w:pPr>
            <w:r>
              <w:t>Private Const ccT1Param = "ccT1Param"</w:t>
            </w:r>
          </w:p>
          <w:p w14:paraId="613243F7" w14:textId="77777777" w:rsidR="001F4678" w:rsidRDefault="001F4678" w:rsidP="001F4678">
            <w:pPr>
              <w:pStyle w:val="Code"/>
            </w:pPr>
            <w:r>
              <w:t>Private Const ccT1Start = "ccT1Start"</w:t>
            </w:r>
          </w:p>
          <w:p w14:paraId="60664B0C" w14:textId="77777777" w:rsidR="001F4678" w:rsidRDefault="001F4678" w:rsidP="001F4678">
            <w:pPr>
              <w:pStyle w:val="Code"/>
            </w:pPr>
            <w:r>
              <w:t>Private Const ccT1Stop = "ccT1Stop"</w:t>
            </w:r>
          </w:p>
          <w:p w14:paraId="4F59EFEA" w14:textId="77777777" w:rsidR="001F4678" w:rsidRDefault="001F4678" w:rsidP="001F4678">
            <w:pPr>
              <w:pStyle w:val="Code"/>
            </w:pPr>
            <w:r>
              <w:t>Private Const ccT1Marker = "ccT1Marker"</w:t>
            </w:r>
          </w:p>
          <w:p w14:paraId="4855B4B5" w14:textId="77777777" w:rsidR="001F4678" w:rsidRDefault="001F4678" w:rsidP="001F4678">
            <w:pPr>
              <w:pStyle w:val="Code"/>
            </w:pPr>
            <w:r>
              <w:t>Private Const ccT2OpMode = "ccT2OpMode"</w:t>
            </w:r>
          </w:p>
          <w:p w14:paraId="1B024F49" w14:textId="77777777" w:rsidR="001F4678" w:rsidRDefault="001F4678" w:rsidP="001F4678">
            <w:pPr>
              <w:pStyle w:val="Code"/>
            </w:pPr>
            <w:r>
              <w:t>Private Const ccT2Frequency = "ccT2Frequency"</w:t>
            </w:r>
          </w:p>
          <w:p w14:paraId="42A85A98" w14:textId="77777777" w:rsidR="001F4678" w:rsidRDefault="001F4678" w:rsidP="001F4678">
            <w:pPr>
              <w:pStyle w:val="Code"/>
            </w:pPr>
            <w:r>
              <w:t xml:space="preserve">Private Const </w:t>
            </w:r>
            <w:proofErr w:type="spellStart"/>
            <w:r>
              <w:t>ccYmax</w:t>
            </w:r>
            <w:proofErr w:type="spellEnd"/>
            <w:r>
              <w:t xml:space="preserve"> = "</w:t>
            </w:r>
            <w:proofErr w:type="spellStart"/>
            <w:r>
              <w:t>ccYmax</w:t>
            </w:r>
            <w:proofErr w:type="spellEnd"/>
            <w:r>
              <w:t>"</w:t>
            </w:r>
          </w:p>
          <w:p w14:paraId="4FA8401A" w14:textId="77777777" w:rsidR="001F4678" w:rsidRDefault="001F4678" w:rsidP="001F4678">
            <w:pPr>
              <w:pStyle w:val="Code"/>
            </w:pPr>
            <w:r>
              <w:t xml:space="preserve">Private Const </w:t>
            </w:r>
            <w:proofErr w:type="spellStart"/>
            <w:r>
              <w:t>ccYmin</w:t>
            </w:r>
            <w:proofErr w:type="spellEnd"/>
            <w:r>
              <w:t xml:space="preserve"> = "</w:t>
            </w:r>
            <w:proofErr w:type="spellStart"/>
            <w:r>
              <w:t>ccYmin</w:t>
            </w:r>
            <w:proofErr w:type="spellEnd"/>
            <w:r>
              <w:t>"</w:t>
            </w:r>
          </w:p>
          <w:p w14:paraId="04AFF8D8" w14:textId="77777777" w:rsidR="001F4678" w:rsidRDefault="001F4678" w:rsidP="001F4678">
            <w:pPr>
              <w:pStyle w:val="Code"/>
            </w:pPr>
            <w:r>
              <w:t xml:space="preserve">Private Const </w:t>
            </w:r>
            <w:proofErr w:type="spellStart"/>
            <w:r>
              <w:t>ccMarkerReading</w:t>
            </w:r>
            <w:proofErr w:type="spellEnd"/>
            <w:r>
              <w:t xml:space="preserve"> = "</w:t>
            </w:r>
            <w:proofErr w:type="spellStart"/>
            <w:r>
              <w:t>ccMarkerReading</w:t>
            </w:r>
            <w:proofErr w:type="spellEnd"/>
            <w:r>
              <w:t>"</w:t>
            </w:r>
          </w:p>
          <w:p w14:paraId="6DEA3050" w14:textId="77777777" w:rsidR="001F4678" w:rsidRDefault="001F4678" w:rsidP="001F4678">
            <w:pPr>
              <w:pStyle w:val="Code"/>
            </w:pPr>
            <w:r>
              <w:t xml:space="preserve">Private Const </w:t>
            </w:r>
            <w:proofErr w:type="spellStart"/>
            <w:r>
              <w:t>ccVSWR</w:t>
            </w:r>
            <w:proofErr w:type="spellEnd"/>
            <w:r>
              <w:t xml:space="preserve"> = "</w:t>
            </w:r>
            <w:proofErr w:type="spellStart"/>
            <w:r>
              <w:t>ccVSWR</w:t>
            </w:r>
            <w:proofErr w:type="spellEnd"/>
            <w:r>
              <w:t>"</w:t>
            </w:r>
          </w:p>
          <w:p w14:paraId="4C4C4F98" w14:textId="77777777" w:rsidR="001F4678" w:rsidRDefault="001F4678" w:rsidP="001F4678">
            <w:pPr>
              <w:pStyle w:val="Code"/>
            </w:pPr>
            <w:r>
              <w:t xml:space="preserve">Private Const </w:t>
            </w:r>
            <w:proofErr w:type="spellStart"/>
            <w:r>
              <w:t>ccConclusion</w:t>
            </w:r>
            <w:proofErr w:type="spellEnd"/>
            <w:r>
              <w:t xml:space="preserve"> = "</w:t>
            </w:r>
            <w:proofErr w:type="spellStart"/>
            <w:r>
              <w:t>ccConclusion</w:t>
            </w:r>
            <w:proofErr w:type="spellEnd"/>
            <w:r>
              <w:t>"</w:t>
            </w:r>
          </w:p>
          <w:p w14:paraId="26964EAA" w14:textId="77777777" w:rsidR="001F4678" w:rsidRDefault="001F4678" w:rsidP="001F4678">
            <w:pPr>
              <w:pStyle w:val="Code"/>
            </w:pPr>
          </w:p>
          <w:p w14:paraId="6F549E6E" w14:textId="77777777" w:rsidR="001F4678" w:rsidRDefault="001F4678" w:rsidP="001F4678">
            <w:pPr>
              <w:pStyle w:val="Code"/>
            </w:pPr>
            <w:r>
              <w:t>'Used to access CC document stamps</w:t>
            </w:r>
          </w:p>
          <w:p w14:paraId="1C4ED787" w14:textId="77777777" w:rsidR="001F4678" w:rsidRDefault="001F4678" w:rsidP="001F4678">
            <w:pPr>
              <w:pStyle w:val="Code"/>
            </w:pPr>
            <w:r>
              <w:t xml:space="preserve">Private Const </w:t>
            </w:r>
            <w:proofErr w:type="spellStart"/>
            <w:r>
              <w:t>ccUser</w:t>
            </w:r>
            <w:proofErr w:type="spellEnd"/>
            <w:r>
              <w:t xml:space="preserve"> = "</w:t>
            </w:r>
            <w:proofErr w:type="spellStart"/>
            <w:r>
              <w:t>ccUser</w:t>
            </w:r>
            <w:proofErr w:type="spellEnd"/>
            <w:r>
              <w:t>"</w:t>
            </w:r>
          </w:p>
          <w:p w14:paraId="17AF095F" w14:textId="77777777" w:rsidR="001F4678" w:rsidRDefault="001F4678" w:rsidP="001F4678">
            <w:pPr>
              <w:pStyle w:val="Code"/>
            </w:pPr>
            <w:r>
              <w:t xml:space="preserve">Private Const </w:t>
            </w:r>
            <w:proofErr w:type="spellStart"/>
            <w:r>
              <w:t>ccComputer</w:t>
            </w:r>
            <w:proofErr w:type="spellEnd"/>
            <w:r>
              <w:t xml:space="preserve"> = "</w:t>
            </w:r>
            <w:proofErr w:type="spellStart"/>
            <w:r>
              <w:t>ccComputer</w:t>
            </w:r>
            <w:proofErr w:type="spellEnd"/>
            <w:r>
              <w:t>"</w:t>
            </w:r>
          </w:p>
          <w:p w14:paraId="31074540" w14:textId="77777777" w:rsidR="001F4678" w:rsidRDefault="001F4678" w:rsidP="001F4678">
            <w:pPr>
              <w:pStyle w:val="Code"/>
            </w:pPr>
            <w:r>
              <w:t xml:space="preserve">Private Const </w:t>
            </w:r>
            <w:proofErr w:type="spellStart"/>
            <w:r>
              <w:t>ccDatetime</w:t>
            </w:r>
            <w:proofErr w:type="spellEnd"/>
            <w:r>
              <w:t xml:space="preserve"> = "</w:t>
            </w:r>
            <w:proofErr w:type="spellStart"/>
            <w:r>
              <w:t>ccDatetime</w:t>
            </w:r>
            <w:proofErr w:type="spellEnd"/>
            <w:r>
              <w:t>"</w:t>
            </w:r>
          </w:p>
          <w:p w14:paraId="7EF86384" w14:textId="77777777" w:rsidR="001F4678" w:rsidRDefault="001F4678" w:rsidP="001F4678">
            <w:pPr>
              <w:pStyle w:val="Code"/>
            </w:pPr>
          </w:p>
          <w:p w14:paraId="1A0EB2CB" w14:textId="77777777" w:rsidR="001F4678" w:rsidRDefault="001F4678" w:rsidP="001F4678">
            <w:pPr>
              <w:pStyle w:val="Code"/>
            </w:pPr>
            <w:r>
              <w:t>Private Const NUMBER_OF_DATA_FIELDS = 21</w:t>
            </w:r>
          </w:p>
          <w:p w14:paraId="40EDE8B1" w14:textId="77777777" w:rsidR="001F4678" w:rsidRDefault="001F4678" w:rsidP="001F4678">
            <w:pPr>
              <w:pStyle w:val="Code"/>
            </w:pPr>
          </w:p>
          <w:p w14:paraId="0204AB11" w14:textId="77777777" w:rsidR="001F4678" w:rsidRDefault="001F4678" w:rsidP="001F4678">
            <w:pPr>
              <w:pStyle w:val="Code"/>
            </w:pPr>
            <w:r>
              <w:t>'Used to access data array and determine data locations in log</w:t>
            </w:r>
          </w:p>
          <w:p w14:paraId="082359B6" w14:textId="77777777" w:rsidR="001F4678" w:rsidRDefault="001F4678" w:rsidP="001F4678">
            <w:pPr>
              <w:pStyle w:val="Code"/>
            </w:pPr>
            <w:r>
              <w:t xml:space="preserve">Enum </w:t>
            </w:r>
            <w:proofErr w:type="spellStart"/>
            <w:r>
              <w:t>formInputEnums</w:t>
            </w:r>
            <w:proofErr w:type="spellEnd"/>
          </w:p>
          <w:p w14:paraId="4F3546E1" w14:textId="77777777" w:rsidR="001F4678" w:rsidRDefault="001F4678" w:rsidP="001F4678">
            <w:pPr>
              <w:pStyle w:val="Code"/>
            </w:pPr>
            <w:r>
              <w:t xml:space="preserve">    </w:t>
            </w:r>
            <w:proofErr w:type="spellStart"/>
            <w:r>
              <w:t>iUser</w:t>
            </w:r>
            <w:proofErr w:type="spellEnd"/>
          </w:p>
          <w:p w14:paraId="49ECF334" w14:textId="77777777" w:rsidR="001F4678" w:rsidRDefault="001F4678" w:rsidP="001F4678">
            <w:pPr>
              <w:pStyle w:val="Code"/>
            </w:pPr>
            <w:r>
              <w:t xml:space="preserve">    </w:t>
            </w:r>
            <w:proofErr w:type="spellStart"/>
            <w:r>
              <w:t>iComputer</w:t>
            </w:r>
            <w:proofErr w:type="spellEnd"/>
          </w:p>
          <w:p w14:paraId="223AFBC4" w14:textId="77777777" w:rsidR="001F4678" w:rsidRDefault="001F4678" w:rsidP="001F4678">
            <w:pPr>
              <w:pStyle w:val="Code"/>
            </w:pPr>
            <w:r>
              <w:t xml:space="preserve">    </w:t>
            </w:r>
            <w:proofErr w:type="spellStart"/>
            <w:r>
              <w:t>iDatetime</w:t>
            </w:r>
            <w:proofErr w:type="spellEnd"/>
          </w:p>
          <w:p w14:paraId="4BD95AEE" w14:textId="77777777" w:rsidR="001F4678" w:rsidRDefault="001F4678" w:rsidP="001F4678">
            <w:pPr>
              <w:pStyle w:val="Code"/>
            </w:pPr>
            <w:r>
              <w:t xml:space="preserve">    </w:t>
            </w:r>
            <w:proofErr w:type="spellStart"/>
            <w:r>
              <w:t>iSN</w:t>
            </w:r>
            <w:proofErr w:type="spellEnd"/>
          </w:p>
          <w:p w14:paraId="6C82364C" w14:textId="77777777" w:rsidR="001F4678" w:rsidRDefault="001F4678" w:rsidP="001F4678">
            <w:pPr>
              <w:pStyle w:val="Code"/>
            </w:pPr>
            <w:r>
              <w:t xml:space="preserve">    </w:t>
            </w:r>
            <w:proofErr w:type="spellStart"/>
            <w:r>
              <w:t>iCondition</w:t>
            </w:r>
            <w:proofErr w:type="spellEnd"/>
          </w:p>
          <w:p w14:paraId="5A69F9A5" w14:textId="77777777" w:rsidR="001F4678" w:rsidRDefault="001F4678" w:rsidP="001F4678">
            <w:pPr>
              <w:pStyle w:val="Code"/>
            </w:pPr>
            <w:r>
              <w:t xml:space="preserve">    </w:t>
            </w:r>
            <w:proofErr w:type="spellStart"/>
            <w:r>
              <w:t>iTester</w:t>
            </w:r>
            <w:proofErr w:type="spellEnd"/>
          </w:p>
          <w:p w14:paraId="2E9B087B" w14:textId="77777777" w:rsidR="001F4678" w:rsidRDefault="001F4678" w:rsidP="001F4678">
            <w:pPr>
              <w:pStyle w:val="Code"/>
            </w:pPr>
            <w:r>
              <w:t xml:space="preserve">    </w:t>
            </w:r>
            <w:proofErr w:type="spellStart"/>
            <w:r>
              <w:t>iUC</w:t>
            </w:r>
            <w:proofErr w:type="spellEnd"/>
          </w:p>
          <w:p w14:paraId="0CA132D9" w14:textId="77777777" w:rsidR="001F4678" w:rsidRDefault="001F4678" w:rsidP="001F4678">
            <w:pPr>
              <w:pStyle w:val="Code"/>
            </w:pPr>
            <w:r>
              <w:t xml:space="preserve">    </w:t>
            </w:r>
            <w:proofErr w:type="spellStart"/>
            <w:r>
              <w:t>iTicket</w:t>
            </w:r>
            <w:proofErr w:type="spellEnd"/>
          </w:p>
          <w:p w14:paraId="1F287258" w14:textId="77777777" w:rsidR="001F4678" w:rsidRDefault="001F4678" w:rsidP="001F4678">
            <w:pPr>
              <w:pStyle w:val="Code"/>
            </w:pPr>
            <w:r>
              <w:t xml:space="preserve">    </w:t>
            </w:r>
            <w:proofErr w:type="spellStart"/>
            <w:r>
              <w:t>iIssue</w:t>
            </w:r>
            <w:proofErr w:type="spellEnd"/>
          </w:p>
          <w:p w14:paraId="6DB766B1" w14:textId="77777777" w:rsidR="001F4678" w:rsidRDefault="001F4678" w:rsidP="001F4678">
            <w:pPr>
              <w:pStyle w:val="Code"/>
            </w:pPr>
            <w:r>
              <w:t xml:space="preserve">    iT1OpMode</w:t>
            </w:r>
          </w:p>
          <w:p w14:paraId="2FEB9481" w14:textId="77777777" w:rsidR="001F4678" w:rsidRDefault="001F4678" w:rsidP="001F4678">
            <w:pPr>
              <w:pStyle w:val="Code"/>
            </w:pPr>
            <w:r>
              <w:t xml:space="preserve">    iT1Param</w:t>
            </w:r>
          </w:p>
          <w:p w14:paraId="7BACEA9B" w14:textId="77777777" w:rsidR="001F4678" w:rsidRDefault="001F4678" w:rsidP="001F4678">
            <w:pPr>
              <w:pStyle w:val="Code"/>
            </w:pPr>
            <w:r>
              <w:t xml:space="preserve">    iT1Start</w:t>
            </w:r>
          </w:p>
          <w:p w14:paraId="33B14308" w14:textId="77777777" w:rsidR="001F4678" w:rsidRDefault="001F4678" w:rsidP="001F4678">
            <w:pPr>
              <w:pStyle w:val="Code"/>
            </w:pPr>
            <w:r>
              <w:t xml:space="preserve">    iT1Stop</w:t>
            </w:r>
          </w:p>
          <w:p w14:paraId="32655429" w14:textId="77777777" w:rsidR="001F4678" w:rsidRDefault="001F4678" w:rsidP="001F4678">
            <w:pPr>
              <w:pStyle w:val="Code"/>
            </w:pPr>
            <w:r>
              <w:t xml:space="preserve">    iT1Marker</w:t>
            </w:r>
          </w:p>
          <w:p w14:paraId="745A82F5" w14:textId="77777777" w:rsidR="001F4678" w:rsidRDefault="001F4678" w:rsidP="001F4678">
            <w:pPr>
              <w:pStyle w:val="Code"/>
            </w:pPr>
            <w:r>
              <w:t xml:space="preserve">    iT2OpMode</w:t>
            </w:r>
          </w:p>
          <w:p w14:paraId="4F5ED795" w14:textId="77777777" w:rsidR="001F4678" w:rsidRDefault="001F4678" w:rsidP="001F4678">
            <w:pPr>
              <w:pStyle w:val="Code"/>
            </w:pPr>
            <w:r>
              <w:t xml:space="preserve">    iT2Frequency</w:t>
            </w:r>
          </w:p>
          <w:p w14:paraId="04813C3C" w14:textId="77777777" w:rsidR="001F4678" w:rsidRDefault="001F4678" w:rsidP="001F4678">
            <w:pPr>
              <w:pStyle w:val="Code"/>
            </w:pPr>
            <w:r>
              <w:t xml:space="preserve">    </w:t>
            </w:r>
            <w:proofErr w:type="spellStart"/>
            <w:r>
              <w:t>iYmax</w:t>
            </w:r>
            <w:proofErr w:type="spellEnd"/>
          </w:p>
          <w:p w14:paraId="6CF079C0" w14:textId="77777777" w:rsidR="001F4678" w:rsidRDefault="001F4678" w:rsidP="001F4678">
            <w:pPr>
              <w:pStyle w:val="Code"/>
            </w:pPr>
            <w:r>
              <w:t xml:space="preserve">    </w:t>
            </w:r>
            <w:proofErr w:type="spellStart"/>
            <w:r>
              <w:t>iYmin</w:t>
            </w:r>
            <w:proofErr w:type="spellEnd"/>
          </w:p>
          <w:p w14:paraId="607B9E2E" w14:textId="77777777" w:rsidR="001F4678" w:rsidRDefault="001F4678" w:rsidP="001F4678">
            <w:pPr>
              <w:pStyle w:val="Code"/>
            </w:pPr>
            <w:r>
              <w:t xml:space="preserve">    </w:t>
            </w:r>
            <w:proofErr w:type="spellStart"/>
            <w:r>
              <w:t>iMarkerReading</w:t>
            </w:r>
            <w:proofErr w:type="spellEnd"/>
          </w:p>
          <w:p w14:paraId="0170260D" w14:textId="77777777" w:rsidR="001F4678" w:rsidRDefault="001F4678" w:rsidP="001F4678">
            <w:pPr>
              <w:pStyle w:val="Code"/>
            </w:pPr>
            <w:r>
              <w:t xml:space="preserve">    </w:t>
            </w:r>
            <w:proofErr w:type="spellStart"/>
            <w:r>
              <w:t>iVSWR</w:t>
            </w:r>
            <w:proofErr w:type="spellEnd"/>
          </w:p>
          <w:p w14:paraId="4670844F" w14:textId="77777777" w:rsidR="001F4678" w:rsidRDefault="001F4678" w:rsidP="001F4678">
            <w:pPr>
              <w:pStyle w:val="Code"/>
            </w:pPr>
            <w:r>
              <w:t xml:space="preserve">    </w:t>
            </w:r>
            <w:proofErr w:type="spellStart"/>
            <w:r>
              <w:t>iConclusion</w:t>
            </w:r>
            <w:proofErr w:type="spellEnd"/>
          </w:p>
          <w:p w14:paraId="65909E65" w14:textId="77777777" w:rsidR="001F4678" w:rsidRDefault="001F4678" w:rsidP="001F4678">
            <w:pPr>
              <w:pStyle w:val="Code"/>
            </w:pPr>
            <w:r>
              <w:t xml:space="preserve">    </w:t>
            </w:r>
            <w:proofErr w:type="spellStart"/>
            <w:r>
              <w:t>iPDF</w:t>
            </w:r>
            <w:proofErr w:type="spellEnd"/>
          </w:p>
          <w:p w14:paraId="781969DF" w14:textId="77777777" w:rsidR="001F4678" w:rsidRDefault="001F4678" w:rsidP="001F4678">
            <w:pPr>
              <w:pStyle w:val="Code"/>
            </w:pPr>
            <w:r>
              <w:t>End Enum</w:t>
            </w:r>
          </w:p>
          <w:p w14:paraId="01FF8069" w14:textId="77777777" w:rsidR="001F4678" w:rsidRDefault="001F4678" w:rsidP="001F4678">
            <w:pPr>
              <w:pStyle w:val="Code"/>
            </w:pPr>
          </w:p>
          <w:p w14:paraId="41EDDAF1" w14:textId="77777777" w:rsidR="001F4678" w:rsidRDefault="001F4678" w:rsidP="001F4678">
            <w:pPr>
              <w:pStyle w:val="Code"/>
            </w:pPr>
            <w:r>
              <w:t xml:space="preserve">Public </w:t>
            </w:r>
            <w:proofErr w:type="spellStart"/>
            <w:r>
              <w:t>WithEvents</w:t>
            </w:r>
            <w:proofErr w:type="spellEnd"/>
            <w:r>
              <w:t xml:space="preserve"> </w:t>
            </w:r>
            <w:proofErr w:type="spellStart"/>
            <w:r>
              <w:t>wordApp</w:t>
            </w:r>
            <w:proofErr w:type="spellEnd"/>
            <w:r>
              <w:t xml:space="preserve"> As </w:t>
            </w:r>
            <w:proofErr w:type="spellStart"/>
            <w:r>
              <w:t>Word.Application</w:t>
            </w:r>
            <w:proofErr w:type="spellEnd"/>
          </w:p>
          <w:p w14:paraId="5CF51C21" w14:textId="77777777" w:rsidR="001F4678" w:rsidRDefault="001F4678" w:rsidP="001F4678">
            <w:pPr>
              <w:pStyle w:val="Code"/>
            </w:pPr>
            <w:r>
              <w:t xml:space="preserve">Private Sub </w:t>
            </w:r>
            <w:proofErr w:type="spellStart"/>
            <w:r>
              <w:t>wordApp_DocumentBeforePrint</w:t>
            </w:r>
            <w:proofErr w:type="spellEnd"/>
            <w:r>
              <w:t>(</w:t>
            </w:r>
            <w:proofErr w:type="spellStart"/>
            <w:r>
              <w:t>ByVal</w:t>
            </w:r>
            <w:proofErr w:type="spellEnd"/>
            <w:r>
              <w:t xml:space="preserve"> Doc As Document, Cancel As Boolean)</w:t>
            </w:r>
          </w:p>
          <w:p w14:paraId="424500E5" w14:textId="77777777" w:rsidR="001F4678" w:rsidRDefault="001F4678" w:rsidP="001F4678">
            <w:pPr>
              <w:pStyle w:val="Code"/>
            </w:pPr>
          </w:p>
          <w:p w14:paraId="6C402209" w14:textId="77777777" w:rsidR="001F4678" w:rsidRDefault="001F4678" w:rsidP="001F4678">
            <w:pPr>
              <w:pStyle w:val="Code"/>
            </w:pPr>
            <w:r>
              <w:t>'Nolan Manteufel</w:t>
            </w:r>
          </w:p>
          <w:p w14:paraId="7366B318" w14:textId="77777777" w:rsidR="001F4678" w:rsidRDefault="001F4678" w:rsidP="001F4678">
            <w:pPr>
              <w:pStyle w:val="Code"/>
            </w:pPr>
            <w:r>
              <w:t>'15SEP2020</w:t>
            </w:r>
          </w:p>
          <w:p w14:paraId="45F19B6D" w14:textId="77777777" w:rsidR="001F4678" w:rsidRDefault="001F4678" w:rsidP="001F4678">
            <w:pPr>
              <w:pStyle w:val="Code"/>
            </w:pPr>
          </w:p>
          <w:p w14:paraId="60E47A3D" w14:textId="77777777" w:rsidR="001F4678" w:rsidRDefault="001F4678" w:rsidP="001F4678">
            <w:pPr>
              <w:pStyle w:val="Code"/>
            </w:pPr>
            <w:r>
              <w:t>'Logs the form in LOG_FILEPATHNAME excel file.</w:t>
            </w:r>
          </w:p>
          <w:p w14:paraId="3832679A" w14:textId="77777777" w:rsidR="001F4678" w:rsidRDefault="001F4678" w:rsidP="001F4678">
            <w:pPr>
              <w:pStyle w:val="Code"/>
            </w:pPr>
            <w:r>
              <w:t>'Protects the LOG_FILEPATHNAME excel file with LOG_PASSWORD.</w:t>
            </w:r>
          </w:p>
          <w:p w14:paraId="00BD58F0" w14:textId="77777777" w:rsidR="001F4678" w:rsidRDefault="001F4678" w:rsidP="001F4678">
            <w:pPr>
              <w:pStyle w:val="Code"/>
            </w:pPr>
            <w:r>
              <w:t>'Saves PDF of form in PDF_FILEPATH folder.</w:t>
            </w:r>
          </w:p>
          <w:p w14:paraId="7B09A86E" w14:textId="77777777" w:rsidR="001F4678" w:rsidRDefault="001F4678" w:rsidP="001F4678">
            <w:pPr>
              <w:pStyle w:val="Code"/>
            </w:pPr>
          </w:p>
          <w:p w14:paraId="3C8F7B79" w14:textId="77777777" w:rsidR="001F4678" w:rsidRDefault="001F4678" w:rsidP="001F4678">
            <w:pPr>
              <w:pStyle w:val="Code"/>
            </w:pPr>
            <w:r>
              <w:t>'Exit if error</w:t>
            </w:r>
          </w:p>
          <w:p w14:paraId="6780AB8B" w14:textId="77777777" w:rsidR="001F4678" w:rsidRDefault="001F4678" w:rsidP="001F4678">
            <w:pPr>
              <w:pStyle w:val="Code"/>
            </w:pPr>
            <w:r>
              <w:t xml:space="preserve">On Error </w:t>
            </w:r>
            <w:proofErr w:type="spellStart"/>
            <w:r>
              <w:t>GoTo</w:t>
            </w:r>
            <w:proofErr w:type="spellEnd"/>
            <w:r>
              <w:t xml:space="preserve"> </w:t>
            </w:r>
            <w:proofErr w:type="spellStart"/>
            <w:r>
              <w:t>ErrHandler</w:t>
            </w:r>
            <w:proofErr w:type="spellEnd"/>
          </w:p>
          <w:p w14:paraId="4E41E47D" w14:textId="77777777" w:rsidR="001F4678" w:rsidRDefault="001F4678" w:rsidP="001F4678">
            <w:pPr>
              <w:pStyle w:val="Code"/>
            </w:pPr>
          </w:p>
          <w:p w14:paraId="50E765F4" w14:textId="77777777" w:rsidR="001F4678" w:rsidRDefault="001F4678" w:rsidP="001F4678">
            <w:pPr>
              <w:pStyle w:val="Code"/>
            </w:pPr>
            <w:r>
              <w:t>'Variables</w:t>
            </w:r>
          </w:p>
          <w:p w14:paraId="583F139C" w14:textId="77777777" w:rsidR="001F4678" w:rsidRDefault="001F4678" w:rsidP="001F4678">
            <w:pPr>
              <w:pStyle w:val="Code"/>
            </w:pPr>
            <w:r>
              <w:t xml:space="preserve">Dim </w:t>
            </w:r>
            <w:proofErr w:type="spellStart"/>
            <w:r>
              <w:t>formDoc</w:t>
            </w:r>
            <w:proofErr w:type="spellEnd"/>
            <w:r>
              <w:t xml:space="preserve"> As Document</w:t>
            </w:r>
          </w:p>
          <w:p w14:paraId="06E03CF0" w14:textId="77777777" w:rsidR="001F4678" w:rsidRDefault="001F4678" w:rsidP="001F4678">
            <w:pPr>
              <w:pStyle w:val="Code"/>
            </w:pPr>
            <w:r>
              <w:t xml:space="preserve">Set </w:t>
            </w:r>
            <w:proofErr w:type="spellStart"/>
            <w:r>
              <w:t>formDoc</w:t>
            </w:r>
            <w:proofErr w:type="spellEnd"/>
            <w:r>
              <w:t xml:space="preserve"> = </w:t>
            </w:r>
            <w:proofErr w:type="spellStart"/>
            <w:r>
              <w:t>ActiveDocument</w:t>
            </w:r>
            <w:proofErr w:type="spellEnd"/>
          </w:p>
          <w:p w14:paraId="638E80ED" w14:textId="77777777" w:rsidR="001F4678" w:rsidRDefault="001F4678" w:rsidP="001F4678">
            <w:pPr>
              <w:pStyle w:val="Code"/>
            </w:pPr>
            <w:r>
              <w:t xml:space="preserve">Dim cc As </w:t>
            </w:r>
            <w:proofErr w:type="spellStart"/>
            <w:r>
              <w:t>ContentControls</w:t>
            </w:r>
            <w:proofErr w:type="spellEnd"/>
          </w:p>
          <w:p w14:paraId="6CF4F7B6" w14:textId="77777777" w:rsidR="001F4678" w:rsidRDefault="001F4678" w:rsidP="001F4678">
            <w:pPr>
              <w:pStyle w:val="Code"/>
            </w:pPr>
          </w:p>
          <w:p w14:paraId="0CCFE560" w14:textId="77777777" w:rsidR="001F4678" w:rsidRDefault="001F4678" w:rsidP="001F4678">
            <w:pPr>
              <w:pStyle w:val="Code"/>
            </w:pPr>
            <w:r>
              <w:t xml:space="preserve">Dim </w:t>
            </w:r>
            <w:proofErr w:type="spellStart"/>
            <w:r>
              <w:t>excelApp</w:t>
            </w:r>
            <w:proofErr w:type="spellEnd"/>
            <w:r>
              <w:t xml:space="preserve"> As </w:t>
            </w:r>
            <w:proofErr w:type="spellStart"/>
            <w:r>
              <w:t>Excel.Application</w:t>
            </w:r>
            <w:proofErr w:type="spellEnd"/>
          </w:p>
          <w:p w14:paraId="1E9F48DA" w14:textId="77777777" w:rsidR="001F4678" w:rsidRDefault="001F4678" w:rsidP="001F4678">
            <w:pPr>
              <w:pStyle w:val="Code"/>
            </w:pPr>
            <w:r>
              <w:t xml:space="preserve">Dim </w:t>
            </w:r>
            <w:proofErr w:type="spellStart"/>
            <w:r>
              <w:t>logWB</w:t>
            </w:r>
            <w:proofErr w:type="spellEnd"/>
            <w:r>
              <w:t xml:space="preserve"> As </w:t>
            </w:r>
            <w:proofErr w:type="spellStart"/>
            <w:r>
              <w:t>Excel.Workbook</w:t>
            </w:r>
            <w:proofErr w:type="spellEnd"/>
          </w:p>
          <w:p w14:paraId="5FBA96C7" w14:textId="77777777" w:rsidR="001F4678" w:rsidRDefault="001F4678" w:rsidP="001F4678">
            <w:pPr>
              <w:pStyle w:val="Code"/>
            </w:pPr>
            <w:r>
              <w:t xml:space="preserve">Dim </w:t>
            </w:r>
            <w:proofErr w:type="spellStart"/>
            <w:r>
              <w:t>logSheet</w:t>
            </w:r>
            <w:proofErr w:type="spellEnd"/>
            <w:r>
              <w:t xml:space="preserve"> As </w:t>
            </w:r>
            <w:proofErr w:type="spellStart"/>
            <w:r>
              <w:t>Excel.Worksheet</w:t>
            </w:r>
            <w:proofErr w:type="spellEnd"/>
          </w:p>
          <w:p w14:paraId="14374A5B" w14:textId="77777777" w:rsidR="001F4678" w:rsidRDefault="001F4678" w:rsidP="001F4678">
            <w:pPr>
              <w:pStyle w:val="Code"/>
            </w:pPr>
          </w:p>
          <w:p w14:paraId="282C346A" w14:textId="77777777" w:rsidR="001F4678" w:rsidRDefault="001F4678" w:rsidP="001F4678">
            <w:pPr>
              <w:pStyle w:val="Code"/>
            </w:pPr>
            <w:r>
              <w:t>'User</w:t>
            </w:r>
          </w:p>
          <w:p w14:paraId="42E3988E" w14:textId="77777777" w:rsidR="001F4678" w:rsidRDefault="001F4678" w:rsidP="001F4678">
            <w:pPr>
              <w:pStyle w:val="Code"/>
            </w:pPr>
            <w:r>
              <w:t xml:space="preserve">Dim </w:t>
            </w:r>
            <w:proofErr w:type="spellStart"/>
            <w:r>
              <w:t>formUser</w:t>
            </w:r>
            <w:proofErr w:type="spellEnd"/>
            <w:r>
              <w:t xml:space="preserve"> As String</w:t>
            </w:r>
          </w:p>
          <w:p w14:paraId="30605574" w14:textId="77777777" w:rsidR="001F4678" w:rsidRDefault="001F4678" w:rsidP="001F4678">
            <w:pPr>
              <w:pStyle w:val="Code"/>
            </w:pPr>
            <w:proofErr w:type="spellStart"/>
            <w:r>
              <w:t>formUser</w:t>
            </w:r>
            <w:proofErr w:type="spellEnd"/>
            <w:r>
              <w:t xml:space="preserve"> = Environ$("username")</w:t>
            </w:r>
          </w:p>
          <w:p w14:paraId="7ABB231F" w14:textId="77777777" w:rsidR="001F4678" w:rsidRDefault="001F4678" w:rsidP="001F4678">
            <w:pPr>
              <w:pStyle w:val="Code"/>
            </w:pPr>
            <w:proofErr w:type="spellStart"/>
            <w:r>
              <w:t>formUser</w:t>
            </w:r>
            <w:proofErr w:type="spellEnd"/>
            <w:r>
              <w:t xml:space="preserve"> = </w:t>
            </w:r>
            <w:proofErr w:type="spellStart"/>
            <w:r>
              <w:t>LCase</w:t>
            </w:r>
            <w:proofErr w:type="spellEnd"/>
            <w:r>
              <w:t>(</w:t>
            </w:r>
            <w:proofErr w:type="spellStart"/>
            <w:r>
              <w:t>formUser</w:t>
            </w:r>
            <w:proofErr w:type="spellEnd"/>
            <w:r>
              <w:t>)</w:t>
            </w:r>
          </w:p>
          <w:p w14:paraId="783F503F" w14:textId="77777777" w:rsidR="001F4678" w:rsidRDefault="001F4678" w:rsidP="001F4678">
            <w:pPr>
              <w:pStyle w:val="Code"/>
            </w:pPr>
          </w:p>
          <w:p w14:paraId="2FF687FC" w14:textId="77777777" w:rsidR="001F4678" w:rsidRDefault="001F4678" w:rsidP="001F4678">
            <w:pPr>
              <w:pStyle w:val="Code"/>
            </w:pPr>
            <w:r>
              <w:t>'Computer</w:t>
            </w:r>
          </w:p>
          <w:p w14:paraId="1FCB9535" w14:textId="77777777" w:rsidR="001F4678" w:rsidRDefault="001F4678" w:rsidP="001F4678">
            <w:pPr>
              <w:pStyle w:val="Code"/>
            </w:pPr>
            <w:r>
              <w:t xml:space="preserve">Dim </w:t>
            </w:r>
            <w:proofErr w:type="spellStart"/>
            <w:r>
              <w:t>formComputer</w:t>
            </w:r>
            <w:proofErr w:type="spellEnd"/>
            <w:r>
              <w:t xml:space="preserve"> As String</w:t>
            </w:r>
          </w:p>
          <w:p w14:paraId="6027D0BE" w14:textId="77777777" w:rsidR="001F4678" w:rsidRDefault="001F4678" w:rsidP="001F4678">
            <w:pPr>
              <w:pStyle w:val="Code"/>
            </w:pPr>
            <w:proofErr w:type="spellStart"/>
            <w:r>
              <w:t>formComputer</w:t>
            </w:r>
            <w:proofErr w:type="spellEnd"/>
            <w:r>
              <w:t xml:space="preserve"> = Environ$("</w:t>
            </w:r>
            <w:proofErr w:type="spellStart"/>
            <w:r>
              <w:t>computername</w:t>
            </w:r>
            <w:proofErr w:type="spellEnd"/>
            <w:r>
              <w:t>")</w:t>
            </w:r>
          </w:p>
          <w:p w14:paraId="727FF597" w14:textId="77777777" w:rsidR="001F4678" w:rsidRDefault="001F4678" w:rsidP="001F4678">
            <w:pPr>
              <w:pStyle w:val="Code"/>
            </w:pPr>
            <w:proofErr w:type="spellStart"/>
            <w:r>
              <w:t>formComputer</w:t>
            </w:r>
            <w:proofErr w:type="spellEnd"/>
            <w:r>
              <w:t xml:space="preserve"> = </w:t>
            </w:r>
            <w:proofErr w:type="spellStart"/>
            <w:r>
              <w:t>LCase</w:t>
            </w:r>
            <w:proofErr w:type="spellEnd"/>
            <w:r>
              <w:t>(</w:t>
            </w:r>
            <w:proofErr w:type="spellStart"/>
            <w:r>
              <w:t>formComputer</w:t>
            </w:r>
            <w:proofErr w:type="spellEnd"/>
            <w:r>
              <w:t>)</w:t>
            </w:r>
          </w:p>
          <w:p w14:paraId="31FDA9A0" w14:textId="77777777" w:rsidR="001F4678" w:rsidRDefault="001F4678" w:rsidP="001F4678">
            <w:pPr>
              <w:pStyle w:val="Code"/>
            </w:pPr>
          </w:p>
          <w:p w14:paraId="6B613E0F" w14:textId="77777777" w:rsidR="001F4678" w:rsidRDefault="001F4678" w:rsidP="001F4678">
            <w:pPr>
              <w:pStyle w:val="Code"/>
            </w:pPr>
            <w:r>
              <w:t>'Datetime</w:t>
            </w:r>
          </w:p>
          <w:p w14:paraId="0C96A49D" w14:textId="77777777" w:rsidR="001F4678" w:rsidRDefault="001F4678" w:rsidP="001F4678">
            <w:pPr>
              <w:pStyle w:val="Code"/>
            </w:pPr>
            <w:r>
              <w:t xml:space="preserve">Dim </w:t>
            </w:r>
            <w:proofErr w:type="spellStart"/>
            <w:r>
              <w:t>dateTime</w:t>
            </w:r>
            <w:proofErr w:type="spellEnd"/>
            <w:r>
              <w:t xml:space="preserve"> As String</w:t>
            </w:r>
          </w:p>
          <w:p w14:paraId="0A35C287" w14:textId="77777777" w:rsidR="001F4678" w:rsidRDefault="001F4678" w:rsidP="001F4678">
            <w:pPr>
              <w:pStyle w:val="Code"/>
            </w:pPr>
            <w:r>
              <w:t xml:space="preserve">Dim </w:t>
            </w:r>
            <w:proofErr w:type="spellStart"/>
            <w:r>
              <w:t>timeOnly</w:t>
            </w:r>
            <w:proofErr w:type="spellEnd"/>
            <w:r>
              <w:t xml:space="preserve"> As String</w:t>
            </w:r>
          </w:p>
          <w:p w14:paraId="4B745DF4" w14:textId="77777777" w:rsidR="001F4678" w:rsidRDefault="001F4678" w:rsidP="001F4678">
            <w:pPr>
              <w:pStyle w:val="Code"/>
            </w:pPr>
            <w:proofErr w:type="spellStart"/>
            <w:r>
              <w:t>timeOnly</w:t>
            </w:r>
            <w:proofErr w:type="spellEnd"/>
            <w:r>
              <w:t xml:space="preserve"> = Format(Time, "</w:t>
            </w:r>
            <w:proofErr w:type="spellStart"/>
            <w:r>
              <w:t>hhmmss</w:t>
            </w:r>
            <w:proofErr w:type="spellEnd"/>
            <w:r>
              <w:t>")</w:t>
            </w:r>
          </w:p>
          <w:p w14:paraId="4A453A39" w14:textId="77777777" w:rsidR="001F4678" w:rsidRDefault="001F4678" w:rsidP="001F4678">
            <w:pPr>
              <w:pStyle w:val="Code"/>
            </w:pPr>
            <w:proofErr w:type="spellStart"/>
            <w:r>
              <w:t>dateTime</w:t>
            </w:r>
            <w:proofErr w:type="spellEnd"/>
            <w:r>
              <w:t xml:space="preserve"> = Format(Date, "</w:t>
            </w:r>
            <w:proofErr w:type="spellStart"/>
            <w:r>
              <w:t>yyyymmdd</w:t>
            </w:r>
            <w:proofErr w:type="spellEnd"/>
            <w:r>
              <w:t>")</w:t>
            </w:r>
          </w:p>
          <w:p w14:paraId="5CD77BB7" w14:textId="77777777" w:rsidR="001F4678" w:rsidRDefault="001F4678" w:rsidP="001F4678">
            <w:pPr>
              <w:pStyle w:val="Code"/>
            </w:pPr>
            <w:proofErr w:type="spellStart"/>
            <w:r>
              <w:t>dateTime</w:t>
            </w:r>
            <w:proofErr w:type="spellEnd"/>
            <w:r>
              <w:t xml:space="preserve"> = </w:t>
            </w:r>
            <w:proofErr w:type="spellStart"/>
            <w:r>
              <w:t>dateTime</w:t>
            </w:r>
            <w:proofErr w:type="spellEnd"/>
            <w:r>
              <w:t xml:space="preserve"> &amp; </w:t>
            </w:r>
            <w:proofErr w:type="spellStart"/>
            <w:r>
              <w:t>timeOnly</w:t>
            </w:r>
            <w:proofErr w:type="spellEnd"/>
          </w:p>
          <w:p w14:paraId="51B2019B" w14:textId="77777777" w:rsidR="001F4678" w:rsidRDefault="001F4678" w:rsidP="001F4678">
            <w:pPr>
              <w:pStyle w:val="Code"/>
            </w:pPr>
          </w:p>
          <w:p w14:paraId="34F48741" w14:textId="77777777" w:rsidR="001F4678" w:rsidRDefault="001F4678" w:rsidP="001F4678">
            <w:pPr>
              <w:pStyle w:val="Code"/>
            </w:pPr>
            <w:r>
              <w:t>'Inputs array</w:t>
            </w:r>
          </w:p>
          <w:p w14:paraId="23F58A54" w14:textId="77777777" w:rsidR="001F4678" w:rsidRDefault="001F4678" w:rsidP="001F4678">
            <w:pPr>
              <w:pStyle w:val="Code"/>
            </w:pPr>
            <w:r>
              <w:t xml:space="preserve">Dim </w:t>
            </w:r>
            <w:proofErr w:type="spellStart"/>
            <w:r>
              <w:t>formInputs</w:t>
            </w:r>
            <w:proofErr w:type="spellEnd"/>
            <w:r>
              <w:t>(NUMBER_OF_DATA_FIELDS) As String</w:t>
            </w:r>
          </w:p>
          <w:p w14:paraId="1DC87775" w14:textId="77777777" w:rsidR="001F4678" w:rsidRDefault="001F4678" w:rsidP="001F4678">
            <w:pPr>
              <w:pStyle w:val="Code"/>
            </w:pPr>
            <w:r>
              <w:lastRenderedPageBreak/>
              <w:t xml:space="preserve">Dim </w:t>
            </w:r>
            <w:proofErr w:type="spellStart"/>
            <w:r>
              <w:t>dataColumnIndex</w:t>
            </w:r>
            <w:proofErr w:type="spellEnd"/>
            <w:r>
              <w:t xml:space="preserve"> As Integer</w:t>
            </w:r>
          </w:p>
          <w:p w14:paraId="2E9B8D29" w14:textId="77777777" w:rsidR="001F4678" w:rsidRDefault="001F4678" w:rsidP="001F4678">
            <w:pPr>
              <w:pStyle w:val="Code"/>
            </w:pPr>
          </w:p>
          <w:p w14:paraId="20832694" w14:textId="77777777" w:rsidR="001F4678" w:rsidRDefault="001F4678" w:rsidP="001F4678">
            <w:pPr>
              <w:pStyle w:val="Code"/>
            </w:pPr>
            <w:r>
              <w:t>'Populate metadata</w:t>
            </w:r>
          </w:p>
          <w:p w14:paraId="626BB695" w14:textId="77777777" w:rsidR="001F4678" w:rsidRDefault="001F4678" w:rsidP="001F4678">
            <w:pPr>
              <w:pStyle w:val="Code"/>
            </w:pPr>
            <w:proofErr w:type="spellStart"/>
            <w:r>
              <w:t>formInputs</w:t>
            </w:r>
            <w:proofErr w:type="spellEnd"/>
            <w:r>
              <w:t>(</w:t>
            </w:r>
            <w:proofErr w:type="spellStart"/>
            <w:r>
              <w:t>iUser</w:t>
            </w:r>
            <w:proofErr w:type="spellEnd"/>
            <w:r>
              <w:t xml:space="preserve">) = </w:t>
            </w:r>
            <w:proofErr w:type="spellStart"/>
            <w:r>
              <w:t>formUser</w:t>
            </w:r>
            <w:proofErr w:type="spellEnd"/>
          </w:p>
          <w:p w14:paraId="59486285" w14:textId="77777777" w:rsidR="001F4678" w:rsidRDefault="001F4678" w:rsidP="001F4678">
            <w:pPr>
              <w:pStyle w:val="Code"/>
            </w:pPr>
            <w:proofErr w:type="spellStart"/>
            <w:r>
              <w:t>formInputs</w:t>
            </w:r>
            <w:proofErr w:type="spellEnd"/>
            <w:r>
              <w:t>(</w:t>
            </w:r>
            <w:proofErr w:type="spellStart"/>
            <w:r>
              <w:t>iComputer</w:t>
            </w:r>
            <w:proofErr w:type="spellEnd"/>
            <w:r>
              <w:t xml:space="preserve">) = </w:t>
            </w:r>
            <w:proofErr w:type="spellStart"/>
            <w:r>
              <w:t>formComputer</w:t>
            </w:r>
            <w:proofErr w:type="spellEnd"/>
          </w:p>
          <w:p w14:paraId="48F873D7" w14:textId="77777777" w:rsidR="001F4678" w:rsidRDefault="001F4678" w:rsidP="001F4678">
            <w:pPr>
              <w:pStyle w:val="Code"/>
            </w:pPr>
            <w:proofErr w:type="spellStart"/>
            <w:r>
              <w:t>formInputs</w:t>
            </w:r>
            <w:proofErr w:type="spellEnd"/>
            <w:r>
              <w:t>(</w:t>
            </w:r>
            <w:proofErr w:type="spellStart"/>
            <w:r>
              <w:t>iDatetime</w:t>
            </w:r>
            <w:proofErr w:type="spellEnd"/>
            <w:r>
              <w:t xml:space="preserve">) = </w:t>
            </w:r>
            <w:proofErr w:type="spellStart"/>
            <w:r>
              <w:t>dateTime</w:t>
            </w:r>
            <w:proofErr w:type="spellEnd"/>
          </w:p>
          <w:p w14:paraId="7E80CBAE" w14:textId="77777777" w:rsidR="001F4678" w:rsidRDefault="001F4678" w:rsidP="001F4678">
            <w:pPr>
              <w:pStyle w:val="Code"/>
            </w:pPr>
          </w:p>
          <w:p w14:paraId="2E12C47A" w14:textId="77777777" w:rsidR="001F4678" w:rsidRDefault="001F4678" w:rsidP="001F4678">
            <w:pPr>
              <w:pStyle w:val="Code"/>
            </w:pPr>
            <w:r>
              <w:t>'Populate data</w:t>
            </w:r>
          </w:p>
          <w:p w14:paraId="21085650" w14:textId="77777777" w:rsidR="001F4678" w:rsidRDefault="001F4678" w:rsidP="001F4678">
            <w:pPr>
              <w:pStyle w:val="Code"/>
            </w:pPr>
            <w:proofErr w:type="spellStart"/>
            <w:r>
              <w:t>formInputs</w:t>
            </w:r>
            <w:proofErr w:type="spellEnd"/>
            <w:r>
              <w:t>(</w:t>
            </w:r>
            <w:proofErr w:type="spellStart"/>
            <w:r>
              <w:t>iSN</w:t>
            </w:r>
            <w:proofErr w:type="spellEnd"/>
            <w:r>
              <w:t xml:space="preserve">) = </w:t>
            </w:r>
            <w:proofErr w:type="spellStart"/>
            <w:r>
              <w:t>formDoc.SelectContentControlsByTag</w:t>
            </w:r>
            <w:proofErr w:type="spellEnd"/>
            <w:r>
              <w:t>(</w:t>
            </w:r>
            <w:proofErr w:type="spellStart"/>
            <w:r>
              <w:t>ccSN</w:t>
            </w:r>
            <w:proofErr w:type="spellEnd"/>
            <w:r>
              <w:t>)(1).</w:t>
            </w:r>
            <w:proofErr w:type="spellStart"/>
            <w:r>
              <w:t>Range.Text</w:t>
            </w:r>
            <w:proofErr w:type="spellEnd"/>
          </w:p>
          <w:p w14:paraId="57E3F44E" w14:textId="77777777" w:rsidR="001F4678" w:rsidRDefault="001F4678" w:rsidP="001F4678">
            <w:pPr>
              <w:pStyle w:val="Code"/>
            </w:pPr>
            <w:proofErr w:type="spellStart"/>
            <w:r>
              <w:t>formInputs</w:t>
            </w:r>
            <w:proofErr w:type="spellEnd"/>
            <w:r>
              <w:t>(</w:t>
            </w:r>
            <w:proofErr w:type="spellStart"/>
            <w:r>
              <w:t>iCondition</w:t>
            </w:r>
            <w:proofErr w:type="spellEnd"/>
            <w:r>
              <w:t xml:space="preserve">) = </w:t>
            </w:r>
            <w:proofErr w:type="spellStart"/>
            <w:r>
              <w:t>formDoc.SelectContentControlsByTag</w:t>
            </w:r>
            <w:proofErr w:type="spellEnd"/>
            <w:r>
              <w:t>(</w:t>
            </w:r>
            <w:proofErr w:type="spellStart"/>
            <w:r>
              <w:t>ccCondition</w:t>
            </w:r>
            <w:proofErr w:type="spellEnd"/>
            <w:r>
              <w:t>)(1).</w:t>
            </w:r>
            <w:proofErr w:type="spellStart"/>
            <w:r>
              <w:t>Range.Text</w:t>
            </w:r>
            <w:proofErr w:type="spellEnd"/>
          </w:p>
          <w:p w14:paraId="5F204BD8" w14:textId="77777777" w:rsidR="001F4678" w:rsidRDefault="001F4678" w:rsidP="001F4678">
            <w:pPr>
              <w:pStyle w:val="Code"/>
            </w:pPr>
            <w:proofErr w:type="spellStart"/>
            <w:r>
              <w:t>formInputs</w:t>
            </w:r>
            <w:proofErr w:type="spellEnd"/>
            <w:r>
              <w:t>(</w:t>
            </w:r>
            <w:proofErr w:type="spellStart"/>
            <w:r>
              <w:t>iTester</w:t>
            </w:r>
            <w:proofErr w:type="spellEnd"/>
            <w:r>
              <w:t xml:space="preserve">) = </w:t>
            </w:r>
            <w:proofErr w:type="spellStart"/>
            <w:r>
              <w:t>formDoc.SelectContentControlsByTag</w:t>
            </w:r>
            <w:proofErr w:type="spellEnd"/>
            <w:r>
              <w:t>(</w:t>
            </w:r>
            <w:proofErr w:type="spellStart"/>
            <w:r>
              <w:t>ccTester</w:t>
            </w:r>
            <w:proofErr w:type="spellEnd"/>
            <w:r>
              <w:t>)(1).</w:t>
            </w:r>
            <w:proofErr w:type="spellStart"/>
            <w:r>
              <w:t>Range.Text</w:t>
            </w:r>
            <w:proofErr w:type="spellEnd"/>
          </w:p>
          <w:p w14:paraId="750A92CE" w14:textId="77777777" w:rsidR="001F4678" w:rsidRDefault="001F4678" w:rsidP="001F4678">
            <w:pPr>
              <w:pStyle w:val="Code"/>
            </w:pPr>
            <w:proofErr w:type="spellStart"/>
            <w:r>
              <w:t>formInputs</w:t>
            </w:r>
            <w:proofErr w:type="spellEnd"/>
            <w:r>
              <w:t>(</w:t>
            </w:r>
            <w:proofErr w:type="spellStart"/>
            <w:r>
              <w:t>iUC</w:t>
            </w:r>
            <w:proofErr w:type="spellEnd"/>
            <w:r>
              <w:t xml:space="preserve">) = </w:t>
            </w:r>
            <w:proofErr w:type="spellStart"/>
            <w:r>
              <w:t>formDoc.SelectContentControlsByTag</w:t>
            </w:r>
            <w:proofErr w:type="spellEnd"/>
            <w:r>
              <w:t>(</w:t>
            </w:r>
            <w:proofErr w:type="spellStart"/>
            <w:r>
              <w:t>ccUC</w:t>
            </w:r>
            <w:proofErr w:type="spellEnd"/>
            <w:r>
              <w:t>)(1).</w:t>
            </w:r>
            <w:proofErr w:type="spellStart"/>
            <w:r>
              <w:t>Range.Text</w:t>
            </w:r>
            <w:proofErr w:type="spellEnd"/>
          </w:p>
          <w:p w14:paraId="31AED3E9" w14:textId="77777777" w:rsidR="001F4678" w:rsidRDefault="001F4678" w:rsidP="001F4678">
            <w:pPr>
              <w:pStyle w:val="Code"/>
            </w:pPr>
            <w:proofErr w:type="spellStart"/>
            <w:r>
              <w:t>formInputs</w:t>
            </w:r>
            <w:proofErr w:type="spellEnd"/>
            <w:r>
              <w:t>(</w:t>
            </w:r>
            <w:proofErr w:type="spellStart"/>
            <w:r>
              <w:t>iTicket</w:t>
            </w:r>
            <w:proofErr w:type="spellEnd"/>
            <w:r>
              <w:t xml:space="preserve">) = </w:t>
            </w:r>
            <w:proofErr w:type="spellStart"/>
            <w:r>
              <w:t>formDoc.SelectContentControlsByTag</w:t>
            </w:r>
            <w:proofErr w:type="spellEnd"/>
            <w:r>
              <w:t>(</w:t>
            </w:r>
            <w:proofErr w:type="spellStart"/>
            <w:r>
              <w:t>ccTicket</w:t>
            </w:r>
            <w:proofErr w:type="spellEnd"/>
            <w:r>
              <w:t>)(1).</w:t>
            </w:r>
            <w:proofErr w:type="spellStart"/>
            <w:r>
              <w:t>Range.Text</w:t>
            </w:r>
            <w:proofErr w:type="spellEnd"/>
          </w:p>
          <w:p w14:paraId="1B045ADA" w14:textId="77777777" w:rsidR="001F4678" w:rsidRDefault="001F4678" w:rsidP="001F4678">
            <w:pPr>
              <w:pStyle w:val="Code"/>
            </w:pPr>
            <w:proofErr w:type="spellStart"/>
            <w:r>
              <w:t>formInputs</w:t>
            </w:r>
            <w:proofErr w:type="spellEnd"/>
            <w:r>
              <w:t>(</w:t>
            </w:r>
            <w:proofErr w:type="spellStart"/>
            <w:r>
              <w:t>iIssue</w:t>
            </w:r>
            <w:proofErr w:type="spellEnd"/>
            <w:r>
              <w:t xml:space="preserve">) = </w:t>
            </w:r>
            <w:proofErr w:type="spellStart"/>
            <w:r>
              <w:t>formDoc.SelectContentControlsByTag</w:t>
            </w:r>
            <w:proofErr w:type="spellEnd"/>
            <w:r>
              <w:t>(</w:t>
            </w:r>
            <w:proofErr w:type="spellStart"/>
            <w:r>
              <w:t>ccIssue</w:t>
            </w:r>
            <w:proofErr w:type="spellEnd"/>
            <w:r>
              <w:t>)(1).</w:t>
            </w:r>
            <w:proofErr w:type="spellStart"/>
            <w:r>
              <w:t>Range.Text</w:t>
            </w:r>
            <w:proofErr w:type="spellEnd"/>
          </w:p>
          <w:p w14:paraId="111E226F" w14:textId="77777777" w:rsidR="001F4678" w:rsidRDefault="001F4678" w:rsidP="001F4678">
            <w:pPr>
              <w:pStyle w:val="Code"/>
            </w:pPr>
            <w:proofErr w:type="spellStart"/>
            <w:r>
              <w:t>formInputs</w:t>
            </w:r>
            <w:proofErr w:type="spellEnd"/>
            <w:r>
              <w:t xml:space="preserve">(iT1OpMode) = </w:t>
            </w:r>
            <w:proofErr w:type="spellStart"/>
            <w:r>
              <w:t>formDoc.SelectContentControlsByTag</w:t>
            </w:r>
            <w:proofErr w:type="spellEnd"/>
            <w:r>
              <w:t>(ccT1OpMode)(1).</w:t>
            </w:r>
            <w:proofErr w:type="spellStart"/>
            <w:r>
              <w:t>Range.Text</w:t>
            </w:r>
            <w:proofErr w:type="spellEnd"/>
          </w:p>
          <w:p w14:paraId="4C1BA981" w14:textId="77777777" w:rsidR="001F4678" w:rsidRDefault="001F4678" w:rsidP="001F4678">
            <w:pPr>
              <w:pStyle w:val="Code"/>
            </w:pPr>
            <w:proofErr w:type="spellStart"/>
            <w:r>
              <w:t>formInputs</w:t>
            </w:r>
            <w:proofErr w:type="spellEnd"/>
            <w:r>
              <w:t xml:space="preserve">(iT1Param) = </w:t>
            </w:r>
            <w:proofErr w:type="spellStart"/>
            <w:r>
              <w:t>formDoc.SelectContentControlsByTag</w:t>
            </w:r>
            <w:proofErr w:type="spellEnd"/>
            <w:r>
              <w:t>(ccT1Param)(1).</w:t>
            </w:r>
            <w:proofErr w:type="spellStart"/>
            <w:r>
              <w:t>Range.Text</w:t>
            </w:r>
            <w:proofErr w:type="spellEnd"/>
          </w:p>
          <w:p w14:paraId="5C42A802" w14:textId="77777777" w:rsidR="001F4678" w:rsidRDefault="001F4678" w:rsidP="001F4678">
            <w:pPr>
              <w:pStyle w:val="Code"/>
            </w:pPr>
            <w:proofErr w:type="spellStart"/>
            <w:r>
              <w:t>formInputs</w:t>
            </w:r>
            <w:proofErr w:type="spellEnd"/>
            <w:r>
              <w:t xml:space="preserve">(iT1Start) = </w:t>
            </w:r>
            <w:proofErr w:type="spellStart"/>
            <w:r>
              <w:t>formDoc.SelectContentControlsByTag</w:t>
            </w:r>
            <w:proofErr w:type="spellEnd"/>
            <w:r>
              <w:t>(ccT1Start)(1).</w:t>
            </w:r>
            <w:proofErr w:type="spellStart"/>
            <w:r>
              <w:t>Range.Text</w:t>
            </w:r>
            <w:proofErr w:type="spellEnd"/>
          </w:p>
          <w:p w14:paraId="04342F05" w14:textId="77777777" w:rsidR="001F4678" w:rsidRDefault="001F4678" w:rsidP="001F4678">
            <w:pPr>
              <w:pStyle w:val="Code"/>
            </w:pPr>
            <w:proofErr w:type="spellStart"/>
            <w:r>
              <w:t>formInputs</w:t>
            </w:r>
            <w:proofErr w:type="spellEnd"/>
            <w:r>
              <w:t xml:space="preserve">(iT1Stop) = </w:t>
            </w:r>
            <w:proofErr w:type="spellStart"/>
            <w:r>
              <w:t>formDoc.SelectContentControlsByTag</w:t>
            </w:r>
            <w:proofErr w:type="spellEnd"/>
            <w:r>
              <w:t>(ccT1Stop)(1).</w:t>
            </w:r>
            <w:proofErr w:type="spellStart"/>
            <w:r>
              <w:t>Range.Text</w:t>
            </w:r>
            <w:proofErr w:type="spellEnd"/>
          </w:p>
          <w:p w14:paraId="60FC8192" w14:textId="77777777" w:rsidR="001F4678" w:rsidRDefault="001F4678" w:rsidP="001F4678">
            <w:pPr>
              <w:pStyle w:val="Code"/>
            </w:pPr>
            <w:proofErr w:type="spellStart"/>
            <w:r>
              <w:t>formInputs</w:t>
            </w:r>
            <w:proofErr w:type="spellEnd"/>
            <w:r>
              <w:t xml:space="preserve">(iT1Marker) = </w:t>
            </w:r>
            <w:proofErr w:type="spellStart"/>
            <w:r>
              <w:t>formDoc.SelectContentControlsByTag</w:t>
            </w:r>
            <w:proofErr w:type="spellEnd"/>
            <w:r>
              <w:t>(ccT1Marker)(1).</w:t>
            </w:r>
            <w:proofErr w:type="spellStart"/>
            <w:r>
              <w:t>Range.Text</w:t>
            </w:r>
            <w:proofErr w:type="spellEnd"/>
          </w:p>
          <w:p w14:paraId="5203A511" w14:textId="77777777" w:rsidR="001F4678" w:rsidRDefault="001F4678" w:rsidP="001F4678">
            <w:pPr>
              <w:pStyle w:val="Code"/>
            </w:pPr>
            <w:proofErr w:type="spellStart"/>
            <w:r>
              <w:t>formInputs</w:t>
            </w:r>
            <w:proofErr w:type="spellEnd"/>
            <w:r>
              <w:t xml:space="preserve">(iT2OpMode) = </w:t>
            </w:r>
            <w:proofErr w:type="spellStart"/>
            <w:r>
              <w:t>formDoc.SelectContentControlsByTag</w:t>
            </w:r>
            <w:proofErr w:type="spellEnd"/>
            <w:r>
              <w:t>(ccT2OpMode)(1).</w:t>
            </w:r>
            <w:proofErr w:type="spellStart"/>
            <w:r>
              <w:t>Range.Text</w:t>
            </w:r>
            <w:proofErr w:type="spellEnd"/>
          </w:p>
          <w:p w14:paraId="70E04DA5" w14:textId="77777777" w:rsidR="001F4678" w:rsidRDefault="001F4678" w:rsidP="001F4678">
            <w:pPr>
              <w:pStyle w:val="Code"/>
            </w:pPr>
            <w:proofErr w:type="spellStart"/>
            <w:r>
              <w:t>formInputs</w:t>
            </w:r>
            <w:proofErr w:type="spellEnd"/>
            <w:r>
              <w:t xml:space="preserve">(iT2Frequency) = </w:t>
            </w:r>
            <w:proofErr w:type="spellStart"/>
            <w:r>
              <w:t>formDoc.SelectContentControlsByTag</w:t>
            </w:r>
            <w:proofErr w:type="spellEnd"/>
            <w:r>
              <w:t>(ccT2Frequency)(1).</w:t>
            </w:r>
            <w:proofErr w:type="spellStart"/>
            <w:r>
              <w:t>Range.Text</w:t>
            </w:r>
            <w:proofErr w:type="spellEnd"/>
          </w:p>
          <w:p w14:paraId="680FB64A" w14:textId="77777777" w:rsidR="001F4678" w:rsidRDefault="001F4678" w:rsidP="001F4678">
            <w:pPr>
              <w:pStyle w:val="Code"/>
            </w:pPr>
            <w:proofErr w:type="spellStart"/>
            <w:r>
              <w:t>formInputs</w:t>
            </w:r>
            <w:proofErr w:type="spellEnd"/>
            <w:r>
              <w:t>(</w:t>
            </w:r>
            <w:proofErr w:type="spellStart"/>
            <w:r>
              <w:t>iYmax</w:t>
            </w:r>
            <w:proofErr w:type="spellEnd"/>
            <w:r>
              <w:t xml:space="preserve">) = </w:t>
            </w:r>
            <w:proofErr w:type="spellStart"/>
            <w:r>
              <w:t>formDoc.SelectContentControlsByTag</w:t>
            </w:r>
            <w:proofErr w:type="spellEnd"/>
            <w:r>
              <w:t>(</w:t>
            </w:r>
            <w:proofErr w:type="spellStart"/>
            <w:r>
              <w:t>ccYmax</w:t>
            </w:r>
            <w:proofErr w:type="spellEnd"/>
            <w:r>
              <w:t>)(1).</w:t>
            </w:r>
            <w:proofErr w:type="spellStart"/>
            <w:r>
              <w:t>Range.Text</w:t>
            </w:r>
            <w:proofErr w:type="spellEnd"/>
          </w:p>
          <w:p w14:paraId="3DD11EC2" w14:textId="77777777" w:rsidR="001F4678" w:rsidRDefault="001F4678" w:rsidP="001F4678">
            <w:pPr>
              <w:pStyle w:val="Code"/>
            </w:pPr>
            <w:proofErr w:type="spellStart"/>
            <w:r>
              <w:t>formInputs</w:t>
            </w:r>
            <w:proofErr w:type="spellEnd"/>
            <w:r>
              <w:t>(</w:t>
            </w:r>
            <w:proofErr w:type="spellStart"/>
            <w:r>
              <w:t>iYmin</w:t>
            </w:r>
            <w:proofErr w:type="spellEnd"/>
            <w:r>
              <w:t xml:space="preserve">) = </w:t>
            </w:r>
            <w:proofErr w:type="spellStart"/>
            <w:r>
              <w:t>formDoc.SelectContentControlsByTag</w:t>
            </w:r>
            <w:proofErr w:type="spellEnd"/>
            <w:r>
              <w:t>(</w:t>
            </w:r>
            <w:proofErr w:type="spellStart"/>
            <w:r>
              <w:t>ccYmin</w:t>
            </w:r>
            <w:proofErr w:type="spellEnd"/>
            <w:r>
              <w:t>)(1).</w:t>
            </w:r>
            <w:proofErr w:type="spellStart"/>
            <w:r>
              <w:t>Range.Text</w:t>
            </w:r>
            <w:proofErr w:type="spellEnd"/>
          </w:p>
          <w:p w14:paraId="1A95C535" w14:textId="77777777" w:rsidR="001F4678" w:rsidRDefault="001F4678" w:rsidP="001F4678">
            <w:pPr>
              <w:pStyle w:val="Code"/>
            </w:pPr>
            <w:proofErr w:type="spellStart"/>
            <w:r>
              <w:t>formInputs</w:t>
            </w:r>
            <w:proofErr w:type="spellEnd"/>
            <w:r>
              <w:t>(</w:t>
            </w:r>
            <w:proofErr w:type="spellStart"/>
            <w:r>
              <w:t>iMarkerReading</w:t>
            </w:r>
            <w:proofErr w:type="spellEnd"/>
            <w:r>
              <w:t>) = formDoc.SelectContentControlsByTag(ccMarkerReading)(1).Range.Text</w:t>
            </w:r>
          </w:p>
          <w:p w14:paraId="7EBB35BA" w14:textId="77777777" w:rsidR="001F4678" w:rsidRDefault="001F4678" w:rsidP="001F4678">
            <w:pPr>
              <w:pStyle w:val="Code"/>
            </w:pPr>
            <w:proofErr w:type="spellStart"/>
            <w:r>
              <w:t>formInputs</w:t>
            </w:r>
            <w:proofErr w:type="spellEnd"/>
            <w:r>
              <w:t>(</w:t>
            </w:r>
            <w:proofErr w:type="spellStart"/>
            <w:r>
              <w:t>iVSWR</w:t>
            </w:r>
            <w:proofErr w:type="spellEnd"/>
            <w:r>
              <w:t xml:space="preserve">) = </w:t>
            </w:r>
            <w:proofErr w:type="spellStart"/>
            <w:r>
              <w:t>formDoc.SelectContentControlsByTag</w:t>
            </w:r>
            <w:proofErr w:type="spellEnd"/>
            <w:r>
              <w:t>(</w:t>
            </w:r>
            <w:proofErr w:type="spellStart"/>
            <w:r>
              <w:t>ccVSWR</w:t>
            </w:r>
            <w:proofErr w:type="spellEnd"/>
            <w:r>
              <w:t>)(1).</w:t>
            </w:r>
            <w:proofErr w:type="spellStart"/>
            <w:r>
              <w:t>Range.Text</w:t>
            </w:r>
            <w:proofErr w:type="spellEnd"/>
          </w:p>
          <w:p w14:paraId="6F09189A" w14:textId="77777777" w:rsidR="001F4678" w:rsidRDefault="001F4678" w:rsidP="001F4678">
            <w:pPr>
              <w:pStyle w:val="Code"/>
            </w:pPr>
            <w:r>
              <w:t>'</w:t>
            </w:r>
            <w:proofErr w:type="spellStart"/>
            <w:r>
              <w:t>formInputs</w:t>
            </w:r>
            <w:proofErr w:type="spellEnd"/>
            <w:r>
              <w:t>(</w:t>
            </w:r>
            <w:proofErr w:type="spellStart"/>
            <w:r>
              <w:t>iConclusion</w:t>
            </w:r>
            <w:proofErr w:type="spellEnd"/>
            <w:r>
              <w:t>) left empty</w:t>
            </w:r>
          </w:p>
          <w:p w14:paraId="4B01CBD9" w14:textId="77777777" w:rsidR="001F4678" w:rsidRDefault="001F4678" w:rsidP="001F4678">
            <w:pPr>
              <w:pStyle w:val="Code"/>
            </w:pPr>
            <w:proofErr w:type="spellStart"/>
            <w:r>
              <w:t>formInputs</w:t>
            </w:r>
            <w:proofErr w:type="spellEnd"/>
            <w:r>
              <w:t>(</w:t>
            </w:r>
            <w:proofErr w:type="spellStart"/>
            <w:r>
              <w:t>iPDF</w:t>
            </w:r>
            <w:proofErr w:type="spellEnd"/>
            <w:r>
              <w:t xml:space="preserve">) = PDF_FILEPATH &amp; </w:t>
            </w:r>
            <w:proofErr w:type="spellStart"/>
            <w:r>
              <w:t>dateTime</w:t>
            </w:r>
            <w:proofErr w:type="spellEnd"/>
            <w:r>
              <w:t xml:space="preserve"> &amp; "_" &amp; </w:t>
            </w:r>
            <w:proofErr w:type="spellStart"/>
            <w:r>
              <w:t>formUser</w:t>
            </w:r>
            <w:proofErr w:type="spellEnd"/>
            <w:r>
              <w:t xml:space="preserve"> &amp; ".pdf"</w:t>
            </w:r>
          </w:p>
          <w:p w14:paraId="1EF62012" w14:textId="77777777" w:rsidR="001F4678" w:rsidRDefault="001F4678" w:rsidP="001F4678">
            <w:pPr>
              <w:pStyle w:val="Code"/>
            </w:pPr>
          </w:p>
          <w:p w14:paraId="63391D04" w14:textId="77777777" w:rsidR="001F4678" w:rsidRDefault="001F4678" w:rsidP="001F4678">
            <w:pPr>
              <w:pStyle w:val="Code"/>
            </w:pPr>
            <w:r>
              <w:t>''Request for confirmation</w:t>
            </w:r>
          </w:p>
          <w:p w14:paraId="211B116D" w14:textId="77777777" w:rsidR="001F4678" w:rsidRDefault="001F4678" w:rsidP="001F4678">
            <w:pPr>
              <w:pStyle w:val="Code"/>
            </w:pPr>
            <w:r>
              <w:t xml:space="preserve">'Dim </w:t>
            </w:r>
            <w:proofErr w:type="spellStart"/>
            <w:r>
              <w:t>intResponse</w:t>
            </w:r>
            <w:proofErr w:type="spellEnd"/>
            <w:r>
              <w:t xml:space="preserve"> As Integer</w:t>
            </w:r>
          </w:p>
          <w:p w14:paraId="26783673" w14:textId="77777777" w:rsidR="001F4678" w:rsidRDefault="001F4678" w:rsidP="001F4678">
            <w:pPr>
              <w:pStyle w:val="Code"/>
            </w:pPr>
            <w:r>
              <w:t>'</w:t>
            </w:r>
            <w:proofErr w:type="spellStart"/>
            <w:r>
              <w:t>intResponse</w:t>
            </w:r>
            <w:proofErr w:type="spellEnd"/>
            <w:r>
              <w:t xml:space="preserve"> = </w:t>
            </w:r>
            <w:proofErr w:type="spellStart"/>
            <w:r>
              <w:t>MsgBox</w:t>
            </w:r>
            <w:proofErr w:type="spellEnd"/>
            <w:r>
              <w:t xml:space="preserve">("Are you sure you wanted to print?", </w:t>
            </w:r>
            <w:proofErr w:type="spellStart"/>
            <w:r>
              <w:t>vbYesNo</w:t>
            </w:r>
            <w:proofErr w:type="spellEnd"/>
            <w:r>
              <w:t>)</w:t>
            </w:r>
          </w:p>
          <w:p w14:paraId="6CCDA7ED" w14:textId="77777777" w:rsidR="001F4678" w:rsidRDefault="001F4678" w:rsidP="001F4678">
            <w:pPr>
              <w:pStyle w:val="Code"/>
            </w:pPr>
            <w:r>
              <w:t xml:space="preserve">'If </w:t>
            </w:r>
            <w:proofErr w:type="spellStart"/>
            <w:r>
              <w:t>intResponse</w:t>
            </w:r>
            <w:proofErr w:type="spellEnd"/>
            <w:r>
              <w:t xml:space="preserve"> = </w:t>
            </w:r>
            <w:proofErr w:type="spellStart"/>
            <w:r>
              <w:t>vbNo</w:t>
            </w:r>
            <w:proofErr w:type="spellEnd"/>
            <w:r>
              <w:t xml:space="preserve"> Then Cancel = True</w:t>
            </w:r>
          </w:p>
          <w:p w14:paraId="28B01A3F" w14:textId="77777777" w:rsidR="001F4678" w:rsidRDefault="001F4678" w:rsidP="001F4678">
            <w:pPr>
              <w:pStyle w:val="Code"/>
            </w:pPr>
          </w:p>
          <w:p w14:paraId="06EBB324" w14:textId="77777777" w:rsidR="001F4678" w:rsidRDefault="001F4678" w:rsidP="001F4678">
            <w:pPr>
              <w:pStyle w:val="Code"/>
            </w:pPr>
            <w:r>
              <w:t>'Launch excel</w:t>
            </w:r>
          </w:p>
          <w:p w14:paraId="1B440DCC" w14:textId="77777777" w:rsidR="001F4678" w:rsidRDefault="001F4678" w:rsidP="001F4678">
            <w:pPr>
              <w:pStyle w:val="Code"/>
            </w:pPr>
            <w:r>
              <w:t xml:space="preserve">Set </w:t>
            </w:r>
            <w:proofErr w:type="spellStart"/>
            <w:r>
              <w:t>excelApp</w:t>
            </w:r>
            <w:proofErr w:type="spellEnd"/>
            <w:r>
              <w:t xml:space="preserve"> = New </w:t>
            </w:r>
            <w:proofErr w:type="spellStart"/>
            <w:r>
              <w:t>Excel.Application</w:t>
            </w:r>
            <w:proofErr w:type="spellEnd"/>
          </w:p>
          <w:p w14:paraId="1CD21AE9" w14:textId="77777777" w:rsidR="001F4678" w:rsidRDefault="001F4678" w:rsidP="001F4678">
            <w:pPr>
              <w:pStyle w:val="Code"/>
            </w:pPr>
          </w:p>
          <w:p w14:paraId="435F2147" w14:textId="77777777" w:rsidR="001F4678" w:rsidRDefault="001F4678" w:rsidP="001F4678">
            <w:pPr>
              <w:pStyle w:val="Code"/>
            </w:pPr>
            <w:r>
              <w:t>'The workbook</w:t>
            </w:r>
          </w:p>
          <w:p w14:paraId="338C8952" w14:textId="77777777" w:rsidR="001F4678" w:rsidRDefault="001F4678" w:rsidP="001F4678">
            <w:pPr>
              <w:pStyle w:val="Code"/>
            </w:pPr>
            <w:r>
              <w:t xml:space="preserve">Set </w:t>
            </w:r>
            <w:proofErr w:type="spellStart"/>
            <w:r>
              <w:t>logWB</w:t>
            </w:r>
            <w:proofErr w:type="spellEnd"/>
            <w:r>
              <w:t xml:space="preserve"> = </w:t>
            </w:r>
            <w:proofErr w:type="spellStart"/>
            <w:r>
              <w:t>excelApp.Workbooks.Open</w:t>
            </w:r>
            <w:proofErr w:type="spellEnd"/>
            <w:r>
              <w:t>(filename:=LOG_FILEPATHNAME)</w:t>
            </w:r>
          </w:p>
          <w:p w14:paraId="317CD12D" w14:textId="77777777" w:rsidR="001F4678" w:rsidRDefault="001F4678" w:rsidP="001F4678">
            <w:pPr>
              <w:pStyle w:val="Code"/>
            </w:pPr>
          </w:p>
          <w:p w14:paraId="1C7182A4" w14:textId="77777777" w:rsidR="001F4678" w:rsidRDefault="001F4678" w:rsidP="001F4678">
            <w:pPr>
              <w:pStyle w:val="Code"/>
            </w:pPr>
            <w:r>
              <w:t>'The worksheet</w:t>
            </w:r>
          </w:p>
          <w:p w14:paraId="49AD9882" w14:textId="77777777" w:rsidR="001F4678" w:rsidRDefault="001F4678" w:rsidP="001F4678">
            <w:pPr>
              <w:pStyle w:val="Code"/>
            </w:pPr>
            <w:r>
              <w:t xml:space="preserve">Set </w:t>
            </w:r>
            <w:proofErr w:type="spellStart"/>
            <w:r>
              <w:t>logSheet</w:t>
            </w:r>
            <w:proofErr w:type="spellEnd"/>
            <w:r>
              <w:t xml:space="preserve"> = </w:t>
            </w:r>
            <w:proofErr w:type="spellStart"/>
            <w:r>
              <w:t>logWB.Worksheets</w:t>
            </w:r>
            <w:proofErr w:type="spellEnd"/>
            <w:r>
              <w:t>("log")</w:t>
            </w:r>
          </w:p>
          <w:p w14:paraId="23C07F48" w14:textId="77777777" w:rsidR="001F4678" w:rsidRDefault="001F4678" w:rsidP="001F4678">
            <w:pPr>
              <w:pStyle w:val="Code"/>
            </w:pPr>
          </w:p>
          <w:p w14:paraId="2ADFAEA5" w14:textId="77777777" w:rsidR="001F4678" w:rsidRDefault="001F4678" w:rsidP="001F4678">
            <w:pPr>
              <w:pStyle w:val="Code"/>
            </w:pPr>
            <w:r>
              <w:t>'Unprotect the log</w:t>
            </w:r>
          </w:p>
          <w:p w14:paraId="623BC056" w14:textId="77777777" w:rsidR="001F4678" w:rsidRDefault="001F4678" w:rsidP="001F4678">
            <w:pPr>
              <w:pStyle w:val="Code"/>
            </w:pPr>
            <w:proofErr w:type="spellStart"/>
            <w:r>
              <w:t>logSheet.Unprotect</w:t>
            </w:r>
            <w:proofErr w:type="spellEnd"/>
            <w:r>
              <w:t xml:space="preserve"> (LOG_PASSWORD)</w:t>
            </w:r>
          </w:p>
          <w:p w14:paraId="294E9FA0" w14:textId="77777777" w:rsidR="001F4678" w:rsidRDefault="001F4678" w:rsidP="001F4678">
            <w:pPr>
              <w:pStyle w:val="Code"/>
            </w:pPr>
          </w:p>
          <w:p w14:paraId="484E84AE" w14:textId="77777777" w:rsidR="001F4678" w:rsidRDefault="001F4678" w:rsidP="001F4678">
            <w:pPr>
              <w:pStyle w:val="Code"/>
            </w:pPr>
            <w:r>
              <w:t>'Log the entry</w:t>
            </w:r>
          </w:p>
          <w:p w14:paraId="0744F2F6" w14:textId="77777777" w:rsidR="001F4678" w:rsidRDefault="001F4678" w:rsidP="001F4678">
            <w:pPr>
              <w:pStyle w:val="Code"/>
            </w:pPr>
            <w:r>
              <w:t xml:space="preserve">Dim </w:t>
            </w:r>
            <w:proofErr w:type="spellStart"/>
            <w:r>
              <w:t>logPKey</w:t>
            </w:r>
            <w:proofErr w:type="spellEnd"/>
            <w:r>
              <w:t xml:space="preserve"> As Long</w:t>
            </w:r>
          </w:p>
          <w:p w14:paraId="7B29827B" w14:textId="77777777" w:rsidR="001F4678" w:rsidRDefault="001F4678" w:rsidP="001F4678">
            <w:pPr>
              <w:pStyle w:val="Code"/>
            </w:pPr>
            <w:proofErr w:type="spellStart"/>
            <w:r>
              <w:t>logPKey</w:t>
            </w:r>
            <w:proofErr w:type="spellEnd"/>
            <w:r>
              <w:t xml:space="preserve"> = </w:t>
            </w:r>
            <w:proofErr w:type="spellStart"/>
            <w:r>
              <w:t>logSheet.UsedRange.Rows.Count</w:t>
            </w:r>
            <w:proofErr w:type="spellEnd"/>
            <w:r>
              <w:t xml:space="preserve"> + 1</w:t>
            </w:r>
          </w:p>
          <w:p w14:paraId="027FB4F4" w14:textId="77777777" w:rsidR="001F4678" w:rsidRDefault="001F4678" w:rsidP="001F4678">
            <w:pPr>
              <w:pStyle w:val="Code"/>
            </w:pPr>
            <w:proofErr w:type="spellStart"/>
            <w:r>
              <w:t>logSheet.Cells</w:t>
            </w:r>
            <w:proofErr w:type="spellEnd"/>
            <w:r>
              <w:t>(</w:t>
            </w:r>
            <w:proofErr w:type="spellStart"/>
            <w:r>
              <w:t>logPKey</w:t>
            </w:r>
            <w:proofErr w:type="spellEnd"/>
            <w:r>
              <w:t xml:space="preserve">, 1).Value = </w:t>
            </w:r>
            <w:proofErr w:type="spellStart"/>
            <w:r>
              <w:t>logPKey</w:t>
            </w:r>
            <w:proofErr w:type="spellEnd"/>
          </w:p>
          <w:p w14:paraId="784DA950" w14:textId="77777777" w:rsidR="001F4678" w:rsidRDefault="001F4678" w:rsidP="001F4678">
            <w:pPr>
              <w:pStyle w:val="Code"/>
            </w:pPr>
          </w:p>
          <w:p w14:paraId="56655681" w14:textId="77777777" w:rsidR="001F4678" w:rsidRDefault="001F4678" w:rsidP="001F4678">
            <w:pPr>
              <w:pStyle w:val="Code"/>
            </w:pPr>
            <w:r>
              <w:t xml:space="preserve">For </w:t>
            </w:r>
            <w:proofErr w:type="spellStart"/>
            <w:r>
              <w:t>dataColumnIndex</w:t>
            </w:r>
            <w:proofErr w:type="spellEnd"/>
            <w:r>
              <w:t xml:space="preserve"> = 0 To NUMBER_OF_DATA_FIELDS</w:t>
            </w:r>
          </w:p>
          <w:p w14:paraId="08B467C3" w14:textId="77777777" w:rsidR="001F4678" w:rsidRDefault="001F4678" w:rsidP="001F4678">
            <w:pPr>
              <w:pStyle w:val="Code"/>
            </w:pPr>
            <w:proofErr w:type="spellStart"/>
            <w:r>
              <w:t>logSheet.Cells</w:t>
            </w:r>
            <w:proofErr w:type="spellEnd"/>
            <w:r>
              <w:t>(</w:t>
            </w:r>
            <w:proofErr w:type="spellStart"/>
            <w:r>
              <w:t>logPKey</w:t>
            </w:r>
            <w:proofErr w:type="spellEnd"/>
            <w:r>
              <w:t xml:space="preserve">, </w:t>
            </w:r>
            <w:proofErr w:type="spellStart"/>
            <w:r>
              <w:t>dataColumnIndex</w:t>
            </w:r>
            <w:proofErr w:type="spellEnd"/>
            <w:r>
              <w:t xml:space="preserve"> + 2).Value = </w:t>
            </w:r>
            <w:proofErr w:type="spellStart"/>
            <w:r>
              <w:t>formInputs</w:t>
            </w:r>
            <w:proofErr w:type="spellEnd"/>
            <w:r>
              <w:t>(</w:t>
            </w:r>
            <w:proofErr w:type="spellStart"/>
            <w:r>
              <w:t>dataColumnIndex</w:t>
            </w:r>
            <w:proofErr w:type="spellEnd"/>
            <w:r>
              <w:t>)</w:t>
            </w:r>
          </w:p>
          <w:p w14:paraId="0BFD4F9A" w14:textId="77777777" w:rsidR="001F4678" w:rsidRDefault="001F4678" w:rsidP="001F4678">
            <w:pPr>
              <w:pStyle w:val="Code"/>
            </w:pPr>
            <w:r>
              <w:t>Next</w:t>
            </w:r>
          </w:p>
          <w:p w14:paraId="0FE37D6C" w14:textId="77777777" w:rsidR="001F4678" w:rsidRDefault="001F4678" w:rsidP="001F4678">
            <w:pPr>
              <w:pStyle w:val="Code"/>
            </w:pPr>
          </w:p>
          <w:p w14:paraId="254F4DBC" w14:textId="77777777" w:rsidR="001F4678" w:rsidRDefault="001F4678" w:rsidP="001F4678">
            <w:pPr>
              <w:pStyle w:val="Code"/>
            </w:pPr>
            <w:r>
              <w:t>'Protect the log</w:t>
            </w:r>
          </w:p>
          <w:p w14:paraId="6E65F34B" w14:textId="77777777" w:rsidR="001F4678" w:rsidRDefault="001F4678" w:rsidP="001F4678">
            <w:pPr>
              <w:pStyle w:val="Code"/>
            </w:pPr>
            <w:proofErr w:type="spellStart"/>
            <w:r>
              <w:t>logSheet.Protect</w:t>
            </w:r>
            <w:proofErr w:type="spellEnd"/>
            <w:r>
              <w:t xml:space="preserve"> (LOG_PASSWORD)</w:t>
            </w:r>
          </w:p>
          <w:p w14:paraId="583387D2" w14:textId="77777777" w:rsidR="001F4678" w:rsidRDefault="001F4678" w:rsidP="001F4678">
            <w:pPr>
              <w:pStyle w:val="Code"/>
            </w:pPr>
          </w:p>
          <w:p w14:paraId="4BEE5BA1" w14:textId="77777777" w:rsidR="001F4678" w:rsidRDefault="001F4678" w:rsidP="001F4678">
            <w:pPr>
              <w:pStyle w:val="Code"/>
            </w:pPr>
            <w:r>
              <w:t>'Close log</w:t>
            </w:r>
          </w:p>
          <w:p w14:paraId="123E0F40" w14:textId="77777777" w:rsidR="001F4678" w:rsidRDefault="001F4678" w:rsidP="001F4678">
            <w:pPr>
              <w:pStyle w:val="Code"/>
            </w:pPr>
            <w:proofErr w:type="spellStart"/>
            <w:r>
              <w:t>logWB.Close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:=True</w:t>
            </w:r>
          </w:p>
          <w:p w14:paraId="71DBC2F8" w14:textId="77777777" w:rsidR="001F4678" w:rsidRDefault="001F4678" w:rsidP="001F4678">
            <w:pPr>
              <w:pStyle w:val="Code"/>
            </w:pPr>
          </w:p>
          <w:p w14:paraId="16D39131" w14:textId="77777777" w:rsidR="001F4678" w:rsidRDefault="001F4678" w:rsidP="001F4678">
            <w:pPr>
              <w:pStyle w:val="Code"/>
            </w:pPr>
            <w:r>
              <w:t>'Release object references</w:t>
            </w:r>
          </w:p>
          <w:p w14:paraId="4D75CA42" w14:textId="77777777" w:rsidR="001F4678" w:rsidRDefault="001F4678" w:rsidP="001F4678">
            <w:pPr>
              <w:pStyle w:val="Code"/>
            </w:pPr>
            <w:r>
              <w:t>Set cc = Nothing</w:t>
            </w:r>
          </w:p>
          <w:p w14:paraId="3ADD2E6D" w14:textId="77777777" w:rsidR="001F4678" w:rsidRDefault="001F4678" w:rsidP="001F4678">
            <w:pPr>
              <w:pStyle w:val="Code"/>
            </w:pPr>
            <w:r>
              <w:t xml:space="preserve">Set </w:t>
            </w:r>
            <w:proofErr w:type="spellStart"/>
            <w:r>
              <w:t>logSheet</w:t>
            </w:r>
            <w:proofErr w:type="spellEnd"/>
            <w:r>
              <w:t xml:space="preserve"> = Nothing</w:t>
            </w:r>
          </w:p>
          <w:p w14:paraId="524AED61" w14:textId="77777777" w:rsidR="001F4678" w:rsidRDefault="001F4678" w:rsidP="001F4678">
            <w:pPr>
              <w:pStyle w:val="Code"/>
            </w:pPr>
            <w:r>
              <w:t xml:space="preserve">Set </w:t>
            </w:r>
            <w:proofErr w:type="spellStart"/>
            <w:r>
              <w:t>logWB</w:t>
            </w:r>
            <w:proofErr w:type="spellEnd"/>
            <w:r>
              <w:t xml:space="preserve"> = Nothing</w:t>
            </w:r>
          </w:p>
          <w:p w14:paraId="1F817DA7" w14:textId="77777777" w:rsidR="001F4678" w:rsidRDefault="001F4678" w:rsidP="001F4678">
            <w:pPr>
              <w:pStyle w:val="Code"/>
            </w:pPr>
            <w:r>
              <w:t xml:space="preserve">Set </w:t>
            </w:r>
            <w:proofErr w:type="spellStart"/>
            <w:r>
              <w:t>excelApp</w:t>
            </w:r>
            <w:proofErr w:type="spellEnd"/>
            <w:r>
              <w:t xml:space="preserve"> = Nothing</w:t>
            </w:r>
          </w:p>
          <w:p w14:paraId="45BE3A39" w14:textId="77777777" w:rsidR="001F4678" w:rsidRDefault="001F4678" w:rsidP="001F4678">
            <w:pPr>
              <w:pStyle w:val="Code"/>
            </w:pPr>
          </w:p>
          <w:p w14:paraId="2DCC6C48" w14:textId="77777777" w:rsidR="001F4678" w:rsidRDefault="001F4678" w:rsidP="001F4678">
            <w:pPr>
              <w:pStyle w:val="Code"/>
            </w:pPr>
            <w:r>
              <w:t>'' STAMPS REMOVED</w:t>
            </w:r>
          </w:p>
          <w:p w14:paraId="1662DC40" w14:textId="77777777" w:rsidR="001F4678" w:rsidRDefault="001F4678" w:rsidP="001F4678">
            <w:pPr>
              <w:pStyle w:val="Code"/>
            </w:pPr>
            <w:r>
              <w:t>''Set form field stamps</w:t>
            </w:r>
          </w:p>
          <w:p w14:paraId="69A851C6" w14:textId="77777777" w:rsidR="001F4678" w:rsidRDefault="001F4678" w:rsidP="001F4678">
            <w:pPr>
              <w:pStyle w:val="Code"/>
            </w:pPr>
            <w:r>
              <w:t>'</w:t>
            </w:r>
            <w:proofErr w:type="spellStart"/>
            <w:r>
              <w:t>formDoc.SelectContentControlsByTag</w:t>
            </w:r>
            <w:proofErr w:type="spellEnd"/>
            <w:r>
              <w:t>(</w:t>
            </w:r>
            <w:proofErr w:type="spellStart"/>
            <w:r>
              <w:t>ccUser</w:t>
            </w:r>
            <w:proofErr w:type="spellEnd"/>
            <w:r>
              <w:t>)(1).</w:t>
            </w:r>
            <w:proofErr w:type="spellStart"/>
            <w:r>
              <w:t>LockContents</w:t>
            </w:r>
            <w:proofErr w:type="spellEnd"/>
            <w:r>
              <w:t xml:space="preserve"> = False</w:t>
            </w:r>
          </w:p>
          <w:p w14:paraId="7956008D" w14:textId="77777777" w:rsidR="001F4678" w:rsidRDefault="001F4678" w:rsidP="001F4678">
            <w:pPr>
              <w:pStyle w:val="Code"/>
            </w:pPr>
            <w:r>
              <w:t>'</w:t>
            </w:r>
            <w:proofErr w:type="spellStart"/>
            <w:r>
              <w:t>formDoc.SelectContentControlsByTag</w:t>
            </w:r>
            <w:proofErr w:type="spellEnd"/>
            <w:r>
              <w:t>(</w:t>
            </w:r>
            <w:proofErr w:type="spellStart"/>
            <w:r>
              <w:t>ccUser</w:t>
            </w:r>
            <w:proofErr w:type="spellEnd"/>
            <w:r>
              <w:t>)(1).</w:t>
            </w:r>
            <w:proofErr w:type="spellStart"/>
            <w:r>
              <w:t>Range.Text</w:t>
            </w:r>
            <w:proofErr w:type="spellEnd"/>
            <w:r>
              <w:t xml:space="preserve"> = </w:t>
            </w:r>
            <w:proofErr w:type="spellStart"/>
            <w:r>
              <w:t>formInputs</w:t>
            </w:r>
            <w:proofErr w:type="spellEnd"/>
            <w:r>
              <w:t>(</w:t>
            </w:r>
            <w:proofErr w:type="spellStart"/>
            <w:r>
              <w:t>iUser</w:t>
            </w:r>
            <w:proofErr w:type="spellEnd"/>
            <w:r>
              <w:t>)</w:t>
            </w:r>
          </w:p>
          <w:p w14:paraId="73602971" w14:textId="77777777" w:rsidR="001F4678" w:rsidRDefault="001F4678" w:rsidP="001F4678">
            <w:pPr>
              <w:pStyle w:val="Code"/>
            </w:pPr>
            <w:r>
              <w:lastRenderedPageBreak/>
              <w:t>'</w:t>
            </w:r>
            <w:proofErr w:type="spellStart"/>
            <w:r>
              <w:t>formDoc.SelectContentControlsByTag</w:t>
            </w:r>
            <w:proofErr w:type="spellEnd"/>
            <w:r>
              <w:t>(</w:t>
            </w:r>
            <w:proofErr w:type="spellStart"/>
            <w:r>
              <w:t>ccComputer</w:t>
            </w:r>
            <w:proofErr w:type="spellEnd"/>
            <w:r>
              <w:t>)(1).</w:t>
            </w:r>
            <w:proofErr w:type="spellStart"/>
            <w:r>
              <w:t>LockContents</w:t>
            </w:r>
            <w:proofErr w:type="spellEnd"/>
            <w:r>
              <w:t xml:space="preserve"> = False</w:t>
            </w:r>
          </w:p>
          <w:p w14:paraId="4B22B695" w14:textId="77777777" w:rsidR="001F4678" w:rsidRDefault="001F4678" w:rsidP="001F4678">
            <w:pPr>
              <w:pStyle w:val="Code"/>
            </w:pPr>
            <w:r>
              <w:t>'</w:t>
            </w:r>
            <w:proofErr w:type="spellStart"/>
            <w:r>
              <w:t>formDoc.SelectContentControlsByTag</w:t>
            </w:r>
            <w:proofErr w:type="spellEnd"/>
            <w:r>
              <w:t>(</w:t>
            </w:r>
            <w:proofErr w:type="spellStart"/>
            <w:r>
              <w:t>ccComputer</w:t>
            </w:r>
            <w:proofErr w:type="spellEnd"/>
            <w:r>
              <w:t>)(1).</w:t>
            </w:r>
            <w:proofErr w:type="spellStart"/>
            <w:r>
              <w:t>Range.Text</w:t>
            </w:r>
            <w:proofErr w:type="spellEnd"/>
            <w:r>
              <w:t xml:space="preserve"> = </w:t>
            </w:r>
            <w:proofErr w:type="spellStart"/>
            <w:r>
              <w:t>formInputs</w:t>
            </w:r>
            <w:proofErr w:type="spellEnd"/>
            <w:r>
              <w:t>(</w:t>
            </w:r>
            <w:proofErr w:type="spellStart"/>
            <w:r>
              <w:t>iComputer</w:t>
            </w:r>
            <w:proofErr w:type="spellEnd"/>
            <w:r>
              <w:t>)</w:t>
            </w:r>
          </w:p>
          <w:p w14:paraId="0DC34694" w14:textId="77777777" w:rsidR="001F4678" w:rsidRDefault="001F4678" w:rsidP="001F4678">
            <w:pPr>
              <w:pStyle w:val="Code"/>
            </w:pPr>
            <w:r>
              <w:t>'</w:t>
            </w:r>
            <w:proofErr w:type="spellStart"/>
            <w:r>
              <w:t>formDoc.SelectContentControlsByTag</w:t>
            </w:r>
            <w:proofErr w:type="spellEnd"/>
            <w:r>
              <w:t>(</w:t>
            </w:r>
            <w:proofErr w:type="spellStart"/>
            <w:r>
              <w:t>ccDatetime</w:t>
            </w:r>
            <w:proofErr w:type="spellEnd"/>
            <w:r>
              <w:t>)(1).</w:t>
            </w:r>
            <w:proofErr w:type="spellStart"/>
            <w:r>
              <w:t>LockContents</w:t>
            </w:r>
            <w:proofErr w:type="spellEnd"/>
            <w:r>
              <w:t xml:space="preserve"> = False</w:t>
            </w:r>
          </w:p>
          <w:p w14:paraId="17774414" w14:textId="77777777" w:rsidR="001F4678" w:rsidRDefault="001F4678" w:rsidP="001F4678">
            <w:pPr>
              <w:pStyle w:val="Code"/>
            </w:pPr>
            <w:r>
              <w:t>'</w:t>
            </w:r>
            <w:proofErr w:type="spellStart"/>
            <w:r>
              <w:t>formDoc.SelectContentControlsByTag</w:t>
            </w:r>
            <w:proofErr w:type="spellEnd"/>
            <w:r>
              <w:t>(</w:t>
            </w:r>
            <w:proofErr w:type="spellStart"/>
            <w:r>
              <w:t>ccDatetime</w:t>
            </w:r>
            <w:proofErr w:type="spellEnd"/>
            <w:r>
              <w:t>)(1).</w:t>
            </w:r>
            <w:proofErr w:type="spellStart"/>
            <w:r>
              <w:t>Range.Text</w:t>
            </w:r>
            <w:proofErr w:type="spellEnd"/>
            <w:r>
              <w:t xml:space="preserve"> = </w:t>
            </w:r>
            <w:proofErr w:type="spellStart"/>
            <w:r>
              <w:t>formInputs</w:t>
            </w:r>
            <w:proofErr w:type="spellEnd"/>
            <w:r>
              <w:t>(</w:t>
            </w:r>
            <w:proofErr w:type="spellStart"/>
            <w:r>
              <w:t>iDatetime</w:t>
            </w:r>
            <w:proofErr w:type="spellEnd"/>
            <w:r>
              <w:t>)</w:t>
            </w:r>
          </w:p>
          <w:p w14:paraId="557B8277" w14:textId="77777777" w:rsidR="001F4678" w:rsidRDefault="001F4678" w:rsidP="001F4678">
            <w:pPr>
              <w:pStyle w:val="Code"/>
            </w:pPr>
          </w:p>
          <w:p w14:paraId="7E48E8D7" w14:textId="77777777" w:rsidR="001F4678" w:rsidRDefault="001F4678" w:rsidP="001F4678">
            <w:pPr>
              <w:pStyle w:val="Code"/>
            </w:pPr>
            <w:r>
              <w:t>'Save as PDF</w:t>
            </w:r>
          </w:p>
          <w:p w14:paraId="4E198999" w14:textId="77777777" w:rsidR="001F4678" w:rsidRDefault="001F4678" w:rsidP="001F4678">
            <w:pPr>
              <w:pStyle w:val="Code"/>
            </w:pPr>
            <w:proofErr w:type="spellStart"/>
            <w:r>
              <w:t>formDoc.ExportAsFixedFormat</w:t>
            </w:r>
            <w:proofErr w:type="spellEnd"/>
            <w:r>
              <w:t xml:space="preserve"> _</w:t>
            </w:r>
          </w:p>
          <w:p w14:paraId="44C09869" w14:textId="77777777" w:rsidR="001F4678" w:rsidRDefault="001F4678" w:rsidP="001F4678">
            <w:pPr>
              <w:pStyle w:val="Code"/>
            </w:pPr>
            <w:r>
              <w:t xml:space="preserve">     </w:t>
            </w:r>
            <w:proofErr w:type="spellStart"/>
            <w:r>
              <w:t>OutputFileName</w:t>
            </w:r>
            <w:proofErr w:type="spellEnd"/>
            <w:r>
              <w:t>:=</w:t>
            </w:r>
            <w:proofErr w:type="spellStart"/>
            <w:r>
              <w:t>formInputs</w:t>
            </w:r>
            <w:proofErr w:type="spellEnd"/>
            <w:r>
              <w:t>(</w:t>
            </w:r>
            <w:proofErr w:type="spellStart"/>
            <w:r>
              <w:t>iPDF</w:t>
            </w:r>
            <w:proofErr w:type="spellEnd"/>
            <w:r>
              <w:t>), _</w:t>
            </w:r>
          </w:p>
          <w:p w14:paraId="2BA3C837" w14:textId="77777777" w:rsidR="001F4678" w:rsidRDefault="001F4678" w:rsidP="001F4678">
            <w:pPr>
              <w:pStyle w:val="Code"/>
            </w:pPr>
            <w:r>
              <w:t xml:space="preserve">     </w:t>
            </w:r>
            <w:proofErr w:type="spellStart"/>
            <w:r>
              <w:t>ExportFormat</w:t>
            </w:r>
            <w:proofErr w:type="spellEnd"/>
            <w:r>
              <w:t>:=</w:t>
            </w:r>
            <w:proofErr w:type="spellStart"/>
            <w:r>
              <w:t>wdExportFormatPDF</w:t>
            </w:r>
            <w:proofErr w:type="spellEnd"/>
            <w:r>
              <w:t>, _</w:t>
            </w:r>
          </w:p>
          <w:p w14:paraId="4544B82D" w14:textId="77777777" w:rsidR="001F4678" w:rsidRDefault="001F4678" w:rsidP="001F4678">
            <w:pPr>
              <w:pStyle w:val="Code"/>
            </w:pPr>
            <w:r>
              <w:t xml:space="preserve">     </w:t>
            </w:r>
            <w:proofErr w:type="spellStart"/>
            <w:r>
              <w:t>OpenAfterExport</w:t>
            </w:r>
            <w:proofErr w:type="spellEnd"/>
            <w:r>
              <w:t>:=False</w:t>
            </w:r>
          </w:p>
          <w:p w14:paraId="785A7A26" w14:textId="77777777" w:rsidR="001F4678" w:rsidRDefault="001F4678" w:rsidP="001F4678">
            <w:pPr>
              <w:pStyle w:val="Code"/>
            </w:pPr>
          </w:p>
          <w:p w14:paraId="420D01E9" w14:textId="77777777" w:rsidR="001F4678" w:rsidRDefault="001F4678" w:rsidP="001F4678">
            <w:pPr>
              <w:pStyle w:val="Code"/>
            </w:pPr>
            <w:r>
              <w:t>''Clear form field stamps</w:t>
            </w:r>
          </w:p>
          <w:p w14:paraId="080F1619" w14:textId="77777777" w:rsidR="001F4678" w:rsidRDefault="001F4678" w:rsidP="001F4678">
            <w:pPr>
              <w:pStyle w:val="Code"/>
            </w:pPr>
            <w:r>
              <w:t>'</w:t>
            </w:r>
            <w:proofErr w:type="spellStart"/>
            <w:r>
              <w:t>formDoc.SelectContentControlsByTag</w:t>
            </w:r>
            <w:proofErr w:type="spellEnd"/>
            <w:r>
              <w:t>(</w:t>
            </w:r>
            <w:proofErr w:type="spellStart"/>
            <w:r>
              <w:t>ccUser</w:t>
            </w:r>
            <w:proofErr w:type="spellEnd"/>
            <w:r>
              <w:t>)(1).</w:t>
            </w:r>
            <w:proofErr w:type="spellStart"/>
            <w:r>
              <w:t>Range.Text</w:t>
            </w:r>
            <w:proofErr w:type="spellEnd"/>
            <w:r>
              <w:t xml:space="preserve"> = " "</w:t>
            </w:r>
          </w:p>
          <w:p w14:paraId="45CF7760" w14:textId="77777777" w:rsidR="001F4678" w:rsidRDefault="001F4678" w:rsidP="001F4678">
            <w:pPr>
              <w:pStyle w:val="Code"/>
            </w:pPr>
            <w:r>
              <w:t>'</w:t>
            </w:r>
            <w:proofErr w:type="spellStart"/>
            <w:r>
              <w:t>formDoc.SelectContentControlsByTag</w:t>
            </w:r>
            <w:proofErr w:type="spellEnd"/>
            <w:r>
              <w:t>(</w:t>
            </w:r>
            <w:proofErr w:type="spellStart"/>
            <w:r>
              <w:t>ccUser</w:t>
            </w:r>
            <w:proofErr w:type="spellEnd"/>
            <w:r>
              <w:t>)(1).</w:t>
            </w:r>
            <w:proofErr w:type="spellStart"/>
            <w:r>
              <w:t>LockContents</w:t>
            </w:r>
            <w:proofErr w:type="spellEnd"/>
            <w:r>
              <w:t xml:space="preserve"> = True</w:t>
            </w:r>
          </w:p>
          <w:p w14:paraId="432383DA" w14:textId="77777777" w:rsidR="001F4678" w:rsidRDefault="001F4678" w:rsidP="001F4678">
            <w:pPr>
              <w:pStyle w:val="Code"/>
            </w:pPr>
            <w:r>
              <w:t>'</w:t>
            </w:r>
            <w:proofErr w:type="spellStart"/>
            <w:r>
              <w:t>formDoc.SelectContentControlsByTag</w:t>
            </w:r>
            <w:proofErr w:type="spellEnd"/>
            <w:r>
              <w:t>(</w:t>
            </w:r>
            <w:proofErr w:type="spellStart"/>
            <w:r>
              <w:t>ccComputer</w:t>
            </w:r>
            <w:proofErr w:type="spellEnd"/>
            <w:r>
              <w:t>)(1).</w:t>
            </w:r>
            <w:proofErr w:type="spellStart"/>
            <w:r>
              <w:t>Range.Text</w:t>
            </w:r>
            <w:proofErr w:type="spellEnd"/>
            <w:r>
              <w:t xml:space="preserve"> = " "</w:t>
            </w:r>
          </w:p>
          <w:p w14:paraId="44862434" w14:textId="77777777" w:rsidR="001F4678" w:rsidRDefault="001F4678" w:rsidP="001F4678">
            <w:pPr>
              <w:pStyle w:val="Code"/>
            </w:pPr>
            <w:r>
              <w:t>'</w:t>
            </w:r>
            <w:proofErr w:type="spellStart"/>
            <w:r>
              <w:t>formDoc.SelectContentControlsByTag</w:t>
            </w:r>
            <w:proofErr w:type="spellEnd"/>
            <w:r>
              <w:t>(</w:t>
            </w:r>
            <w:proofErr w:type="spellStart"/>
            <w:r>
              <w:t>ccComputer</w:t>
            </w:r>
            <w:proofErr w:type="spellEnd"/>
            <w:r>
              <w:t>)(1).</w:t>
            </w:r>
            <w:proofErr w:type="spellStart"/>
            <w:r>
              <w:t>LockContents</w:t>
            </w:r>
            <w:proofErr w:type="spellEnd"/>
            <w:r>
              <w:t xml:space="preserve"> = True</w:t>
            </w:r>
          </w:p>
          <w:p w14:paraId="6927A8D8" w14:textId="77777777" w:rsidR="001F4678" w:rsidRDefault="001F4678" w:rsidP="001F4678">
            <w:pPr>
              <w:pStyle w:val="Code"/>
            </w:pPr>
            <w:r>
              <w:t>'</w:t>
            </w:r>
            <w:proofErr w:type="spellStart"/>
            <w:r>
              <w:t>formDoc.SelectContentControlsByTag</w:t>
            </w:r>
            <w:proofErr w:type="spellEnd"/>
            <w:r>
              <w:t>(</w:t>
            </w:r>
            <w:proofErr w:type="spellStart"/>
            <w:r>
              <w:t>ccDatetime</w:t>
            </w:r>
            <w:proofErr w:type="spellEnd"/>
            <w:r>
              <w:t>)(1).</w:t>
            </w:r>
            <w:proofErr w:type="spellStart"/>
            <w:r>
              <w:t>Range.Text</w:t>
            </w:r>
            <w:proofErr w:type="spellEnd"/>
            <w:r>
              <w:t xml:space="preserve"> = " "</w:t>
            </w:r>
          </w:p>
          <w:p w14:paraId="31854B06" w14:textId="77777777" w:rsidR="001F4678" w:rsidRDefault="001F4678" w:rsidP="001F4678">
            <w:pPr>
              <w:pStyle w:val="Code"/>
            </w:pPr>
            <w:r>
              <w:t>'</w:t>
            </w:r>
            <w:proofErr w:type="spellStart"/>
            <w:r>
              <w:t>formDoc.SelectContentControlsByTag</w:t>
            </w:r>
            <w:proofErr w:type="spellEnd"/>
            <w:r>
              <w:t>(</w:t>
            </w:r>
            <w:proofErr w:type="spellStart"/>
            <w:r>
              <w:t>ccDatetime</w:t>
            </w:r>
            <w:proofErr w:type="spellEnd"/>
            <w:r>
              <w:t>)(1).</w:t>
            </w:r>
            <w:proofErr w:type="spellStart"/>
            <w:r>
              <w:t>LockContents</w:t>
            </w:r>
            <w:proofErr w:type="spellEnd"/>
            <w:r>
              <w:t xml:space="preserve"> = True</w:t>
            </w:r>
          </w:p>
          <w:p w14:paraId="619BF5E0" w14:textId="77777777" w:rsidR="001F4678" w:rsidRDefault="001F4678" w:rsidP="001F4678">
            <w:pPr>
              <w:pStyle w:val="Code"/>
            </w:pPr>
          </w:p>
          <w:p w14:paraId="37348444" w14:textId="77777777" w:rsidR="001F4678" w:rsidRDefault="001F4678" w:rsidP="001F4678">
            <w:pPr>
              <w:pStyle w:val="Code"/>
            </w:pPr>
            <w:r>
              <w:t>''Confirmation message</w:t>
            </w:r>
          </w:p>
          <w:p w14:paraId="74C30223" w14:textId="77777777" w:rsidR="001F4678" w:rsidRDefault="001F4678" w:rsidP="001F4678">
            <w:pPr>
              <w:pStyle w:val="Code"/>
            </w:pPr>
            <w:r>
              <w:t>'</w:t>
            </w:r>
            <w:proofErr w:type="spellStart"/>
            <w:r>
              <w:t>MsgBox</w:t>
            </w:r>
            <w:proofErr w:type="spellEnd"/>
            <w:r>
              <w:t xml:space="preserve"> ("Awesome, " &amp; </w:t>
            </w:r>
            <w:proofErr w:type="spellStart"/>
            <w:r>
              <w:t>UCase</w:t>
            </w:r>
            <w:proofErr w:type="spellEnd"/>
            <w:r>
              <w:t>(</w:t>
            </w:r>
            <w:proofErr w:type="spellStart"/>
            <w:r>
              <w:t>formUser</w:t>
            </w:r>
            <w:proofErr w:type="spellEnd"/>
            <w:r>
              <w:t>) &amp; "! The form has been saved successfully.")</w:t>
            </w:r>
          </w:p>
          <w:p w14:paraId="7835E5F5" w14:textId="77777777" w:rsidR="001F4678" w:rsidRDefault="001F4678" w:rsidP="001F4678">
            <w:pPr>
              <w:pStyle w:val="Code"/>
            </w:pPr>
          </w:p>
          <w:p w14:paraId="46C3E1EA" w14:textId="77777777" w:rsidR="001F4678" w:rsidRDefault="001F4678" w:rsidP="001F4678">
            <w:pPr>
              <w:pStyle w:val="Code"/>
            </w:pPr>
            <w:proofErr w:type="spellStart"/>
            <w:r>
              <w:t>ErrHandler</w:t>
            </w:r>
            <w:proofErr w:type="spellEnd"/>
            <w:r>
              <w:t>:</w:t>
            </w:r>
          </w:p>
          <w:p w14:paraId="63BE95DD" w14:textId="77777777" w:rsidR="001F4678" w:rsidRDefault="001F4678" w:rsidP="001F4678">
            <w:pPr>
              <w:pStyle w:val="Code"/>
            </w:pPr>
          </w:p>
          <w:p w14:paraId="6914C2D7" w14:textId="2188208B" w:rsidR="00D5636E" w:rsidRPr="00EC4773" w:rsidRDefault="001F4678" w:rsidP="001F4678">
            <w:pPr>
              <w:pStyle w:val="Code"/>
            </w:pPr>
            <w:r>
              <w:t>End Sub</w:t>
            </w:r>
          </w:p>
        </w:tc>
      </w:tr>
    </w:tbl>
    <w:p w14:paraId="43005682" w14:textId="4C6FC66C" w:rsidR="00D5636E" w:rsidRDefault="00D5636E" w:rsidP="002253E2"/>
    <w:sectPr w:rsidR="00D5636E" w:rsidSect="008918C2">
      <w:headerReference w:type="default" r:id="rId8"/>
      <w:foot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10763" w14:textId="77777777" w:rsidR="001A2D2D" w:rsidRDefault="001A2D2D" w:rsidP="002E17B7">
      <w:pPr>
        <w:spacing w:after="0"/>
      </w:pPr>
      <w:r>
        <w:separator/>
      </w:r>
    </w:p>
  </w:endnote>
  <w:endnote w:type="continuationSeparator" w:id="0">
    <w:p w14:paraId="5762FB77" w14:textId="77777777" w:rsidR="001A2D2D" w:rsidRDefault="001A2D2D" w:rsidP="002E17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9E6D" w14:textId="7B7BF56A" w:rsidR="00872B71" w:rsidRDefault="00574EBD" w:rsidP="00AE647E">
    <w:pPr>
      <w:pStyle w:val="Footer"/>
      <w:tabs>
        <w:tab w:val="clear" w:pos="4680"/>
        <w:tab w:val="clear" w:pos="9360"/>
        <w:tab w:val="center" w:pos="5220"/>
        <w:tab w:val="right" w:pos="10800"/>
      </w:tabs>
      <w:rPr>
        <w:sz w:val="16"/>
        <w:szCs w:val="16"/>
      </w:rPr>
    </w:pPr>
    <w:r>
      <w:rPr>
        <w:sz w:val="16"/>
        <w:szCs w:val="16"/>
      </w:rPr>
      <w:pict w14:anchorId="7B3A49AF">
        <v:rect id="_x0000_i1026" style="width:540pt;height:1.5pt" o:hralign="center" o:hrstd="t" o:hrnoshade="t" o:hr="t" fillcolor="black [3213]" stroked="f"/>
      </w:pict>
    </w:r>
  </w:p>
  <w:p w14:paraId="4D726B7A" w14:textId="2D0C644F" w:rsidR="00872B71" w:rsidRPr="001D49F0" w:rsidRDefault="00872B71" w:rsidP="00263A10">
    <w:pPr>
      <w:pStyle w:val="Footer"/>
      <w:tabs>
        <w:tab w:val="clear" w:pos="4680"/>
        <w:tab w:val="clear" w:pos="9360"/>
        <w:tab w:val="center" w:pos="5490"/>
        <w:tab w:val="right" w:pos="10800"/>
      </w:tabs>
      <w:rPr>
        <w:sz w:val="16"/>
        <w:szCs w:val="16"/>
      </w:rPr>
    </w:pPr>
    <w:r>
      <w:rPr>
        <w:sz w:val="16"/>
        <w:szCs w:val="16"/>
      </w:rPr>
      <w:tab/>
      <w:t xml:space="preserve">Page </w:t>
    </w:r>
    <w:r w:rsidRPr="001D49F0">
      <w:rPr>
        <w:sz w:val="16"/>
        <w:szCs w:val="16"/>
      </w:rPr>
      <w:fldChar w:fldCharType="begin"/>
    </w:r>
    <w:r w:rsidRPr="001D49F0">
      <w:rPr>
        <w:sz w:val="16"/>
        <w:szCs w:val="16"/>
      </w:rPr>
      <w:instrText xml:space="preserve"> PAGE   \* MERGEFORMAT </w:instrText>
    </w:r>
    <w:r w:rsidRPr="001D49F0">
      <w:rPr>
        <w:sz w:val="16"/>
        <w:szCs w:val="16"/>
      </w:rPr>
      <w:fldChar w:fldCharType="separate"/>
    </w:r>
    <w:r w:rsidR="00C130EA">
      <w:rPr>
        <w:noProof/>
        <w:sz w:val="16"/>
        <w:szCs w:val="16"/>
      </w:rPr>
      <w:t>5</w:t>
    </w:r>
    <w:r w:rsidRPr="001D49F0">
      <w:rPr>
        <w:sz w:val="16"/>
        <w:szCs w:val="16"/>
      </w:rPr>
      <w:fldChar w:fldCharType="end"/>
    </w:r>
    <w:r w:rsidRPr="001D49F0">
      <w:rPr>
        <w:sz w:val="16"/>
        <w:szCs w:val="16"/>
      </w:rPr>
      <w:t xml:space="preserve"> of </w:t>
    </w:r>
    <w:r w:rsidRPr="001D49F0">
      <w:rPr>
        <w:sz w:val="16"/>
        <w:szCs w:val="16"/>
      </w:rPr>
      <w:fldChar w:fldCharType="begin"/>
    </w:r>
    <w:r w:rsidRPr="001D49F0">
      <w:rPr>
        <w:sz w:val="16"/>
        <w:szCs w:val="16"/>
      </w:rPr>
      <w:instrText xml:space="preserve"> NUMPAGES   \* MERGEFORMAT </w:instrText>
    </w:r>
    <w:r w:rsidRPr="001D49F0">
      <w:rPr>
        <w:sz w:val="16"/>
        <w:szCs w:val="16"/>
      </w:rPr>
      <w:fldChar w:fldCharType="separate"/>
    </w:r>
    <w:r w:rsidR="00C130EA">
      <w:rPr>
        <w:noProof/>
        <w:sz w:val="16"/>
        <w:szCs w:val="16"/>
      </w:rPr>
      <w:t>8</w:t>
    </w:r>
    <w:r w:rsidRPr="001D49F0">
      <w:rPr>
        <w:sz w:val="16"/>
        <w:szCs w:val="16"/>
      </w:rPr>
      <w:fldChar w:fldCharType="end"/>
    </w:r>
    <w:r>
      <w:rPr>
        <w:sz w:val="16"/>
        <w:szCs w:val="16"/>
      </w:rPr>
      <w:tab/>
      <w:t>www.</w:t>
    </w:r>
    <w:r w:rsidR="002253E2">
      <w:rPr>
        <w:sz w:val="16"/>
        <w:szCs w:val="16"/>
      </w:rPr>
      <w:t>BexarVBA</w:t>
    </w:r>
    <w:r>
      <w:rPr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AFC6B" w14:textId="77777777" w:rsidR="001A2D2D" w:rsidRDefault="001A2D2D" w:rsidP="002E17B7">
      <w:pPr>
        <w:spacing w:after="0"/>
      </w:pPr>
      <w:r>
        <w:separator/>
      </w:r>
    </w:p>
  </w:footnote>
  <w:footnote w:type="continuationSeparator" w:id="0">
    <w:p w14:paraId="46DDAC5E" w14:textId="77777777" w:rsidR="001A2D2D" w:rsidRDefault="001A2D2D" w:rsidP="002E17B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27"/>
      <w:gridCol w:w="2071"/>
      <w:gridCol w:w="5194"/>
    </w:tblGrid>
    <w:tr w:rsidR="00A23455" w14:paraId="0C12E975" w14:textId="77777777" w:rsidTr="001635B5">
      <w:trPr>
        <w:trHeight w:val="208"/>
      </w:trPr>
      <w:tc>
        <w:tcPr>
          <w:tcW w:w="3527" w:type="dxa"/>
          <w:vMerge w:val="restart"/>
          <w:vAlign w:val="center"/>
        </w:tcPr>
        <w:p w14:paraId="4D75EF3C" w14:textId="77777777" w:rsidR="00A23455" w:rsidRDefault="00A23455" w:rsidP="00A23455">
          <w:pPr>
            <w:pStyle w:val="Header"/>
          </w:pPr>
          <w:bookmarkStart w:id="10" w:name="_Hlk83407516"/>
          <w:r>
            <w:rPr>
              <w:noProof/>
            </w:rPr>
            <w:drawing>
              <wp:inline distT="0" distB="0" distL="0" distR="0" wp14:anchorId="069F8B81" wp14:editId="31B782D8">
                <wp:extent cx="1709065" cy="356616"/>
                <wp:effectExtent l="0" t="0" r="5715" b="5715"/>
                <wp:docPr id="2" name="Picture 2" descr="Shape, rectangl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Shape, rectangl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9065" cy="3566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71" w:type="dxa"/>
          <w:vAlign w:val="center"/>
        </w:tcPr>
        <w:p w14:paraId="4067B5E0" w14:textId="77777777" w:rsidR="00A23455" w:rsidRPr="00A941C1" w:rsidRDefault="00A23455" w:rsidP="00A23455">
          <w:pPr>
            <w:pStyle w:val="Header"/>
            <w:jc w:val="right"/>
            <w:rPr>
              <w:noProof/>
              <w:color w:val="A6A6A6" w:themeColor="background1" w:themeShade="A6"/>
              <w:sz w:val="22"/>
            </w:rPr>
          </w:pPr>
          <w:r w:rsidRPr="00A941C1">
            <w:rPr>
              <w:noProof/>
              <w:color w:val="A6A6A6" w:themeColor="background1" w:themeShade="A6"/>
              <w:sz w:val="22"/>
            </w:rPr>
            <w:t>Document No.</w:t>
          </w:r>
        </w:p>
      </w:tc>
      <w:tc>
        <w:tcPr>
          <w:tcW w:w="5194" w:type="dxa"/>
          <w:vAlign w:val="center"/>
        </w:tcPr>
        <w:p w14:paraId="65B92D7C" w14:textId="3B9A42CB" w:rsidR="00A23455" w:rsidRPr="00D54C21" w:rsidRDefault="00027753" w:rsidP="00A23455">
          <w:pPr>
            <w:pStyle w:val="Header"/>
            <w:rPr>
              <w:noProof/>
              <w:sz w:val="22"/>
            </w:rPr>
          </w:pPr>
          <w:r>
            <w:rPr>
              <w:noProof/>
              <w:sz w:val="22"/>
            </w:rPr>
            <w:t>S</w:t>
          </w:r>
          <w:r w:rsidR="00006A0B">
            <w:rPr>
              <w:noProof/>
              <w:sz w:val="22"/>
            </w:rPr>
            <w:t>DN</w:t>
          </w:r>
          <w:r>
            <w:rPr>
              <w:noProof/>
              <w:sz w:val="22"/>
            </w:rPr>
            <w:t>.</w:t>
          </w:r>
          <w:r w:rsidR="00A23455">
            <w:rPr>
              <w:noProof/>
              <w:sz w:val="22"/>
            </w:rPr>
            <w:t>100-003</w:t>
          </w:r>
        </w:p>
      </w:tc>
    </w:tr>
    <w:tr w:rsidR="00A23455" w14:paraId="596EB955" w14:textId="77777777" w:rsidTr="001635B5">
      <w:trPr>
        <w:trHeight w:val="207"/>
      </w:trPr>
      <w:tc>
        <w:tcPr>
          <w:tcW w:w="3527" w:type="dxa"/>
          <w:vMerge/>
          <w:vAlign w:val="center"/>
        </w:tcPr>
        <w:p w14:paraId="4C92E733" w14:textId="77777777" w:rsidR="00A23455" w:rsidRDefault="00A23455" w:rsidP="00A23455">
          <w:pPr>
            <w:pStyle w:val="Header"/>
            <w:rPr>
              <w:noProof/>
            </w:rPr>
          </w:pPr>
        </w:p>
      </w:tc>
      <w:tc>
        <w:tcPr>
          <w:tcW w:w="2071" w:type="dxa"/>
          <w:vAlign w:val="center"/>
        </w:tcPr>
        <w:p w14:paraId="3ABC641F" w14:textId="77777777" w:rsidR="00A23455" w:rsidRPr="00A941C1" w:rsidRDefault="00A23455" w:rsidP="00A23455">
          <w:pPr>
            <w:pStyle w:val="Header"/>
            <w:jc w:val="right"/>
            <w:rPr>
              <w:noProof/>
              <w:color w:val="A6A6A6" w:themeColor="background1" w:themeShade="A6"/>
              <w:sz w:val="22"/>
            </w:rPr>
          </w:pPr>
          <w:r w:rsidRPr="00A941C1">
            <w:rPr>
              <w:noProof/>
              <w:color w:val="A6A6A6" w:themeColor="background1" w:themeShade="A6"/>
              <w:sz w:val="22"/>
            </w:rPr>
            <w:t>Document Title</w:t>
          </w:r>
        </w:p>
      </w:tc>
      <w:tc>
        <w:tcPr>
          <w:tcW w:w="5194" w:type="dxa"/>
          <w:vAlign w:val="center"/>
        </w:tcPr>
        <w:p w14:paraId="6859D5DF" w14:textId="4853C258" w:rsidR="00A23455" w:rsidRDefault="00A23455" w:rsidP="00A23455">
          <w:pPr>
            <w:pStyle w:val="Header"/>
            <w:rPr>
              <w:noProof/>
              <w:sz w:val="22"/>
            </w:rPr>
          </w:pPr>
          <w:r>
            <w:rPr>
              <w:noProof/>
              <w:sz w:val="22"/>
            </w:rPr>
            <w:t>Ultrasound Transducer Test Form</w:t>
          </w:r>
        </w:p>
      </w:tc>
    </w:tr>
    <w:tr w:rsidR="00A23455" w14:paraId="7BFF279C" w14:textId="77777777" w:rsidTr="001635B5">
      <w:trPr>
        <w:trHeight w:val="177"/>
      </w:trPr>
      <w:tc>
        <w:tcPr>
          <w:tcW w:w="3527" w:type="dxa"/>
          <w:vMerge/>
          <w:vAlign w:val="center"/>
        </w:tcPr>
        <w:p w14:paraId="07C8CC3F" w14:textId="77777777" w:rsidR="00A23455" w:rsidRDefault="00A23455" w:rsidP="00A23455">
          <w:pPr>
            <w:pStyle w:val="Header"/>
            <w:rPr>
              <w:noProof/>
            </w:rPr>
          </w:pPr>
        </w:p>
      </w:tc>
      <w:tc>
        <w:tcPr>
          <w:tcW w:w="2071" w:type="dxa"/>
          <w:vAlign w:val="center"/>
        </w:tcPr>
        <w:p w14:paraId="3D50429C" w14:textId="77777777" w:rsidR="00A23455" w:rsidRPr="00A941C1" w:rsidRDefault="00A23455" w:rsidP="00A23455">
          <w:pPr>
            <w:pStyle w:val="Header"/>
            <w:jc w:val="right"/>
            <w:rPr>
              <w:noProof/>
              <w:color w:val="A6A6A6" w:themeColor="background1" w:themeShade="A6"/>
              <w:sz w:val="22"/>
            </w:rPr>
          </w:pPr>
          <w:r w:rsidRPr="00A941C1">
            <w:rPr>
              <w:noProof/>
              <w:color w:val="A6A6A6" w:themeColor="background1" w:themeShade="A6"/>
              <w:sz w:val="22"/>
            </w:rPr>
            <w:t>Document Type</w:t>
          </w:r>
        </w:p>
      </w:tc>
      <w:tc>
        <w:tcPr>
          <w:tcW w:w="5194" w:type="dxa"/>
          <w:vAlign w:val="center"/>
        </w:tcPr>
        <w:p w14:paraId="4B183D94" w14:textId="77777777" w:rsidR="00A23455" w:rsidRPr="00330018" w:rsidRDefault="00A23455" w:rsidP="00A23455">
          <w:pPr>
            <w:pStyle w:val="Header"/>
            <w:rPr>
              <w:b/>
              <w:bCs/>
              <w:noProof/>
              <w:sz w:val="22"/>
            </w:rPr>
          </w:pPr>
          <w:r>
            <w:rPr>
              <w:b/>
              <w:bCs/>
              <w:noProof/>
              <w:sz w:val="22"/>
            </w:rPr>
            <w:t>SOFTWARE DESIGN NOTES</w:t>
          </w:r>
        </w:p>
      </w:tc>
    </w:tr>
  </w:tbl>
  <w:bookmarkEnd w:id="10"/>
  <w:p w14:paraId="555D7B97" w14:textId="2D73B360" w:rsidR="00872B71" w:rsidRDefault="001A2D2D" w:rsidP="00AD6F4B">
    <w:pPr>
      <w:pStyle w:val="Footer"/>
      <w:tabs>
        <w:tab w:val="clear" w:pos="4680"/>
        <w:tab w:val="clear" w:pos="9360"/>
        <w:tab w:val="center" w:pos="5400"/>
        <w:tab w:val="right" w:pos="10800"/>
      </w:tabs>
      <w:spacing w:after="120"/>
      <w:rPr>
        <w:sz w:val="16"/>
        <w:szCs w:val="16"/>
      </w:rPr>
    </w:pPr>
    <w:r>
      <w:rPr>
        <w:sz w:val="16"/>
        <w:szCs w:val="16"/>
      </w:rPr>
      <w:pict w14:anchorId="589C3216">
        <v:rect id="_x0000_i1025" style="width:540pt;height:1.5pt" o:hralign="center" o:hrstd="t" o:hrnoshade="t" o:hr="t" fillcolor="black [3213]" stroked="f"/>
      </w:pict>
    </w:r>
    <w:r w:rsidR="00A23455">
      <w:rPr>
        <w:sz w:val="16"/>
        <w:szCs w:val="16"/>
      </w:rPr>
      <w:t>DCN:</w:t>
    </w:r>
    <w:r w:rsidR="00872B71">
      <w:rPr>
        <w:sz w:val="16"/>
        <w:szCs w:val="16"/>
      </w:rPr>
      <w:t xml:space="preserve"> N/A</w:t>
    </w:r>
    <w:r w:rsidR="00872B71">
      <w:rPr>
        <w:sz w:val="16"/>
        <w:szCs w:val="16"/>
      </w:rPr>
      <w:tab/>
      <w:t>Effective Date: N/A</w:t>
    </w:r>
    <w:r w:rsidR="00872B71">
      <w:rPr>
        <w:sz w:val="16"/>
        <w:szCs w:val="16"/>
      </w:rPr>
      <w:tab/>
      <w:t xml:space="preserve">Date Printed: </w:t>
    </w:r>
    <w:r w:rsidR="00872B71">
      <w:rPr>
        <w:sz w:val="16"/>
        <w:szCs w:val="16"/>
      </w:rPr>
      <w:fldChar w:fldCharType="begin"/>
    </w:r>
    <w:r w:rsidR="00872B71">
      <w:rPr>
        <w:sz w:val="16"/>
        <w:szCs w:val="16"/>
      </w:rPr>
      <w:instrText xml:space="preserve"> DATE  \@ "ddMMMyyyy" </w:instrText>
    </w:r>
    <w:r w:rsidR="00872B71">
      <w:rPr>
        <w:sz w:val="16"/>
        <w:szCs w:val="16"/>
      </w:rPr>
      <w:fldChar w:fldCharType="separate"/>
    </w:r>
    <w:r w:rsidR="00574EBD">
      <w:rPr>
        <w:noProof/>
        <w:sz w:val="16"/>
        <w:szCs w:val="16"/>
      </w:rPr>
      <w:t>24Sep2021</w:t>
    </w:r>
    <w:r w:rsidR="00872B71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3E1D"/>
    <w:multiLevelType w:val="hybridMultilevel"/>
    <w:tmpl w:val="514A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4476B"/>
    <w:multiLevelType w:val="hybridMultilevel"/>
    <w:tmpl w:val="4E08FF76"/>
    <w:lvl w:ilvl="0" w:tplc="36EEB578">
      <w:start w:val="1"/>
      <w:numFmt w:val="decimal"/>
      <w:lvlText w:val="Eq.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84305"/>
    <w:multiLevelType w:val="hybridMultilevel"/>
    <w:tmpl w:val="A6D24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AE3F33"/>
    <w:multiLevelType w:val="hybridMultilevel"/>
    <w:tmpl w:val="C7687D30"/>
    <w:lvl w:ilvl="0" w:tplc="27D20D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5332DE"/>
    <w:multiLevelType w:val="hybridMultilevel"/>
    <w:tmpl w:val="33440FDA"/>
    <w:lvl w:ilvl="0" w:tplc="9F26E6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72EE5"/>
    <w:multiLevelType w:val="hybridMultilevel"/>
    <w:tmpl w:val="826AB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B3448"/>
    <w:multiLevelType w:val="hybridMultilevel"/>
    <w:tmpl w:val="CA76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750FC1"/>
    <w:multiLevelType w:val="hybridMultilevel"/>
    <w:tmpl w:val="2CD8E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CC7B8B"/>
    <w:multiLevelType w:val="hybridMultilevel"/>
    <w:tmpl w:val="D2ACC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AE4A69"/>
    <w:multiLevelType w:val="hybridMultilevel"/>
    <w:tmpl w:val="E6561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49275A"/>
    <w:multiLevelType w:val="hybridMultilevel"/>
    <w:tmpl w:val="BF4A2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8A226C"/>
    <w:multiLevelType w:val="multilevel"/>
    <w:tmpl w:val="5A12E25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557043"/>
    <w:multiLevelType w:val="hybridMultilevel"/>
    <w:tmpl w:val="2EDAC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A5B07"/>
    <w:multiLevelType w:val="hybridMultilevel"/>
    <w:tmpl w:val="FB660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1B40D8"/>
    <w:multiLevelType w:val="hybridMultilevel"/>
    <w:tmpl w:val="D9E0ED44"/>
    <w:lvl w:ilvl="0" w:tplc="16C4A6D6">
      <w:start w:val="1"/>
      <w:numFmt w:val="decimal"/>
      <w:lvlText w:val="Req.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16"/>
  </w:num>
  <w:num w:numId="4">
    <w:abstractNumId w:val="20"/>
  </w:num>
  <w:num w:numId="5">
    <w:abstractNumId w:val="10"/>
  </w:num>
  <w:num w:numId="6">
    <w:abstractNumId w:val="8"/>
  </w:num>
  <w:num w:numId="7">
    <w:abstractNumId w:val="9"/>
  </w:num>
  <w:num w:numId="8">
    <w:abstractNumId w:val="30"/>
  </w:num>
  <w:num w:numId="9">
    <w:abstractNumId w:val="29"/>
  </w:num>
  <w:num w:numId="10">
    <w:abstractNumId w:val="23"/>
  </w:num>
  <w:num w:numId="11">
    <w:abstractNumId w:val="2"/>
  </w:num>
  <w:num w:numId="12">
    <w:abstractNumId w:val="5"/>
  </w:num>
  <w:num w:numId="13">
    <w:abstractNumId w:val="17"/>
  </w:num>
  <w:num w:numId="14">
    <w:abstractNumId w:val="26"/>
  </w:num>
  <w:num w:numId="15">
    <w:abstractNumId w:val="24"/>
  </w:num>
  <w:num w:numId="16">
    <w:abstractNumId w:val="6"/>
  </w:num>
  <w:num w:numId="17">
    <w:abstractNumId w:val="12"/>
  </w:num>
  <w:num w:numId="18">
    <w:abstractNumId w:val="31"/>
  </w:num>
  <w:num w:numId="19">
    <w:abstractNumId w:val="3"/>
  </w:num>
  <w:num w:numId="20">
    <w:abstractNumId w:val="14"/>
  </w:num>
  <w:num w:numId="21">
    <w:abstractNumId w:val="13"/>
  </w:num>
  <w:num w:numId="22">
    <w:abstractNumId w:val="4"/>
  </w:num>
  <w:num w:numId="23">
    <w:abstractNumId w:val="19"/>
  </w:num>
  <w:num w:numId="24">
    <w:abstractNumId w:val="22"/>
  </w:num>
  <w:num w:numId="25">
    <w:abstractNumId w:val="15"/>
  </w:num>
  <w:num w:numId="26">
    <w:abstractNumId w:val="0"/>
  </w:num>
  <w:num w:numId="27">
    <w:abstractNumId w:val="27"/>
  </w:num>
  <w:num w:numId="28">
    <w:abstractNumId w:val="28"/>
  </w:num>
  <w:num w:numId="29">
    <w:abstractNumId w:val="25"/>
  </w:num>
  <w:num w:numId="30">
    <w:abstractNumId w:val="11"/>
  </w:num>
  <w:num w:numId="31">
    <w:abstractNumId w:val="7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702D"/>
    <w:rsid w:val="0000019A"/>
    <w:rsid w:val="000006D3"/>
    <w:rsid w:val="000042FA"/>
    <w:rsid w:val="00006A0B"/>
    <w:rsid w:val="00007E9A"/>
    <w:rsid w:val="00011513"/>
    <w:rsid w:val="00013802"/>
    <w:rsid w:val="00014CB0"/>
    <w:rsid w:val="000157D4"/>
    <w:rsid w:val="00015818"/>
    <w:rsid w:val="000166C8"/>
    <w:rsid w:val="00017562"/>
    <w:rsid w:val="000205AD"/>
    <w:rsid w:val="00020B36"/>
    <w:rsid w:val="00021276"/>
    <w:rsid w:val="00025419"/>
    <w:rsid w:val="00027753"/>
    <w:rsid w:val="00027DBF"/>
    <w:rsid w:val="00031107"/>
    <w:rsid w:val="00042FF2"/>
    <w:rsid w:val="00044975"/>
    <w:rsid w:val="000454F3"/>
    <w:rsid w:val="00056CC3"/>
    <w:rsid w:val="00057F49"/>
    <w:rsid w:val="000619A2"/>
    <w:rsid w:val="0006255A"/>
    <w:rsid w:val="00064139"/>
    <w:rsid w:val="00064BD5"/>
    <w:rsid w:val="00064DCB"/>
    <w:rsid w:val="000674D7"/>
    <w:rsid w:val="00067EE0"/>
    <w:rsid w:val="00070211"/>
    <w:rsid w:val="000716B9"/>
    <w:rsid w:val="00072D86"/>
    <w:rsid w:val="00072FAB"/>
    <w:rsid w:val="00074ABA"/>
    <w:rsid w:val="00076C57"/>
    <w:rsid w:val="00077F20"/>
    <w:rsid w:val="000871DA"/>
    <w:rsid w:val="00087A0D"/>
    <w:rsid w:val="00090296"/>
    <w:rsid w:val="00094101"/>
    <w:rsid w:val="00094E5E"/>
    <w:rsid w:val="00096023"/>
    <w:rsid w:val="00096695"/>
    <w:rsid w:val="00096D6F"/>
    <w:rsid w:val="00097A63"/>
    <w:rsid w:val="000A13FD"/>
    <w:rsid w:val="000A30F6"/>
    <w:rsid w:val="000A58FB"/>
    <w:rsid w:val="000A5CDE"/>
    <w:rsid w:val="000A6C21"/>
    <w:rsid w:val="000B4F17"/>
    <w:rsid w:val="000B50B3"/>
    <w:rsid w:val="000B78E5"/>
    <w:rsid w:val="000C0D96"/>
    <w:rsid w:val="000C0FE5"/>
    <w:rsid w:val="000C1EF3"/>
    <w:rsid w:val="000C6E5F"/>
    <w:rsid w:val="000D1F9D"/>
    <w:rsid w:val="000D21D9"/>
    <w:rsid w:val="000E04ED"/>
    <w:rsid w:val="000E228E"/>
    <w:rsid w:val="000E378F"/>
    <w:rsid w:val="000E5FF3"/>
    <w:rsid w:val="000E7A27"/>
    <w:rsid w:val="000E7C8D"/>
    <w:rsid w:val="000F064F"/>
    <w:rsid w:val="000F0DD6"/>
    <w:rsid w:val="000F15EF"/>
    <w:rsid w:val="000F3C31"/>
    <w:rsid w:val="00101D5B"/>
    <w:rsid w:val="001038B1"/>
    <w:rsid w:val="00105C7D"/>
    <w:rsid w:val="00111F02"/>
    <w:rsid w:val="00112A13"/>
    <w:rsid w:val="001305C7"/>
    <w:rsid w:val="0013136F"/>
    <w:rsid w:val="00132442"/>
    <w:rsid w:val="00132EC1"/>
    <w:rsid w:val="001330CB"/>
    <w:rsid w:val="00133E75"/>
    <w:rsid w:val="00134B07"/>
    <w:rsid w:val="00137048"/>
    <w:rsid w:val="00140AE1"/>
    <w:rsid w:val="001410EF"/>
    <w:rsid w:val="001418F6"/>
    <w:rsid w:val="00144C95"/>
    <w:rsid w:val="00145E2F"/>
    <w:rsid w:val="00147ACF"/>
    <w:rsid w:val="0015105D"/>
    <w:rsid w:val="0015311B"/>
    <w:rsid w:val="0015541B"/>
    <w:rsid w:val="00155788"/>
    <w:rsid w:val="00155A5F"/>
    <w:rsid w:val="00156C45"/>
    <w:rsid w:val="001576D7"/>
    <w:rsid w:val="001607C7"/>
    <w:rsid w:val="00165FE8"/>
    <w:rsid w:val="00167BC9"/>
    <w:rsid w:val="001706FD"/>
    <w:rsid w:val="001764C0"/>
    <w:rsid w:val="00176912"/>
    <w:rsid w:val="0018049E"/>
    <w:rsid w:val="001804A2"/>
    <w:rsid w:val="00181D31"/>
    <w:rsid w:val="001919D7"/>
    <w:rsid w:val="00193224"/>
    <w:rsid w:val="00194255"/>
    <w:rsid w:val="001944A3"/>
    <w:rsid w:val="001954B1"/>
    <w:rsid w:val="00195E78"/>
    <w:rsid w:val="00197C91"/>
    <w:rsid w:val="001A2D2D"/>
    <w:rsid w:val="001A71A7"/>
    <w:rsid w:val="001C1730"/>
    <w:rsid w:val="001C2804"/>
    <w:rsid w:val="001C2A94"/>
    <w:rsid w:val="001C33CC"/>
    <w:rsid w:val="001C3A23"/>
    <w:rsid w:val="001C55DE"/>
    <w:rsid w:val="001C56A1"/>
    <w:rsid w:val="001D00FD"/>
    <w:rsid w:val="001D0869"/>
    <w:rsid w:val="001D35AC"/>
    <w:rsid w:val="001D49F0"/>
    <w:rsid w:val="001D77D2"/>
    <w:rsid w:val="001E1AD9"/>
    <w:rsid w:val="001F0A90"/>
    <w:rsid w:val="001F2292"/>
    <w:rsid w:val="001F2BAB"/>
    <w:rsid w:val="001F4191"/>
    <w:rsid w:val="001F4678"/>
    <w:rsid w:val="001F4914"/>
    <w:rsid w:val="001F4B25"/>
    <w:rsid w:val="001F6770"/>
    <w:rsid w:val="001F7065"/>
    <w:rsid w:val="00201A2B"/>
    <w:rsid w:val="002102F0"/>
    <w:rsid w:val="0021051A"/>
    <w:rsid w:val="00211C4F"/>
    <w:rsid w:val="00212502"/>
    <w:rsid w:val="00214CE3"/>
    <w:rsid w:val="00216250"/>
    <w:rsid w:val="00217C30"/>
    <w:rsid w:val="002215DF"/>
    <w:rsid w:val="002239B0"/>
    <w:rsid w:val="002253E2"/>
    <w:rsid w:val="00225FAF"/>
    <w:rsid w:val="002260D8"/>
    <w:rsid w:val="00231B8E"/>
    <w:rsid w:val="0023727A"/>
    <w:rsid w:val="002449D8"/>
    <w:rsid w:val="00247299"/>
    <w:rsid w:val="00247598"/>
    <w:rsid w:val="002523E8"/>
    <w:rsid w:val="002557B9"/>
    <w:rsid w:val="002568A3"/>
    <w:rsid w:val="00260B4C"/>
    <w:rsid w:val="002631CC"/>
    <w:rsid w:val="00263A10"/>
    <w:rsid w:val="0026702D"/>
    <w:rsid w:val="0027109A"/>
    <w:rsid w:val="00271E5E"/>
    <w:rsid w:val="00272537"/>
    <w:rsid w:val="002777A2"/>
    <w:rsid w:val="00280F2F"/>
    <w:rsid w:val="00283BBB"/>
    <w:rsid w:val="002905AE"/>
    <w:rsid w:val="00294047"/>
    <w:rsid w:val="00294C71"/>
    <w:rsid w:val="00295181"/>
    <w:rsid w:val="002A4694"/>
    <w:rsid w:val="002A4D4D"/>
    <w:rsid w:val="002A562C"/>
    <w:rsid w:val="002A6D67"/>
    <w:rsid w:val="002B09D6"/>
    <w:rsid w:val="002B1580"/>
    <w:rsid w:val="002B1C25"/>
    <w:rsid w:val="002B2683"/>
    <w:rsid w:val="002B33B5"/>
    <w:rsid w:val="002B4A01"/>
    <w:rsid w:val="002B4EA2"/>
    <w:rsid w:val="002C2AA7"/>
    <w:rsid w:val="002C346E"/>
    <w:rsid w:val="002C3E85"/>
    <w:rsid w:val="002C490E"/>
    <w:rsid w:val="002C7850"/>
    <w:rsid w:val="002D24C0"/>
    <w:rsid w:val="002D4DAB"/>
    <w:rsid w:val="002D7F45"/>
    <w:rsid w:val="002E023E"/>
    <w:rsid w:val="002E17B7"/>
    <w:rsid w:val="002E33C3"/>
    <w:rsid w:val="002E35E2"/>
    <w:rsid w:val="002E443C"/>
    <w:rsid w:val="002F02F7"/>
    <w:rsid w:val="002F61FD"/>
    <w:rsid w:val="002F6852"/>
    <w:rsid w:val="002F6DC7"/>
    <w:rsid w:val="002F723D"/>
    <w:rsid w:val="003005B2"/>
    <w:rsid w:val="003009BF"/>
    <w:rsid w:val="00300B38"/>
    <w:rsid w:val="00301F17"/>
    <w:rsid w:val="00302126"/>
    <w:rsid w:val="00303831"/>
    <w:rsid w:val="0030449B"/>
    <w:rsid w:val="0030605C"/>
    <w:rsid w:val="003073BA"/>
    <w:rsid w:val="00310427"/>
    <w:rsid w:val="00312F8E"/>
    <w:rsid w:val="00320F16"/>
    <w:rsid w:val="00322F03"/>
    <w:rsid w:val="0032335E"/>
    <w:rsid w:val="00323651"/>
    <w:rsid w:val="00323C0F"/>
    <w:rsid w:val="00324C71"/>
    <w:rsid w:val="00326D8B"/>
    <w:rsid w:val="00327C12"/>
    <w:rsid w:val="00330018"/>
    <w:rsid w:val="00330173"/>
    <w:rsid w:val="003303AC"/>
    <w:rsid w:val="00331552"/>
    <w:rsid w:val="0033227C"/>
    <w:rsid w:val="003338EA"/>
    <w:rsid w:val="00334D03"/>
    <w:rsid w:val="003350F8"/>
    <w:rsid w:val="003374E5"/>
    <w:rsid w:val="00350762"/>
    <w:rsid w:val="00351A5E"/>
    <w:rsid w:val="00351E09"/>
    <w:rsid w:val="00352047"/>
    <w:rsid w:val="00353175"/>
    <w:rsid w:val="0035742F"/>
    <w:rsid w:val="00357E86"/>
    <w:rsid w:val="00357F5D"/>
    <w:rsid w:val="003601E3"/>
    <w:rsid w:val="003601FE"/>
    <w:rsid w:val="0036057C"/>
    <w:rsid w:val="00361D8C"/>
    <w:rsid w:val="00364DC9"/>
    <w:rsid w:val="003709E3"/>
    <w:rsid w:val="00373FEE"/>
    <w:rsid w:val="0038030A"/>
    <w:rsid w:val="00380A75"/>
    <w:rsid w:val="003816BC"/>
    <w:rsid w:val="003823B1"/>
    <w:rsid w:val="00384388"/>
    <w:rsid w:val="003851B3"/>
    <w:rsid w:val="00385CB6"/>
    <w:rsid w:val="00390112"/>
    <w:rsid w:val="0039349A"/>
    <w:rsid w:val="00397417"/>
    <w:rsid w:val="003A2E99"/>
    <w:rsid w:val="003A31B8"/>
    <w:rsid w:val="003A37C2"/>
    <w:rsid w:val="003A5D5B"/>
    <w:rsid w:val="003B12E8"/>
    <w:rsid w:val="003B30B4"/>
    <w:rsid w:val="003B69E3"/>
    <w:rsid w:val="003C2898"/>
    <w:rsid w:val="003C36E9"/>
    <w:rsid w:val="003C68C3"/>
    <w:rsid w:val="003C7706"/>
    <w:rsid w:val="003D0745"/>
    <w:rsid w:val="003D0F57"/>
    <w:rsid w:val="003D1AFD"/>
    <w:rsid w:val="003D2201"/>
    <w:rsid w:val="003D2254"/>
    <w:rsid w:val="003D23A7"/>
    <w:rsid w:val="003D4DE3"/>
    <w:rsid w:val="003D6D98"/>
    <w:rsid w:val="003E044D"/>
    <w:rsid w:val="003E06FE"/>
    <w:rsid w:val="003E3D0D"/>
    <w:rsid w:val="003E598C"/>
    <w:rsid w:val="003E6469"/>
    <w:rsid w:val="003F0DCC"/>
    <w:rsid w:val="003F25C9"/>
    <w:rsid w:val="003F3726"/>
    <w:rsid w:val="003F642C"/>
    <w:rsid w:val="00401B03"/>
    <w:rsid w:val="00402A7E"/>
    <w:rsid w:val="00402B46"/>
    <w:rsid w:val="0040413D"/>
    <w:rsid w:val="00407E18"/>
    <w:rsid w:val="0041215D"/>
    <w:rsid w:val="0041258D"/>
    <w:rsid w:val="00421B63"/>
    <w:rsid w:val="00427EA9"/>
    <w:rsid w:val="0043047D"/>
    <w:rsid w:val="00430760"/>
    <w:rsid w:val="00432680"/>
    <w:rsid w:val="00433BA2"/>
    <w:rsid w:val="004340B0"/>
    <w:rsid w:val="0043448A"/>
    <w:rsid w:val="004362D2"/>
    <w:rsid w:val="00443EAF"/>
    <w:rsid w:val="004447E6"/>
    <w:rsid w:val="004448B2"/>
    <w:rsid w:val="00446BE1"/>
    <w:rsid w:val="00447674"/>
    <w:rsid w:val="00447AEC"/>
    <w:rsid w:val="004532DA"/>
    <w:rsid w:val="004601B0"/>
    <w:rsid w:val="004643DC"/>
    <w:rsid w:val="004650B6"/>
    <w:rsid w:val="00470CBC"/>
    <w:rsid w:val="004738A7"/>
    <w:rsid w:val="00475EAC"/>
    <w:rsid w:val="004770FC"/>
    <w:rsid w:val="0048470B"/>
    <w:rsid w:val="00485C36"/>
    <w:rsid w:val="00490042"/>
    <w:rsid w:val="00495D81"/>
    <w:rsid w:val="004A0D37"/>
    <w:rsid w:val="004A1E0D"/>
    <w:rsid w:val="004A568E"/>
    <w:rsid w:val="004A79E3"/>
    <w:rsid w:val="004B0696"/>
    <w:rsid w:val="004B5EF7"/>
    <w:rsid w:val="004C0392"/>
    <w:rsid w:val="004C1AEC"/>
    <w:rsid w:val="004C25BD"/>
    <w:rsid w:val="004C3BB4"/>
    <w:rsid w:val="004C3C86"/>
    <w:rsid w:val="004C570A"/>
    <w:rsid w:val="004C78A1"/>
    <w:rsid w:val="004C78F1"/>
    <w:rsid w:val="004D4097"/>
    <w:rsid w:val="004D6DB9"/>
    <w:rsid w:val="004D775E"/>
    <w:rsid w:val="004D7CED"/>
    <w:rsid w:val="004E19EF"/>
    <w:rsid w:val="004E2A2A"/>
    <w:rsid w:val="004E2A5F"/>
    <w:rsid w:val="004E2CA6"/>
    <w:rsid w:val="004E5444"/>
    <w:rsid w:val="004E6EBB"/>
    <w:rsid w:val="004E7447"/>
    <w:rsid w:val="004E748A"/>
    <w:rsid w:val="004F003E"/>
    <w:rsid w:val="004F1339"/>
    <w:rsid w:val="004F49DC"/>
    <w:rsid w:val="004F66AF"/>
    <w:rsid w:val="0050581F"/>
    <w:rsid w:val="00510156"/>
    <w:rsid w:val="00511758"/>
    <w:rsid w:val="00514575"/>
    <w:rsid w:val="00514876"/>
    <w:rsid w:val="005176A1"/>
    <w:rsid w:val="00520936"/>
    <w:rsid w:val="005223A0"/>
    <w:rsid w:val="00522E75"/>
    <w:rsid w:val="00524878"/>
    <w:rsid w:val="00524F56"/>
    <w:rsid w:val="00530A4B"/>
    <w:rsid w:val="00532513"/>
    <w:rsid w:val="00536723"/>
    <w:rsid w:val="00541630"/>
    <w:rsid w:val="0054366D"/>
    <w:rsid w:val="00544688"/>
    <w:rsid w:val="00545686"/>
    <w:rsid w:val="00546623"/>
    <w:rsid w:val="00546D48"/>
    <w:rsid w:val="005474FE"/>
    <w:rsid w:val="00547C59"/>
    <w:rsid w:val="005522B5"/>
    <w:rsid w:val="00554896"/>
    <w:rsid w:val="00556953"/>
    <w:rsid w:val="00560F03"/>
    <w:rsid w:val="0056102A"/>
    <w:rsid w:val="00561AA7"/>
    <w:rsid w:val="00564393"/>
    <w:rsid w:val="00565549"/>
    <w:rsid w:val="005657D7"/>
    <w:rsid w:val="005660C0"/>
    <w:rsid w:val="00567432"/>
    <w:rsid w:val="00570CAD"/>
    <w:rsid w:val="00573200"/>
    <w:rsid w:val="00574EBD"/>
    <w:rsid w:val="0057653C"/>
    <w:rsid w:val="0057716D"/>
    <w:rsid w:val="005854EC"/>
    <w:rsid w:val="00585957"/>
    <w:rsid w:val="00585BDE"/>
    <w:rsid w:val="005875F3"/>
    <w:rsid w:val="00593BE5"/>
    <w:rsid w:val="00595F66"/>
    <w:rsid w:val="005A01FF"/>
    <w:rsid w:val="005A6E57"/>
    <w:rsid w:val="005B445A"/>
    <w:rsid w:val="005B6158"/>
    <w:rsid w:val="005D5009"/>
    <w:rsid w:val="005D6048"/>
    <w:rsid w:val="005D63D9"/>
    <w:rsid w:val="005D6AE6"/>
    <w:rsid w:val="005D72C2"/>
    <w:rsid w:val="005D7D86"/>
    <w:rsid w:val="005E133E"/>
    <w:rsid w:val="005E2416"/>
    <w:rsid w:val="005E38D2"/>
    <w:rsid w:val="005E3F13"/>
    <w:rsid w:val="005E4EA8"/>
    <w:rsid w:val="005E590C"/>
    <w:rsid w:val="005E7425"/>
    <w:rsid w:val="005E76E1"/>
    <w:rsid w:val="005F0076"/>
    <w:rsid w:val="005F11E8"/>
    <w:rsid w:val="005F3420"/>
    <w:rsid w:val="005F4B5C"/>
    <w:rsid w:val="006014F3"/>
    <w:rsid w:val="006020CD"/>
    <w:rsid w:val="00607BA4"/>
    <w:rsid w:val="00610CAC"/>
    <w:rsid w:val="00623913"/>
    <w:rsid w:val="0062659D"/>
    <w:rsid w:val="006265BF"/>
    <w:rsid w:val="006345A3"/>
    <w:rsid w:val="00637E2B"/>
    <w:rsid w:val="00641286"/>
    <w:rsid w:val="00644FF5"/>
    <w:rsid w:val="00646F5C"/>
    <w:rsid w:val="00653CAA"/>
    <w:rsid w:val="006553CE"/>
    <w:rsid w:val="006613C2"/>
    <w:rsid w:val="0066328D"/>
    <w:rsid w:val="00665D80"/>
    <w:rsid w:val="006664C4"/>
    <w:rsid w:val="00671D5C"/>
    <w:rsid w:val="00672326"/>
    <w:rsid w:val="0067287C"/>
    <w:rsid w:val="00673140"/>
    <w:rsid w:val="00674CA3"/>
    <w:rsid w:val="00680863"/>
    <w:rsid w:val="00681080"/>
    <w:rsid w:val="006813A0"/>
    <w:rsid w:val="00681BF9"/>
    <w:rsid w:val="00682EF2"/>
    <w:rsid w:val="006849E5"/>
    <w:rsid w:val="00687C0A"/>
    <w:rsid w:val="006929B2"/>
    <w:rsid w:val="006947C8"/>
    <w:rsid w:val="006961CD"/>
    <w:rsid w:val="00696AAD"/>
    <w:rsid w:val="006A1615"/>
    <w:rsid w:val="006A38B9"/>
    <w:rsid w:val="006A62CE"/>
    <w:rsid w:val="006B2D21"/>
    <w:rsid w:val="006B3DD2"/>
    <w:rsid w:val="006B626D"/>
    <w:rsid w:val="006B7A15"/>
    <w:rsid w:val="006B7E0F"/>
    <w:rsid w:val="006C109C"/>
    <w:rsid w:val="006C4526"/>
    <w:rsid w:val="006C7261"/>
    <w:rsid w:val="006D4227"/>
    <w:rsid w:val="006D6274"/>
    <w:rsid w:val="006D646E"/>
    <w:rsid w:val="006E0D2C"/>
    <w:rsid w:val="006E2CC8"/>
    <w:rsid w:val="006E428A"/>
    <w:rsid w:val="006E4603"/>
    <w:rsid w:val="006E4FDC"/>
    <w:rsid w:val="006F1135"/>
    <w:rsid w:val="006F309C"/>
    <w:rsid w:val="006F3664"/>
    <w:rsid w:val="006F3B5F"/>
    <w:rsid w:val="006F5B2E"/>
    <w:rsid w:val="006F699B"/>
    <w:rsid w:val="006F6F7A"/>
    <w:rsid w:val="00702D3D"/>
    <w:rsid w:val="007045A5"/>
    <w:rsid w:val="00710043"/>
    <w:rsid w:val="007127DD"/>
    <w:rsid w:val="0071389E"/>
    <w:rsid w:val="007148C4"/>
    <w:rsid w:val="007156FE"/>
    <w:rsid w:val="0072118B"/>
    <w:rsid w:val="00721E1F"/>
    <w:rsid w:val="0072370F"/>
    <w:rsid w:val="0072482D"/>
    <w:rsid w:val="00727BFA"/>
    <w:rsid w:val="0073091B"/>
    <w:rsid w:val="00731D60"/>
    <w:rsid w:val="00734528"/>
    <w:rsid w:val="00735B56"/>
    <w:rsid w:val="0073642A"/>
    <w:rsid w:val="00737AF3"/>
    <w:rsid w:val="00741565"/>
    <w:rsid w:val="0074395D"/>
    <w:rsid w:val="00744158"/>
    <w:rsid w:val="0075053C"/>
    <w:rsid w:val="00752FA2"/>
    <w:rsid w:val="00755683"/>
    <w:rsid w:val="00755B4A"/>
    <w:rsid w:val="00756064"/>
    <w:rsid w:val="00756F29"/>
    <w:rsid w:val="007623C4"/>
    <w:rsid w:val="00763158"/>
    <w:rsid w:val="00771EC4"/>
    <w:rsid w:val="00771F5E"/>
    <w:rsid w:val="00772E5A"/>
    <w:rsid w:val="00774B87"/>
    <w:rsid w:val="007754D6"/>
    <w:rsid w:val="00775ABC"/>
    <w:rsid w:val="0077730F"/>
    <w:rsid w:val="00782075"/>
    <w:rsid w:val="00786013"/>
    <w:rsid w:val="0078664D"/>
    <w:rsid w:val="007904BC"/>
    <w:rsid w:val="007A1623"/>
    <w:rsid w:val="007A17F5"/>
    <w:rsid w:val="007A6724"/>
    <w:rsid w:val="007B0480"/>
    <w:rsid w:val="007B1BB8"/>
    <w:rsid w:val="007B2A5D"/>
    <w:rsid w:val="007B3B4C"/>
    <w:rsid w:val="007B7948"/>
    <w:rsid w:val="007C1A5F"/>
    <w:rsid w:val="007C439B"/>
    <w:rsid w:val="007C47A1"/>
    <w:rsid w:val="007D0376"/>
    <w:rsid w:val="007D0F67"/>
    <w:rsid w:val="007D2591"/>
    <w:rsid w:val="007D78FC"/>
    <w:rsid w:val="007D7B36"/>
    <w:rsid w:val="007E08D4"/>
    <w:rsid w:val="007E4C2E"/>
    <w:rsid w:val="007F6BD2"/>
    <w:rsid w:val="007F7686"/>
    <w:rsid w:val="00803161"/>
    <w:rsid w:val="00804AC3"/>
    <w:rsid w:val="00810146"/>
    <w:rsid w:val="00811FBE"/>
    <w:rsid w:val="008121C5"/>
    <w:rsid w:val="00814C55"/>
    <w:rsid w:val="0081613E"/>
    <w:rsid w:val="00816C49"/>
    <w:rsid w:val="0082146B"/>
    <w:rsid w:val="008242AC"/>
    <w:rsid w:val="008259D5"/>
    <w:rsid w:val="00825CE7"/>
    <w:rsid w:val="00831879"/>
    <w:rsid w:val="00833A17"/>
    <w:rsid w:val="00833CBC"/>
    <w:rsid w:val="00834EDD"/>
    <w:rsid w:val="00837DAD"/>
    <w:rsid w:val="00840526"/>
    <w:rsid w:val="0084145B"/>
    <w:rsid w:val="0084713A"/>
    <w:rsid w:val="00847D91"/>
    <w:rsid w:val="00852E9A"/>
    <w:rsid w:val="00852EB7"/>
    <w:rsid w:val="00854240"/>
    <w:rsid w:val="00856C9F"/>
    <w:rsid w:val="00860926"/>
    <w:rsid w:val="00861226"/>
    <w:rsid w:val="008614EF"/>
    <w:rsid w:val="00863AFB"/>
    <w:rsid w:val="00863DE8"/>
    <w:rsid w:val="0086484A"/>
    <w:rsid w:val="00866756"/>
    <w:rsid w:val="00867120"/>
    <w:rsid w:val="00867304"/>
    <w:rsid w:val="008701B2"/>
    <w:rsid w:val="00870C4A"/>
    <w:rsid w:val="008724FE"/>
    <w:rsid w:val="00872B71"/>
    <w:rsid w:val="00875375"/>
    <w:rsid w:val="008758E3"/>
    <w:rsid w:val="0088132B"/>
    <w:rsid w:val="008905BB"/>
    <w:rsid w:val="008914D3"/>
    <w:rsid w:val="008918C2"/>
    <w:rsid w:val="00891FDC"/>
    <w:rsid w:val="00895DD5"/>
    <w:rsid w:val="008965EF"/>
    <w:rsid w:val="00897DB0"/>
    <w:rsid w:val="008A0813"/>
    <w:rsid w:val="008A194C"/>
    <w:rsid w:val="008A6978"/>
    <w:rsid w:val="008B2A48"/>
    <w:rsid w:val="008B4168"/>
    <w:rsid w:val="008B492A"/>
    <w:rsid w:val="008B58D3"/>
    <w:rsid w:val="008B617B"/>
    <w:rsid w:val="008B7B5F"/>
    <w:rsid w:val="008C3CB4"/>
    <w:rsid w:val="008C5359"/>
    <w:rsid w:val="008D0DC5"/>
    <w:rsid w:val="008D4B56"/>
    <w:rsid w:val="008D787E"/>
    <w:rsid w:val="008D7F28"/>
    <w:rsid w:val="008E0F52"/>
    <w:rsid w:val="008E2FB3"/>
    <w:rsid w:val="008E4ADA"/>
    <w:rsid w:val="008E586E"/>
    <w:rsid w:val="008E6AE6"/>
    <w:rsid w:val="008F74D1"/>
    <w:rsid w:val="008F7701"/>
    <w:rsid w:val="00901FF4"/>
    <w:rsid w:val="00903288"/>
    <w:rsid w:val="009042F2"/>
    <w:rsid w:val="00910A4C"/>
    <w:rsid w:val="00916F18"/>
    <w:rsid w:val="00924F04"/>
    <w:rsid w:val="00925709"/>
    <w:rsid w:val="009272C0"/>
    <w:rsid w:val="00931033"/>
    <w:rsid w:val="0093389A"/>
    <w:rsid w:val="00933CDA"/>
    <w:rsid w:val="00936AB7"/>
    <w:rsid w:val="00937086"/>
    <w:rsid w:val="00937195"/>
    <w:rsid w:val="0094284B"/>
    <w:rsid w:val="00944661"/>
    <w:rsid w:val="00946A47"/>
    <w:rsid w:val="00947D23"/>
    <w:rsid w:val="009515E1"/>
    <w:rsid w:val="00951E68"/>
    <w:rsid w:val="00952CA7"/>
    <w:rsid w:val="00953944"/>
    <w:rsid w:val="00953B31"/>
    <w:rsid w:val="009561A8"/>
    <w:rsid w:val="00960193"/>
    <w:rsid w:val="009633E8"/>
    <w:rsid w:val="00964592"/>
    <w:rsid w:val="00964AB3"/>
    <w:rsid w:val="00965694"/>
    <w:rsid w:val="00972E83"/>
    <w:rsid w:val="00977B8A"/>
    <w:rsid w:val="009809CC"/>
    <w:rsid w:val="00981703"/>
    <w:rsid w:val="00981E61"/>
    <w:rsid w:val="00982314"/>
    <w:rsid w:val="009840A5"/>
    <w:rsid w:val="00985137"/>
    <w:rsid w:val="00991D3A"/>
    <w:rsid w:val="00993A9F"/>
    <w:rsid w:val="00993D6B"/>
    <w:rsid w:val="00994DBC"/>
    <w:rsid w:val="009A26ED"/>
    <w:rsid w:val="009A5035"/>
    <w:rsid w:val="009B3765"/>
    <w:rsid w:val="009B3B2E"/>
    <w:rsid w:val="009B4157"/>
    <w:rsid w:val="009C0883"/>
    <w:rsid w:val="009C268F"/>
    <w:rsid w:val="009C2900"/>
    <w:rsid w:val="009C3C2D"/>
    <w:rsid w:val="009C6D8B"/>
    <w:rsid w:val="009C7120"/>
    <w:rsid w:val="009D17BB"/>
    <w:rsid w:val="009D2B99"/>
    <w:rsid w:val="009D6D5E"/>
    <w:rsid w:val="009E3261"/>
    <w:rsid w:val="009E5CC7"/>
    <w:rsid w:val="009F2028"/>
    <w:rsid w:val="009F641D"/>
    <w:rsid w:val="009F6C52"/>
    <w:rsid w:val="00A05655"/>
    <w:rsid w:val="00A05837"/>
    <w:rsid w:val="00A06DF8"/>
    <w:rsid w:val="00A078B5"/>
    <w:rsid w:val="00A21ADB"/>
    <w:rsid w:val="00A23455"/>
    <w:rsid w:val="00A357D8"/>
    <w:rsid w:val="00A44863"/>
    <w:rsid w:val="00A4613B"/>
    <w:rsid w:val="00A52A39"/>
    <w:rsid w:val="00A548C2"/>
    <w:rsid w:val="00A55523"/>
    <w:rsid w:val="00A60718"/>
    <w:rsid w:val="00A607F6"/>
    <w:rsid w:val="00A63961"/>
    <w:rsid w:val="00A645B9"/>
    <w:rsid w:val="00A66CE6"/>
    <w:rsid w:val="00A70F9A"/>
    <w:rsid w:val="00A7124F"/>
    <w:rsid w:val="00A71577"/>
    <w:rsid w:val="00A72FE8"/>
    <w:rsid w:val="00A763C2"/>
    <w:rsid w:val="00A76ADA"/>
    <w:rsid w:val="00A76B47"/>
    <w:rsid w:val="00A77C23"/>
    <w:rsid w:val="00A8072C"/>
    <w:rsid w:val="00A80AFA"/>
    <w:rsid w:val="00A85429"/>
    <w:rsid w:val="00A857D6"/>
    <w:rsid w:val="00A85B05"/>
    <w:rsid w:val="00A912C5"/>
    <w:rsid w:val="00A91624"/>
    <w:rsid w:val="00A928F8"/>
    <w:rsid w:val="00A92EBC"/>
    <w:rsid w:val="00A93665"/>
    <w:rsid w:val="00A940A0"/>
    <w:rsid w:val="00A95F4B"/>
    <w:rsid w:val="00A966A4"/>
    <w:rsid w:val="00A96878"/>
    <w:rsid w:val="00AA2B29"/>
    <w:rsid w:val="00AA2CD6"/>
    <w:rsid w:val="00AA341A"/>
    <w:rsid w:val="00AA4876"/>
    <w:rsid w:val="00AA7E80"/>
    <w:rsid w:val="00AB0230"/>
    <w:rsid w:val="00AB10D7"/>
    <w:rsid w:val="00AB1A8C"/>
    <w:rsid w:val="00AC0D09"/>
    <w:rsid w:val="00AC12E8"/>
    <w:rsid w:val="00AC295A"/>
    <w:rsid w:val="00AC454B"/>
    <w:rsid w:val="00AC5DBD"/>
    <w:rsid w:val="00AC6061"/>
    <w:rsid w:val="00AC6F4B"/>
    <w:rsid w:val="00AC7656"/>
    <w:rsid w:val="00AD32DB"/>
    <w:rsid w:val="00AD6AB9"/>
    <w:rsid w:val="00AD6F4B"/>
    <w:rsid w:val="00AE647E"/>
    <w:rsid w:val="00AE7508"/>
    <w:rsid w:val="00AF0B74"/>
    <w:rsid w:val="00AF0EC1"/>
    <w:rsid w:val="00AF2E0D"/>
    <w:rsid w:val="00AF535D"/>
    <w:rsid w:val="00AF70AF"/>
    <w:rsid w:val="00B009B8"/>
    <w:rsid w:val="00B01307"/>
    <w:rsid w:val="00B02F51"/>
    <w:rsid w:val="00B04940"/>
    <w:rsid w:val="00B06403"/>
    <w:rsid w:val="00B0725A"/>
    <w:rsid w:val="00B075A5"/>
    <w:rsid w:val="00B11B8D"/>
    <w:rsid w:val="00B12804"/>
    <w:rsid w:val="00B13B3B"/>
    <w:rsid w:val="00B13B63"/>
    <w:rsid w:val="00B13D0E"/>
    <w:rsid w:val="00B1594F"/>
    <w:rsid w:val="00B169DE"/>
    <w:rsid w:val="00B208F3"/>
    <w:rsid w:val="00B21DA5"/>
    <w:rsid w:val="00B23F44"/>
    <w:rsid w:val="00B27249"/>
    <w:rsid w:val="00B30A53"/>
    <w:rsid w:val="00B30D4C"/>
    <w:rsid w:val="00B31ADE"/>
    <w:rsid w:val="00B32AA5"/>
    <w:rsid w:val="00B34A25"/>
    <w:rsid w:val="00B34DCF"/>
    <w:rsid w:val="00B35A30"/>
    <w:rsid w:val="00B37609"/>
    <w:rsid w:val="00B42C93"/>
    <w:rsid w:val="00B45235"/>
    <w:rsid w:val="00B52CBC"/>
    <w:rsid w:val="00B53C61"/>
    <w:rsid w:val="00B569E6"/>
    <w:rsid w:val="00B56B72"/>
    <w:rsid w:val="00B63874"/>
    <w:rsid w:val="00B6688F"/>
    <w:rsid w:val="00B66D26"/>
    <w:rsid w:val="00B673E0"/>
    <w:rsid w:val="00B739A2"/>
    <w:rsid w:val="00B7516E"/>
    <w:rsid w:val="00B76A6A"/>
    <w:rsid w:val="00B80628"/>
    <w:rsid w:val="00B84A80"/>
    <w:rsid w:val="00B84C34"/>
    <w:rsid w:val="00B857B1"/>
    <w:rsid w:val="00B92402"/>
    <w:rsid w:val="00B9521E"/>
    <w:rsid w:val="00B9582D"/>
    <w:rsid w:val="00B96509"/>
    <w:rsid w:val="00BA1450"/>
    <w:rsid w:val="00BA1EC1"/>
    <w:rsid w:val="00BA35B3"/>
    <w:rsid w:val="00BA3F6E"/>
    <w:rsid w:val="00BA440C"/>
    <w:rsid w:val="00BA6EEC"/>
    <w:rsid w:val="00BB3249"/>
    <w:rsid w:val="00BB5D29"/>
    <w:rsid w:val="00BC0882"/>
    <w:rsid w:val="00BC1BE8"/>
    <w:rsid w:val="00BC2768"/>
    <w:rsid w:val="00BC3637"/>
    <w:rsid w:val="00BC4734"/>
    <w:rsid w:val="00BC7280"/>
    <w:rsid w:val="00BD04F8"/>
    <w:rsid w:val="00BD0FD4"/>
    <w:rsid w:val="00BD274C"/>
    <w:rsid w:val="00BD442A"/>
    <w:rsid w:val="00BD5BE7"/>
    <w:rsid w:val="00BD638F"/>
    <w:rsid w:val="00BD7C17"/>
    <w:rsid w:val="00BE152B"/>
    <w:rsid w:val="00BE18F3"/>
    <w:rsid w:val="00BE4587"/>
    <w:rsid w:val="00BE49BD"/>
    <w:rsid w:val="00BE5A09"/>
    <w:rsid w:val="00BF0EC7"/>
    <w:rsid w:val="00BF17B7"/>
    <w:rsid w:val="00BF73E8"/>
    <w:rsid w:val="00C029A3"/>
    <w:rsid w:val="00C06A06"/>
    <w:rsid w:val="00C12EB0"/>
    <w:rsid w:val="00C130EA"/>
    <w:rsid w:val="00C14680"/>
    <w:rsid w:val="00C1656F"/>
    <w:rsid w:val="00C209F9"/>
    <w:rsid w:val="00C20E47"/>
    <w:rsid w:val="00C21EA9"/>
    <w:rsid w:val="00C21F3A"/>
    <w:rsid w:val="00C24264"/>
    <w:rsid w:val="00C24598"/>
    <w:rsid w:val="00C268C2"/>
    <w:rsid w:val="00C268FE"/>
    <w:rsid w:val="00C3333A"/>
    <w:rsid w:val="00C35E94"/>
    <w:rsid w:val="00C378CA"/>
    <w:rsid w:val="00C40F62"/>
    <w:rsid w:val="00C438BA"/>
    <w:rsid w:val="00C46513"/>
    <w:rsid w:val="00C521F2"/>
    <w:rsid w:val="00C523C9"/>
    <w:rsid w:val="00C5296D"/>
    <w:rsid w:val="00C57708"/>
    <w:rsid w:val="00C6079F"/>
    <w:rsid w:val="00C6121B"/>
    <w:rsid w:val="00C61A20"/>
    <w:rsid w:val="00C62064"/>
    <w:rsid w:val="00C62BF8"/>
    <w:rsid w:val="00C6425D"/>
    <w:rsid w:val="00C6453F"/>
    <w:rsid w:val="00C655C7"/>
    <w:rsid w:val="00C760E0"/>
    <w:rsid w:val="00C77B75"/>
    <w:rsid w:val="00C8157C"/>
    <w:rsid w:val="00C81665"/>
    <w:rsid w:val="00C82546"/>
    <w:rsid w:val="00C82AAE"/>
    <w:rsid w:val="00C8627C"/>
    <w:rsid w:val="00C86BE1"/>
    <w:rsid w:val="00C877F9"/>
    <w:rsid w:val="00C90216"/>
    <w:rsid w:val="00C90C7A"/>
    <w:rsid w:val="00C90F73"/>
    <w:rsid w:val="00C91079"/>
    <w:rsid w:val="00C913AA"/>
    <w:rsid w:val="00C93995"/>
    <w:rsid w:val="00C942D3"/>
    <w:rsid w:val="00C94C2F"/>
    <w:rsid w:val="00C96C2B"/>
    <w:rsid w:val="00C97A93"/>
    <w:rsid w:val="00CA26B0"/>
    <w:rsid w:val="00CA5220"/>
    <w:rsid w:val="00CB3009"/>
    <w:rsid w:val="00CB3CCC"/>
    <w:rsid w:val="00CC0426"/>
    <w:rsid w:val="00CC1437"/>
    <w:rsid w:val="00CC1570"/>
    <w:rsid w:val="00CC1A32"/>
    <w:rsid w:val="00CC2DDD"/>
    <w:rsid w:val="00CC4D18"/>
    <w:rsid w:val="00CD1A7D"/>
    <w:rsid w:val="00CD3071"/>
    <w:rsid w:val="00CD5755"/>
    <w:rsid w:val="00CD62EE"/>
    <w:rsid w:val="00CE01F6"/>
    <w:rsid w:val="00CE3738"/>
    <w:rsid w:val="00CE50AC"/>
    <w:rsid w:val="00CE7240"/>
    <w:rsid w:val="00CE7A84"/>
    <w:rsid w:val="00CF058D"/>
    <w:rsid w:val="00CF0E96"/>
    <w:rsid w:val="00CF2E0D"/>
    <w:rsid w:val="00CF70C9"/>
    <w:rsid w:val="00D0005E"/>
    <w:rsid w:val="00D00B95"/>
    <w:rsid w:val="00D04FC5"/>
    <w:rsid w:val="00D0553B"/>
    <w:rsid w:val="00D11C37"/>
    <w:rsid w:val="00D11D20"/>
    <w:rsid w:val="00D177D5"/>
    <w:rsid w:val="00D203A5"/>
    <w:rsid w:val="00D23074"/>
    <w:rsid w:val="00D24E96"/>
    <w:rsid w:val="00D31927"/>
    <w:rsid w:val="00D321BD"/>
    <w:rsid w:val="00D34E9C"/>
    <w:rsid w:val="00D35777"/>
    <w:rsid w:val="00D36411"/>
    <w:rsid w:val="00D4030F"/>
    <w:rsid w:val="00D414EF"/>
    <w:rsid w:val="00D436D5"/>
    <w:rsid w:val="00D4433C"/>
    <w:rsid w:val="00D472D7"/>
    <w:rsid w:val="00D47769"/>
    <w:rsid w:val="00D50182"/>
    <w:rsid w:val="00D510E6"/>
    <w:rsid w:val="00D51999"/>
    <w:rsid w:val="00D53DEA"/>
    <w:rsid w:val="00D54C21"/>
    <w:rsid w:val="00D5636E"/>
    <w:rsid w:val="00D63D63"/>
    <w:rsid w:val="00D6448C"/>
    <w:rsid w:val="00D65E0B"/>
    <w:rsid w:val="00D662E5"/>
    <w:rsid w:val="00D67541"/>
    <w:rsid w:val="00D72430"/>
    <w:rsid w:val="00D73940"/>
    <w:rsid w:val="00D73B4F"/>
    <w:rsid w:val="00D752D6"/>
    <w:rsid w:val="00D753D9"/>
    <w:rsid w:val="00D759C3"/>
    <w:rsid w:val="00D811E7"/>
    <w:rsid w:val="00D8284F"/>
    <w:rsid w:val="00D872B8"/>
    <w:rsid w:val="00D900C0"/>
    <w:rsid w:val="00D92693"/>
    <w:rsid w:val="00D9303D"/>
    <w:rsid w:val="00DA3F26"/>
    <w:rsid w:val="00DB23A9"/>
    <w:rsid w:val="00DB5801"/>
    <w:rsid w:val="00DB65C0"/>
    <w:rsid w:val="00DB7242"/>
    <w:rsid w:val="00DB7AC2"/>
    <w:rsid w:val="00DB7B8A"/>
    <w:rsid w:val="00DB7D2F"/>
    <w:rsid w:val="00DC29C9"/>
    <w:rsid w:val="00DC3D94"/>
    <w:rsid w:val="00DC411C"/>
    <w:rsid w:val="00DC413E"/>
    <w:rsid w:val="00DC4526"/>
    <w:rsid w:val="00DC5500"/>
    <w:rsid w:val="00DC6214"/>
    <w:rsid w:val="00DC6430"/>
    <w:rsid w:val="00DC68E4"/>
    <w:rsid w:val="00DD1A9C"/>
    <w:rsid w:val="00DD53FF"/>
    <w:rsid w:val="00DD6118"/>
    <w:rsid w:val="00DD663F"/>
    <w:rsid w:val="00DD7010"/>
    <w:rsid w:val="00DD7078"/>
    <w:rsid w:val="00DD7410"/>
    <w:rsid w:val="00DE00B7"/>
    <w:rsid w:val="00DE1591"/>
    <w:rsid w:val="00DE197E"/>
    <w:rsid w:val="00DE202F"/>
    <w:rsid w:val="00DE5B11"/>
    <w:rsid w:val="00DE5C77"/>
    <w:rsid w:val="00DE6C4D"/>
    <w:rsid w:val="00DF1066"/>
    <w:rsid w:val="00DF21AF"/>
    <w:rsid w:val="00DF3228"/>
    <w:rsid w:val="00DF32C3"/>
    <w:rsid w:val="00DF3F62"/>
    <w:rsid w:val="00E00F57"/>
    <w:rsid w:val="00E015F2"/>
    <w:rsid w:val="00E02F55"/>
    <w:rsid w:val="00E07FB5"/>
    <w:rsid w:val="00E105CF"/>
    <w:rsid w:val="00E10E2C"/>
    <w:rsid w:val="00E16DAB"/>
    <w:rsid w:val="00E173A4"/>
    <w:rsid w:val="00E209AB"/>
    <w:rsid w:val="00E24573"/>
    <w:rsid w:val="00E31D0C"/>
    <w:rsid w:val="00E3200F"/>
    <w:rsid w:val="00E34409"/>
    <w:rsid w:val="00E3542B"/>
    <w:rsid w:val="00E3775D"/>
    <w:rsid w:val="00E448DA"/>
    <w:rsid w:val="00E506E6"/>
    <w:rsid w:val="00E509D9"/>
    <w:rsid w:val="00E51275"/>
    <w:rsid w:val="00E51336"/>
    <w:rsid w:val="00E51C2D"/>
    <w:rsid w:val="00E51DC2"/>
    <w:rsid w:val="00E54A07"/>
    <w:rsid w:val="00E54CC1"/>
    <w:rsid w:val="00E5775A"/>
    <w:rsid w:val="00E60F57"/>
    <w:rsid w:val="00E619B6"/>
    <w:rsid w:val="00E62B40"/>
    <w:rsid w:val="00E6355B"/>
    <w:rsid w:val="00E646B0"/>
    <w:rsid w:val="00E66454"/>
    <w:rsid w:val="00E67831"/>
    <w:rsid w:val="00E72F32"/>
    <w:rsid w:val="00E76E9C"/>
    <w:rsid w:val="00E80B8F"/>
    <w:rsid w:val="00E834B0"/>
    <w:rsid w:val="00E8523F"/>
    <w:rsid w:val="00E872F6"/>
    <w:rsid w:val="00E904BC"/>
    <w:rsid w:val="00E92A4B"/>
    <w:rsid w:val="00E96D70"/>
    <w:rsid w:val="00EA1563"/>
    <w:rsid w:val="00EA1763"/>
    <w:rsid w:val="00EA4130"/>
    <w:rsid w:val="00EA5941"/>
    <w:rsid w:val="00EA5A34"/>
    <w:rsid w:val="00EA6099"/>
    <w:rsid w:val="00EA648C"/>
    <w:rsid w:val="00EA7D47"/>
    <w:rsid w:val="00EB0EBB"/>
    <w:rsid w:val="00EC00CA"/>
    <w:rsid w:val="00EC4773"/>
    <w:rsid w:val="00ED12F0"/>
    <w:rsid w:val="00ED2B86"/>
    <w:rsid w:val="00ED3859"/>
    <w:rsid w:val="00EE0F17"/>
    <w:rsid w:val="00EE2273"/>
    <w:rsid w:val="00EE254B"/>
    <w:rsid w:val="00EE6043"/>
    <w:rsid w:val="00EE641D"/>
    <w:rsid w:val="00EF1336"/>
    <w:rsid w:val="00EF180D"/>
    <w:rsid w:val="00EF2644"/>
    <w:rsid w:val="00EF568A"/>
    <w:rsid w:val="00EF6D15"/>
    <w:rsid w:val="00EF762E"/>
    <w:rsid w:val="00F02319"/>
    <w:rsid w:val="00F0255C"/>
    <w:rsid w:val="00F02570"/>
    <w:rsid w:val="00F06EFE"/>
    <w:rsid w:val="00F0790C"/>
    <w:rsid w:val="00F11BF9"/>
    <w:rsid w:val="00F12875"/>
    <w:rsid w:val="00F15236"/>
    <w:rsid w:val="00F17750"/>
    <w:rsid w:val="00F21CCF"/>
    <w:rsid w:val="00F2352B"/>
    <w:rsid w:val="00F3359A"/>
    <w:rsid w:val="00F35A70"/>
    <w:rsid w:val="00F36B5F"/>
    <w:rsid w:val="00F37D0A"/>
    <w:rsid w:val="00F427A1"/>
    <w:rsid w:val="00F431D1"/>
    <w:rsid w:val="00F44246"/>
    <w:rsid w:val="00F459C9"/>
    <w:rsid w:val="00F52C42"/>
    <w:rsid w:val="00F53D0F"/>
    <w:rsid w:val="00F554D5"/>
    <w:rsid w:val="00F559B4"/>
    <w:rsid w:val="00F604F7"/>
    <w:rsid w:val="00F62E44"/>
    <w:rsid w:val="00F633B5"/>
    <w:rsid w:val="00F707D7"/>
    <w:rsid w:val="00F71597"/>
    <w:rsid w:val="00F72137"/>
    <w:rsid w:val="00F724AC"/>
    <w:rsid w:val="00F72E58"/>
    <w:rsid w:val="00F73574"/>
    <w:rsid w:val="00F7445D"/>
    <w:rsid w:val="00F753EA"/>
    <w:rsid w:val="00F86F54"/>
    <w:rsid w:val="00F875AF"/>
    <w:rsid w:val="00F94048"/>
    <w:rsid w:val="00F94F22"/>
    <w:rsid w:val="00FA1498"/>
    <w:rsid w:val="00FA5106"/>
    <w:rsid w:val="00FB646D"/>
    <w:rsid w:val="00FB6891"/>
    <w:rsid w:val="00FB7A44"/>
    <w:rsid w:val="00FB7CFE"/>
    <w:rsid w:val="00FC0514"/>
    <w:rsid w:val="00FC33FC"/>
    <w:rsid w:val="00FC40A9"/>
    <w:rsid w:val="00FC56D7"/>
    <w:rsid w:val="00FC6906"/>
    <w:rsid w:val="00FC7E46"/>
    <w:rsid w:val="00FD1E26"/>
    <w:rsid w:val="00FD2F43"/>
    <w:rsid w:val="00FD5CFC"/>
    <w:rsid w:val="00FE1C4D"/>
    <w:rsid w:val="00FE3068"/>
    <w:rsid w:val="00FE3CF6"/>
    <w:rsid w:val="00FE454C"/>
    <w:rsid w:val="00FE53BA"/>
    <w:rsid w:val="00FE6B62"/>
    <w:rsid w:val="00FE6E36"/>
    <w:rsid w:val="00FE7457"/>
    <w:rsid w:val="00FE77C3"/>
    <w:rsid w:val="00FF2783"/>
    <w:rsid w:val="00FF2BBB"/>
    <w:rsid w:val="00FF345E"/>
    <w:rsid w:val="00FF34F7"/>
    <w:rsid w:val="00FF3C9B"/>
    <w:rsid w:val="00FF407C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A9115"/>
  <w15:docId w15:val="{071E3AF1-647D-442B-BE6E-B133E9E0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EE0"/>
    <w:pPr>
      <w:spacing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570"/>
    <w:pPr>
      <w:keepNext/>
      <w:keepLines/>
      <w:numPr>
        <w:numId w:val="2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C1570"/>
    <w:pPr>
      <w:numPr>
        <w:ilvl w:val="1"/>
      </w:numPr>
      <w:spacing w:before="120"/>
      <w:ind w:left="540" w:hanging="54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673E0"/>
    <w:pPr>
      <w:numPr>
        <w:ilvl w:val="2"/>
      </w:numPr>
      <w:spacing w:before="40"/>
      <w:ind w:left="720" w:hanging="720"/>
      <w:outlineLvl w:val="2"/>
    </w:pPr>
    <w:rPr>
      <w:color w:val="1F3763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1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CC15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B673E0"/>
    <w:rPr>
      <w:rFonts w:asciiTheme="majorHAnsi" w:eastAsiaTheme="majorEastAsia" w:hAnsiTheme="majorHAnsi" w:cstheme="majorBidi"/>
      <w:color w:val="1F3763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E647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857D6"/>
    <w:rPr>
      <w:color w:val="808080"/>
    </w:rPr>
  </w:style>
  <w:style w:type="paragraph" w:styleId="NoSpacing">
    <w:name w:val="No Spacing"/>
    <w:uiPriority w:val="1"/>
    <w:qFormat/>
    <w:rsid w:val="00331552"/>
    <w:pPr>
      <w:spacing w:after="0" w:line="240" w:lineRule="auto"/>
    </w:pPr>
    <w:rPr>
      <w:sz w:val="20"/>
    </w:rPr>
  </w:style>
  <w:style w:type="character" w:styleId="IntenseEmphasis">
    <w:name w:val="Intense Emphasis"/>
    <w:basedOn w:val="DefaultParagraphFont"/>
    <w:uiPriority w:val="21"/>
    <w:qFormat/>
    <w:rsid w:val="00A06DF8"/>
    <w:rPr>
      <w:b/>
      <w:bCs/>
      <w:i/>
      <w:iCs/>
      <w:color w:val="4472C4" w:themeColor="accent1"/>
    </w:rPr>
  </w:style>
  <w:style w:type="paragraph" w:customStyle="1" w:styleId="Code">
    <w:name w:val="Code"/>
    <w:basedOn w:val="Normal"/>
    <w:link w:val="CodeChar"/>
    <w:qFormat/>
    <w:rsid w:val="00D5636E"/>
    <w:pPr>
      <w:spacing w:after="0"/>
      <w:ind w:left="288"/>
      <w:contextualSpacing/>
    </w:pPr>
    <w:rPr>
      <w:rFonts w:ascii="Courier New" w:hAnsi="Courier New" w:cs="Courier New"/>
      <w:sz w:val="16"/>
    </w:rPr>
  </w:style>
  <w:style w:type="character" w:customStyle="1" w:styleId="CodeChar">
    <w:name w:val="Code Char"/>
    <w:basedOn w:val="DefaultParagraphFont"/>
    <w:link w:val="Code"/>
    <w:rsid w:val="00D5636E"/>
    <w:rPr>
      <w:rFonts w:ascii="Courier New" w:hAnsi="Courier New" w:cs="Courier New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6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anteufel\Documents\Custom%20Office%20Templates\EKF%20Data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9BA70-F17D-4C9B-A971-13022AAEE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EKF Datasheet.dotx</Template>
  <TotalTime>4</TotalTime>
  <Pages>8</Pages>
  <Words>1525</Words>
  <Characters>8698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10203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4</cp:revision>
  <cp:lastPrinted>2021-09-25T03:24:00Z</cp:lastPrinted>
  <dcterms:created xsi:type="dcterms:W3CDTF">2021-09-25T03:24:00Z</dcterms:created>
  <dcterms:modified xsi:type="dcterms:W3CDTF">2021-09-25T03:38:00Z</dcterms:modified>
</cp:coreProperties>
</file>